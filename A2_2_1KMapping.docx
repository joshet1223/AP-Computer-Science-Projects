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C9E" w:rsidRDefault="00547C9E" w:rsidP="00547C9E">
      <w:pPr>
        <w:pStyle w:val="Picture"/>
      </w:pPr>
      <w:r>
        <w:rPr>
          <w:noProof/>
        </w:rPr>
        <w:drawing>
          <wp:inline distT="0" distB="0" distL="0" distR="0">
            <wp:extent cx="1885950" cy="641350"/>
            <wp:effectExtent l="19050" t="0" r="0" b="0"/>
            <wp:docPr id="65" name="Picture 65" descr="PLTW_M_L_4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LTW_M_L_4CP"/>
                    <pic:cNvPicPr>
                      <a:picLocks noChangeAspect="1" noChangeArrowheads="1"/>
                    </pic:cNvPicPr>
                  </pic:nvPicPr>
                  <pic:blipFill>
                    <a:blip r:embed="rId8"/>
                    <a:srcRect/>
                    <a:stretch>
                      <a:fillRect/>
                    </a:stretch>
                  </pic:blipFill>
                  <pic:spPr bwMode="auto">
                    <a:xfrm>
                      <a:off x="0" y="0"/>
                      <a:ext cx="1885950" cy="641350"/>
                    </a:xfrm>
                    <a:prstGeom prst="rect">
                      <a:avLst/>
                    </a:prstGeom>
                    <a:noFill/>
                    <a:ln w="9525">
                      <a:noFill/>
                      <a:miter lim="800000"/>
                      <a:headEnd/>
                      <a:tailEnd/>
                    </a:ln>
                  </pic:spPr>
                </pic:pic>
              </a:graphicData>
            </a:graphic>
          </wp:inline>
        </w:drawing>
      </w:r>
    </w:p>
    <w:p w:rsidR="00547C9E" w:rsidRDefault="00547C9E" w:rsidP="00547C9E">
      <w:pPr>
        <w:pStyle w:val="Picture"/>
        <w:rPr>
          <w:sz w:val="14"/>
          <w:szCs w:val="1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0152"/>
      </w:tblGrid>
      <w:tr w:rsidR="00547C9E" w:rsidTr="00327C62">
        <w:tc>
          <w:tcPr>
            <w:tcW w:w="9576" w:type="dxa"/>
            <w:tcBorders>
              <w:top w:val="single" w:sz="4" w:space="0" w:color="808080"/>
              <w:left w:val="nil"/>
              <w:bottom w:val="single" w:sz="4" w:space="0" w:color="808080"/>
              <w:right w:val="nil"/>
            </w:tcBorders>
            <w:hideMark/>
          </w:tcPr>
          <w:p w:rsidR="00547C9E" w:rsidRDefault="00547C9E" w:rsidP="00327C62">
            <w:pPr>
              <w:tabs>
                <w:tab w:val="left" w:pos="2880"/>
              </w:tabs>
              <w:spacing w:before="100"/>
              <w:rPr>
                <w:b/>
                <w:color w:val="002B52"/>
                <w:sz w:val="48"/>
                <w:szCs w:val="48"/>
              </w:rPr>
            </w:pPr>
            <w:r>
              <w:rPr>
                <w:b/>
                <w:color w:val="002B52"/>
                <w:sz w:val="48"/>
                <w:szCs w:val="48"/>
              </w:rPr>
              <w:t>Activity 2.2.1 Karnaugh Mapping</w:t>
            </w:r>
            <w:r>
              <w:rPr>
                <w:b/>
                <w:color w:val="002B52"/>
                <w:sz w:val="48"/>
                <w:szCs w:val="48"/>
              </w:rPr>
              <w:tab/>
            </w:r>
          </w:p>
        </w:tc>
      </w:tr>
    </w:tbl>
    <w:p w:rsidR="00D212AE" w:rsidRPr="00D212AE" w:rsidRDefault="00D212AE" w:rsidP="00496844">
      <w:pPr>
        <w:pStyle w:val="ActivitySection"/>
        <w:rPr>
          <w:sz w:val="16"/>
          <w:szCs w:val="16"/>
        </w:rPr>
      </w:pPr>
    </w:p>
    <w:p w:rsidR="00D212AE" w:rsidRPr="00D212AE" w:rsidRDefault="00D212AE" w:rsidP="00496844">
      <w:pPr>
        <w:pStyle w:val="ActivitySection"/>
        <w:rPr>
          <w:sz w:val="28"/>
          <w:szCs w:val="28"/>
        </w:rPr>
      </w:pPr>
      <w:r w:rsidRPr="00D212AE">
        <w:rPr>
          <w:sz w:val="28"/>
          <w:szCs w:val="28"/>
        </w:rPr>
        <w:t>Introduction</w:t>
      </w:r>
    </w:p>
    <w:p w:rsidR="00D212AE" w:rsidRDefault="00D212AE" w:rsidP="005E5509">
      <w:pPr>
        <w:pStyle w:val="activitybody00"/>
        <w:ind w:left="0"/>
      </w:pPr>
      <w:r w:rsidRPr="00661862">
        <w:t xml:space="preserve">At this point you have the ability to apply the theorems and laws of Boolean algebra to simplify logic expressions </w:t>
      </w:r>
      <w:r>
        <w:t xml:space="preserve">in order </w:t>
      </w:r>
      <w:r w:rsidRPr="00661862">
        <w:t>to produce simpler and more cost effective digital logic circuits. You may have also realized that simplifying a logic expression using Boolean algebra, though not terribly complicated, is not always the most straightforward process. There isn’t always a clear starting point for applying the various theorems and laws, nor is there a definitive end in the process.</w:t>
      </w:r>
    </w:p>
    <w:p w:rsidR="00D212AE" w:rsidRPr="00661862" w:rsidRDefault="00D212AE" w:rsidP="005E5509">
      <w:pPr>
        <w:pStyle w:val="activitybody00"/>
        <w:ind w:left="0"/>
      </w:pPr>
    </w:p>
    <w:p w:rsidR="00D212AE" w:rsidRDefault="00D212AE" w:rsidP="005E5509">
      <w:pPr>
        <w:pStyle w:val="activitybody00"/>
        <w:ind w:left="0"/>
      </w:pPr>
      <w:r w:rsidRPr="00661862">
        <w:t xml:space="preserve">Wouldn’t it be nice to have a process for simplifying logic expressions that was more straightforward, had a clearly defined beginning, middle, and end, and didn’t require you to memorize all of the Boolean theorems and laws? Well there is, and </w:t>
      </w:r>
      <w:r>
        <w:t>it’s</w:t>
      </w:r>
      <w:r w:rsidRPr="00661862">
        <w:t xml:space="preserve"> called Karnaugh mapping. Karnaugh mapping, or K-Mapping, is a graphical technique for simplifying logic expressions containing up to four variables.</w:t>
      </w:r>
    </w:p>
    <w:p w:rsidR="00D212AE" w:rsidRPr="00661862" w:rsidRDefault="00D212AE" w:rsidP="005E5509">
      <w:pPr>
        <w:pStyle w:val="activitybody00"/>
        <w:ind w:left="0"/>
      </w:pPr>
    </w:p>
    <w:p w:rsidR="00D212AE" w:rsidRDefault="00D212AE" w:rsidP="005E5509">
      <w:pPr>
        <w:pStyle w:val="activitybody0"/>
        <w:ind w:left="0"/>
      </w:pPr>
      <w:r w:rsidRPr="00661862">
        <w:t xml:space="preserve">In this activity you will learn how to utilize the Karnaugh mapping technique to simplify two, three, and four variable logic expressions. Additionally, logic expressions containing </w:t>
      </w:r>
      <w:r w:rsidRPr="002341BA">
        <w:rPr>
          <w:i/>
        </w:rPr>
        <w:t>don’t care</w:t>
      </w:r>
      <w:r w:rsidRPr="00661862">
        <w:t xml:space="preserve"> conditions will be simplified using the K-Mapping process.</w:t>
      </w:r>
    </w:p>
    <w:p w:rsidR="00547C9E" w:rsidRDefault="00547C9E" w:rsidP="005E5509">
      <w:pPr>
        <w:pStyle w:val="activitybullet"/>
        <w:numPr>
          <w:ilvl w:val="0"/>
          <w:numId w:val="0"/>
        </w:numPr>
        <w:tabs>
          <w:tab w:val="num" w:pos="900"/>
        </w:tabs>
      </w:pPr>
    </w:p>
    <w:p w:rsidR="00547C9E" w:rsidRDefault="00547C9E" w:rsidP="00547C9E">
      <w:pPr>
        <w:pStyle w:val="ActivitySection"/>
      </w:pPr>
      <w:r>
        <w:t xml:space="preserve">Equipment </w:t>
      </w:r>
    </w:p>
    <w:p w:rsidR="00547C9E" w:rsidRDefault="00547C9E" w:rsidP="00547C9E">
      <w:pPr>
        <w:pStyle w:val="activitybullet"/>
        <w:tabs>
          <w:tab w:val="clear" w:pos="720"/>
          <w:tab w:val="num" w:pos="900"/>
        </w:tabs>
        <w:ind w:left="900"/>
      </w:pPr>
      <w:r>
        <w:t>Paper and pencil</w:t>
      </w:r>
    </w:p>
    <w:p w:rsidR="00547C9E" w:rsidRDefault="00547C9E" w:rsidP="005E5509">
      <w:pPr>
        <w:pStyle w:val="activitybullet"/>
        <w:numPr>
          <w:ilvl w:val="0"/>
          <w:numId w:val="0"/>
        </w:numPr>
        <w:tabs>
          <w:tab w:val="num" w:pos="900"/>
        </w:tabs>
      </w:pPr>
    </w:p>
    <w:p w:rsidR="00547C9E" w:rsidRDefault="00547C9E" w:rsidP="005E5509">
      <w:pPr>
        <w:pStyle w:val="activitybullet"/>
        <w:numPr>
          <w:ilvl w:val="0"/>
          <w:numId w:val="0"/>
        </w:numPr>
        <w:tabs>
          <w:tab w:val="num" w:pos="900"/>
        </w:tabs>
      </w:pPr>
    </w:p>
    <w:p w:rsidR="00547C9E" w:rsidRDefault="00547C9E" w:rsidP="005E5509">
      <w:pPr>
        <w:pStyle w:val="activitybullet"/>
        <w:numPr>
          <w:ilvl w:val="0"/>
          <w:numId w:val="0"/>
        </w:numPr>
        <w:tabs>
          <w:tab w:val="num" w:pos="900"/>
        </w:tabs>
      </w:pPr>
    </w:p>
    <w:p w:rsidR="00547C9E" w:rsidRDefault="00547C9E" w:rsidP="005E5509">
      <w:pPr>
        <w:pStyle w:val="activitybullet"/>
        <w:numPr>
          <w:ilvl w:val="0"/>
          <w:numId w:val="0"/>
        </w:numPr>
        <w:tabs>
          <w:tab w:val="num" w:pos="900"/>
        </w:tabs>
      </w:pPr>
    </w:p>
    <w:p w:rsidR="00547C9E" w:rsidRDefault="00547C9E" w:rsidP="005E5509">
      <w:pPr>
        <w:pStyle w:val="activitybullet"/>
        <w:numPr>
          <w:ilvl w:val="0"/>
          <w:numId w:val="0"/>
        </w:numPr>
        <w:tabs>
          <w:tab w:val="num" w:pos="900"/>
        </w:tabs>
      </w:pPr>
    </w:p>
    <w:p w:rsidR="00547C9E" w:rsidRDefault="00547C9E" w:rsidP="005E5509">
      <w:pPr>
        <w:pStyle w:val="activitybullet"/>
        <w:numPr>
          <w:ilvl w:val="0"/>
          <w:numId w:val="0"/>
        </w:numPr>
        <w:tabs>
          <w:tab w:val="num" w:pos="900"/>
        </w:tabs>
      </w:pPr>
    </w:p>
    <w:p w:rsidR="00547C9E" w:rsidRDefault="00547C9E" w:rsidP="005E5509">
      <w:pPr>
        <w:pStyle w:val="activitybullet"/>
        <w:numPr>
          <w:ilvl w:val="0"/>
          <w:numId w:val="0"/>
        </w:numPr>
        <w:tabs>
          <w:tab w:val="num" w:pos="900"/>
        </w:tabs>
      </w:pPr>
    </w:p>
    <w:p w:rsidR="00547C9E" w:rsidRDefault="00547C9E" w:rsidP="005E5509">
      <w:pPr>
        <w:pStyle w:val="activitybullet"/>
        <w:numPr>
          <w:ilvl w:val="0"/>
          <w:numId w:val="0"/>
        </w:numPr>
        <w:tabs>
          <w:tab w:val="num" w:pos="900"/>
        </w:tabs>
      </w:pPr>
    </w:p>
    <w:p w:rsidR="00547C9E" w:rsidRDefault="00547C9E" w:rsidP="005E5509">
      <w:pPr>
        <w:pStyle w:val="activitybullet"/>
        <w:numPr>
          <w:ilvl w:val="0"/>
          <w:numId w:val="0"/>
        </w:numPr>
        <w:tabs>
          <w:tab w:val="num" w:pos="900"/>
        </w:tabs>
      </w:pPr>
    </w:p>
    <w:p w:rsidR="00547C9E" w:rsidRDefault="00547C9E" w:rsidP="005E5509">
      <w:pPr>
        <w:pStyle w:val="activitybullet"/>
        <w:numPr>
          <w:ilvl w:val="0"/>
          <w:numId w:val="0"/>
        </w:numPr>
        <w:tabs>
          <w:tab w:val="num" w:pos="900"/>
        </w:tabs>
      </w:pPr>
    </w:p>
    <w:p w:rsidR="00547C9E" w:rsidRDefault="00547C9E" w:rsidP="005E5509">
      <w:pPr>
        <w:pStyle w:val="activitybullet"/>
        <w:numPr>
          <w:ilvl w:val="0"/>
          <w:numId w:val="0"/>
        </w:numPr>
        <w:tabs>
          <w:tab w:val="num" w:pos="900"/>
        </w:tabs>
      </w:pPr>
    </w:p>
    <w:p w:rsidR="00547C9E" w:rsidRDefault="00547C9E" w:rsidP="005E5509">
      <w:pPr>
        <w:pStyle w:val="activitybullet"/>
        <w:numPr>
          <w:ilvl w:val="0"/>
          <w:numId w:val="0"/>
        </w:numPr>
        <w:tabs>
          <w:tab w:val="num" w:pos="900"/>
        </w:tabs>
      </w:pPr>
    </w:p>
    <w:p w:rsidR="00547C9E" w:rsidRDefault="00547C9E" w:rsidP="005E5509">
      <w:pPr>
        <w:pStyle w:val="activitybullet"/>
        <w:numPr>
          <w:ilvl w:val="0"/>
          <w:numId w:val="0"/>
        </w:numPr>
        <w:tabs>
          <w:tab w:val="num" w:pos="900"/>
        </w:tabs>
      </w:pPr>
    </w:p>
    <w:p w:rsidR="00547C9E" w:rsidRDefault="00547C9E" w:rsidP="005E5509">
      <w:pPr>
        <w:pStyle w:val="activitybullet"/>
        <w:numPr>
          <w:ilvl w:val="0"/>
          <w:numId w:val="0"/>
        </w:numPr>
        <w:tabs>
          <w:tab w:val="num" w:pos="900"/>
        </w:tabs>
      </w:pPr>
    </w:p>
    <w:p w:rsidR="00547C9E" w:rsidRDefault="00547C9E" w:rsidP="005E5509">
      <w:pPr>
        <w:pStyle w:val="activitybullet"/>
        <w:numPr>
          <w:ilvl w:val="0"/>
          <w:numId w:val="0"/>
        </w:numPr>
        <w:tabs>
          <w:tab w:val="num" w:pos="900"/>
        </w:tabs>
      </w:pPr>
    </w:p>
    <w:p w:rsidR="00547C9E" w:rsidRDefault="00547C9E" w:rsidP="005E5509">
      <w:pPr>
        <w:pStyle w:val="activitybullet"/>
        <w:numPr>
          <w:ilvl w:val="0"/>
          <w:numId w:val="0"/>
        </w:numPr>
        <w:tabs>
          <w:tab w:val="num" w:pos="900"/>
        </w:tabs>
      </w:pPr>
    </w:p>
    <w:p w:rsidR="00547C9E" w:rsidRDefault="00547C9E" w:rsidP="005E5509">
      <w:pPr>
        <w:pStyle w:val="activitybullet"/>
        <w:numPr>
          <w:ilvl w:val="0"/>
          <w:numId w:val="0"/>
        </w:numPr>
        <w:tabs>
          <w:tab w:val="num" w:pos="900"/>
        </w:tabs>
      </w:pPr>
    </w:p>
    <w:p w:rsidR="00547C9E" w:rsidRDefault="00547C9E" w:rsidP="005E5509">
      <w:pPr>
        <w:pStyle w:val="activitybullet"/>
        <w:numPr>
          <w:ilvl w:val="0"/>
          <w:numId w:val="0"/>
        </w:numPr>
        <w:tabs>
          <w:tab w:val="num" w:pos="900"/>
        </w:tabs>
      </w:pPr>
    </w:p>
    <w:p w:rsidR="00547C9E" w:rsidRDefault="00547C9E" w:rsidP="005E5509">
      <w:pPr>
        <w:pStyle w:val="activitybullet"/>
        <w:numPr>
          <w:ilvl w:val="0"/>
          <w:numId w:val="0"/>
        </w:numPr>
        <w:tabs>
          <w:tab w:val="num" w:pos="900"/>
        </w:tabs>
      </w:pPr>
    </w:p>
    <w:p w:rsidR="00547C9E" w:rsidRDefault="00547C9E" w:rsidP="005E5509">
      <w:pPr>
        <w:pStyle w:val="activitybullet"/>
        <w:numPr>
          <w:ilvl w:val="0"/>
          <w:numId w:val="0"/>
        </w:numPr>
        <w:tabs>
          <w:tab w:val="num" w:pos="900"/>
        </w:tabs>
      </w:pPr>
    </w:p>
    <w:p w:rsidR="00D212AE" w:rsidRDefault="00D212AE" w:rsidP="005E5509">
      <w:pPr>
        <w:pStyle w:val="activitybullet"/>
        <w:numPr>
          <w:ilvl w:val="0"/>
          <w:numId w:val="0"/>
        </w:numPr>
        <w:tabs>
          <w:tab w:val="num" w:pos="900"/>
        </w:tabs>
      </w:pPr>
    </w:p>
    <w:p w:rsidR="00D212AE" w:rsidRPr="00D212AE" w:rsidRDefault="00D212AE" w:rsidP="002341BA">
      <w:pPr>
        <w:pStyle w:val="ActivitySection"/>
        <w:tabs>
          <w:tab w:val="left" w:pos="6488"/>
        </w:tabs>
        <w:spacing w:before="0" w:after="0"/>
        <w:rPr>
          <w:sz w:val="28"/>
          <w:szCs w:val="28"/>
        </w:rPr>
      </w:pPr>
      <w:r w:rsidRPr="00D212AE">
        <w:rPr>
          <w:sz w:val="28"/>
          <w:szCs w:val="28"/>
        </w:rPr>
        <w:t>Procedure</w:t>
      </w:r>
    </w:p>
    <w:p w:rsidR="00D212AE" w:rsidRPr="002341BA" w:rsidRDefault="00D212AE" w:rsidP="002341BA">
      <w:pPr>
        <w:pStyle w:val="ActivitySection"/>
        <w:tabs>
          <w:tab w:val="left" w:pos="6488"/>
        </w:tabs>
        <w:spacing w:before="0" w:after="0"/>
        <w:rPr>
          <w:sz w:val="16"/>
          <w:szCs w:val="16"/>
        </w:rPr>
      </w:pPr>
    </w:p>
    <w:p w:rsidR="00D212AE" w:rsidRDefault="00D212AE" w:rsidP="002341BA">
      <w:pPr>
        <w:pStyle w:val="activitybullet"/>
        <w:numPr>
          <w:ilvl w:val="0"/>
          <w:numId w:val="0"/>
        </w:numPr>
        <w:tabs>
          <w:tab w:val="num" w:pos="900"/>
        </w:tabs>
      </w:pPr>
      <w:r>
        <w:t>Write the simplified sum-of-products (SOP) logic expression for the K-Maps shown below</w:t>
      </w:r>
    </w:p>
    <w:p w:rsidR="00D212AE" w:rsidRDefault="00D212AE" w:rsidP="002341BA">
      <w:pPr>
        <w:pStyle w:val="ActivityNumbers"/>
        <w:spacing w:after="0"/>
        <w:ind w:left="720"/>
      </w:pPr>
    </w:p>
    <w:tbl>
      <w:tblPr>
        <w:tblW w:w="0" w:type="auto"/>
        <w:tblLook w:val="0000"/>
      </w:tblPr>
      <w:tblGrid>
        <w:gridCol w:w="2898"/>
        <w:gridCol w:w="3240"/>
        <w:gridCol w:w="4014"/>
      </w:tblGrid>
      <w:tr w:rsidR="00891FA2" w:rsidRPr="00B95561" w:rsidTr="00891FA2">
        <w:trPr>
          <w:trHeight w:val="4040"/>
        </w:trPr>
        <w:tc>
          <w:tcPr>
            <w:tcW w:w="2898" w:type="dxa"/>
            <w:shd w:val="clear" w:color="auto" w:fill="auto"/>
          </w:tcPr>
          <w:p w:rsidR="00891FA2" w:rsidRPr="00B95561" w:rsidRDefault="00891FA2" w:rsidP="001E71BA">
            <w:pPr>
              <w:pStyle w:val="ActivityNumbers"/>
              <w:numPr>
                <w:ilvl w:val="0"/>
                <w:numId w:val="31"/>
              </w:numPr>
              <w:spacing w:after="0"/>
              <w:ind w:left="360"/>
            </w:pPr>
            <w:r w:rsidRPr="00B95561">
              <w:t>F</w:t>
            </w:r>
            <w:r w:rsidRPr="00B95561">
              <w:rPr>
                <w:vertAlign w:val="subscript"/>
              </w:rPr>
              <w:t>1</w:t>
            </w:r>
            <w:r w:rsidRPr="00B95561">
              <w:t xml:space="preserve"> = </w:t>
            </w:r>
            <w:r w:rsidR="001E71BA" w:rsidRPr="001E71BA">
              <w:rPr>
                <w:color w:val="FF0000"/>
                <w:highlight w:val="yellow"/>
              </w:rPr>
              <w:t>A’</w:t>
            </w:r>
          </w:p>
          <w:p w:rsidR="00891FA2" w:rsidRPr="00B95561" w:rsidRDefault="00891FA2" w:rsidP="001E71BA">
            <w:pPr>
              <w:pStyle w:val="ActivityNumbers"/>
              <w:spacing w:after="0"/>
            </w:pPr>
          </w:p>
          <w:tbl>
            <w:tblPr>
              <w:tblW w:w="0" w:type="auto"/>
              <w:tblLook w:val="04A0"/>
            </w:tblPr>
            <w:tblGrid>
              <w:gridCol w:w="648"/>
              <w:gridCol w:w="648"/>
              <w:gridCol w:w="648"/>
            </w:tblGrid>
            <w:tr w:rsidR="00891FA2" w:rsidRPr="00B95561" w:rsidTr="001E71BA">
              <w:trPr>
                <w:trHeight w:val="648"/>
              </w:trPr>
              <w:tc>
                <w:tcPr>
                  <w:tcW w:w="648" w:type="dxa"/>
                  <w:vAlign w:val="center"/>
                </w:tcPr>
                <w:p w:rsidR="00891FA2" w:rsidRPr="00B95561" w:rsidRDefault="00891FA2" w:rsidP="001E71BA">
                  <w:pPr>
                    <w:pStyle w:val="ActivityNumbers"/>
                    <w:jc w:val="center"/>
                  </w:pPr>
                </w:p>
              </w:tc>
              <w:tc>
                <w:tcPr>
                  <w:tcW w:w="648" w:type="dxa"/>
                  <w:tcBorders>
                    <w:bottom w:val="single" w:sz="8" w:space="0" w:color="0000FF"/>
                  </w:tcBorders>
                  <w:vAlign w:val="bottom"/>
                </w:tcPr>
                <w:p w:rsidR="00891FA2" w:rsidRPr="00B95561" w:rsidRDefault="00891FA2" w:rsidP="001E71BA">
                  <w:pPr>
                    <w:pStyle w:val="ActivityNumbers"/>
                    <w:jc w:val="center"/>
                  </w:pPr>
                  <w:r w:rsidRPr="00B95561">
                    <w:rPr>
                      <w:position w:val="-4"/>
                    </w:rPr>
                    <w:object w:dxaOrig="36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6pt" o:ole="">
                        <v:imagedata r:id="rId9" o:title=""/>
                      </v:shape>
                      <o:OLEObject Type="Embed" ProgID="Equation.3" ShapeID="_x0000_i1025" DrawAspect="Content" ObjectID="_1577449177" r:id="rId10"/>
                    </w:object>
                  </w:r>
                </w:p>
              </w:tc>
              <w:tc>
                <w:tcPr>
                  <w:tcW w:w="648" w:type="dxa"/>
                  <w:tcBorders>
                    <w:bottom w:val="single" w:sz="8" w:space="0" w:color="0000FF"/>
                  </w:tcBorders>
                  <w:vAlign w:val="bottom"/>
                </w:tcPr>
                <w:p w:rsidR="00891FA2" w:rsidRPr="00B95561" w:rsidRDefault="00891FA2" w:rsidP="001E71BA">
                  <w:pPr>
                    <w:pStyle w:val="ActivityNumbers"/>
                    <w:jc w:val="center"/>
                  </w:pPr>
                  <w:r w:rsidRPr="00B95561">
                    <w:rPr>
                      <w:position w:val="-4"/>
                    </w:rPr>
                    <w:object w:dxaOrig="260" w:dyaOrig="320">
                      <v:shape id="_x0000_i1026" type="#_x0000_t75" style="width:10pt;height:12pt" o:ole="">
                        <v:imagedata r:id="rId11" o:title=""/>
                      </v:shape>
                      <o:OLEObject Type="Embed" ProgID="Equation.3" ShapeID="_x0000_i1026" DrawAspect="Content" ObjectID="_1577449178" r:id="rId12"/>
                    </w:object>
                  </w:r>
                </w:p>
              </w:tc>
            </w:tr>
            <w:tr w:rsidR="00891FA2" w:rsidRPr="00B95561" w:rsidTr="001E71BA">
              <w:trPr>
                <w:trHeight w:val="648"/>
              </w:trPr>
              <w:tc>
                <w:tcPr>
                  <w:tcW w:w="648" w:type="dxa"/>
                  <w:tcBorders>
                    <w:right w:val="single" w:sz="8" w:space="0" w:color="0000FF"/>
                  </w:tcBorders>
                  <w:vAlign w:val="center"/>
                </w:tcPr>
                <w:p w:rsidR="00891FA2" w:rsidRPr="00B95561" w:rsidRDefault="00FF24FA" w:rsidP="001E71BA">
                  <w:pPr>
                    <w:pStyle w:val="ActivityNumbers"/>
                    <w:jc w:val="center"/>
                  </w:pPr>
                  <w:r>
                    <w:rPr>
                      <w:noProof/>
                    </w:rPr>
                    <w:pict>
                      <v:oval id="Oval 207" o:spid="_x0000_s1026" style="position:absolute;left:0;text-align:left;margin-left:29.85pt;margin-top:4.3pt;width:64.5pt;height:25.5pt;z-index:2516551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" filled="f"/>
                    </w:pict>
                  </w:r>
                  <w:r w:rsidR="00891FA2" w:rsidRPr="00B95561">
                    <w:rPr>
                      <w:position w:val="-4"/>
                    </w:rPr>
                    <w:object w:dxaOrig="400" w:dyaOrig="420">
                      <v:shape id="_x0000_i1027" type="#_x0000_t75" style="width:15pt;height:16pt" o:ole="">
                        <v:imagedata r:id="rId13" o:title=""/>
                      </v:shape>
                      <o:OLEObject Type="Embed" ProgID="Equation.3" ShapeID="_x0000_i1027" DrawAspect="Content" ObjectID="_1577449179" r:id="rId14"/>
                    </w:object>
                  </w:r>
                </w:p>
              </w:tc>
              <w:tc>
                <w:tcPr>
                  <w:tcW w:w="648" w:type="dxa"/>
                  <w:tcBorders>
                    <w:top w:val="single" w:sz="8" w:space="0" w:color="0000FF"/>
                    <w:left w:val="single" w:sz="8" w:space="0" w:color="0000FF"/>
                    <w:bottom w:val="single" w:sz="8" w:space="0" w:color="0000FF"/>
                    <w:right w:val="single" w:sz="8" w:space="0" w:color="0000FF"/>
                  </w:tcBorders>
                  <w:vAlign w:val="center"/>
                </w:tcPr>
                <w:p w:rsidR="00891FA2" w:rsidRPr="001E71BA" w:rsidRDefault="00891FA2" w:rsidP="001E71BA">
                  <w:pPr>
                    <w:pStyle w:val="ActivityNumbers"/>
                    <w:spacing w:after="0"/>
                    <w:jc w:val="center"/>
                    <w:rPr>
                      <w:highlight w:val="yellow"/>
                    </w:rPr>
                  </w:pPr>
                  <w:r w:rsidRPr="001E71BA">
                    <w:rPr>
                      <w:highlight w:val="yellow"/>
                    </w:rPr>
                    <w:t>1</w:t>
                  </w:r>
                </w:p>
              </w:tc>
              <w:tc>
                <w:tcPr>
                  <w:tcW w:w="648" w:type="dxa"/>
                  <w:tcBorders>
                    <w:top w:val="single" w:sz="8" w:space="0" w:color="0000FF"/>
                    <w:left w:val="single" w:sz="8" w:space="0" w:color="0000FF"/>
                    <w:bottom w:val="single" w:sz="8" w:space="0" w:color="0000FF"/>
                    <w:right w:val="single" w:sz="8" w:space="0" w:color="0000FF"/>
                  </w:tcBorders>
                  <w:vAlign w:val="center"/>
                </w:tcPr>
                <w:p w:rsidR="00891FA2" w:rsidRPr="001E71BA" w:rsidRDefault="00891FA2" w:rsidP="001E71BA">
                  <w:pPr>
                    <w:pStyle w:val="ActivityNumbers"/>
                    <w:spacing w:after="0"/>
                    <w:jc w:val="center"/>
                    <w:rPr>
                      <w:highlight w:val="yellow"/>
                    </w:rPr>
                  </w:pPr>
                  <w:r w:rsidRPr="001E71BA">
                    <w:rPr>
                      <w:highlight w:val="yellow"/>
                    </w:rPr>
                    <w:t>1</w:t>
                  </w:r>
                </w:p>
              </w:tc>
            </w:tr>
            <w:tr w:rsidR="00891FA2" w:rsidRPr="00B95561" w:rsidTr="001E71BA">
              <w:trPr>
                <w:trHeight w:val="648"/>
              </w:trPr>
              <w:tc>
                <w:tcPr>
                  <w:tcW w:w="648" w:type="dxa"/>
                  <w:tcBorders>
                    <w:right w:val="single" w:sz="8" w:space="0" w:color="0000FF"/>
                  </w:tcBorders>
                  <w:vAlign w:val="center"/>
                </w:tcPr>
                <w:p w:rsidR="00891FA2" w:rsidRPr="00B95561" w:rsidRDefault="00891FA2" w:rsidP="001E71BA">
                  <w:pPr>
                    <w:pStyle w:val="ActivityNumbers"/>
                    <w:jc w:val="center"/>
                  </w:pPr>
                  <w:r w:rsidRPr="00B95561">
                    <w:rPr>
                      <w:position w:val="-4"/>
                    </w:rPr>
                    <w:object w:dxaOrig="400" w:dyaOrig="320">
                      <v:shape id="_x0000_i1028" type="#_x0000_t75" style="width:15pt;height:12pt" o:ole="">
                        <v:imagedata r:id="rId15" o:title=""/>
                      </v:shape>
                      <o:OLEObject Type="Embed" ProgID="Equation.3" ShapeID="_x0000_i1028" DrawAspect="Content" ObjectID="_1577449180" r:id="rId16"/>
                    </w:object>
                  </w:r>
                </w:p>
              </w:tc>
              <w:tc>
                <w:tcPr>
                  <w:tcW w:w="648" w:type="dxa"/>
                  <w:tcBorders>
                    <w:top w:val="single" w:sz="8" w:space="0" w:color="0000FF"/>
                    <w:left w:val="single" w:sz="8" w:space="0" w:color="0000FF"/>
                    <w:bottom w:val="single" w:sz="8" w:space="0" w:color="0000FF"/>
                    <w:right w:val="single" w:sz="8" w:space="0" w:color="0000FF"/>
                  </w:tcBorders>
                  <w:vAlign w:val="center"/>
                </w:tcPr>
                <w:p w:rsidR="00891FA2" w:rsidRPr="00B95561" w:rsidRDefault="00891FA2" w:rsidP="001E71BA">
                  <w:pPr>
                    <w:pStyle w:val="ActivityNumbers"/>
                    <w:spacing w:after="0"/>
                    <w:jc w:val="center"/>
                  </w:pPr>
                  <w:r w:rsidRPr="00B95561">
                    <w:t>0</w:t>
                  </w:r>
                </w:p>
              </w:tc>
              <w:tc>
                <w:tcPr>
                  <w:tcW w:w="648" w:type="dxa"/>
                  <w:tcBorders>
                    <w:top w:val="single" w:sz="8" w:space="0" w:color="0000FF"/>
                    <w:left w:val="single" w:sz="8" w:space="0" w:color="0000FF"/>
                    <w:bottom w:val="single" w:sz="8" w:space="0" w:color="0000FF"/>
                    <w:right w:val="single" w:sz="8" w:space="0" w:color="0000FF"/>
                  </w:tcBorders>
                  <w:vAlign w:val="center"/>
                </w:tcPr>
                <w:p w:rsidR="00891FA2" w:rsidRPr="00B95561" w:rsidRDefault="00891FA2" w:rsidP="001E71BA">
                  <w:pPr>
                    <w:pStyle w:val="ActivityNumbers"/>
                    <w:spacing w:after="0"/>
                    <w:jc w:val="center"/>
                  </w:pPr>
                  <w:r w:rsidRPr="00B95561">
                    <w:t>0</w:t>
                  </w:r>
                </w:p>
              </w:tc>
            </w:tr>
          </w:tbl>
          <w:p w:rsidR="00891FA2" w:rsidRPr="00B95561" w:rsidRDefault="00891FA2" w:rsidP="001E71BA">
            <w:pPr>
              <w:pStyle w:val="ActivitySection"/>
              <w:tabs>
                <w:tab w:val="left" w:pos="6488"/>
              </w:tabs>
              <w:rPr>
                <w:sz w:val="24"/>
                <w:szCs w:val="24"/>
              </w:rPr>
            </w:pPr>
          </w:p>
        </w:tc>
        <w:tc>
          <w:tcPr>
            <w:tcW w:w="3240" w:type="dxa"/>
            <w:shd w:val="clear" w:color="auto" w:fill="auto"/>
          </w:tcPr>
          <w:p w:rsidR="00891FA2" w:rsidRPr="00B95561" w:rsidRDefault="00891FA2" w:rsidP="001E71BA">
            <w:pPr>
              <w:pStyle w:val="ActivityNumbers"/>
              <w:numPr>
                <w:ilvl w:val="0"/>
                <w:numId w:val="31"/>
              </w:numPr>
              <w:spacing w:after="0"/>
              <w:ind w:left="384"/>
            </w:pPr>
            <w:r w:rsidRPr="00B95561">
              <w:t>F</w:t>
            </w:r>
            <w:r w:rsidRPr="00B95561">
              <w:rPr>
                <w:vertAlign w:val="subscript"/>
              </w:rPr>
              <w:t>2</w:t>
            </w:r>
            <w:r w:rsidRPr="00B95561">
              <w:t xml:space="preserve"> = </w:t>
            </w:r>
            <w:r w:rsidR="001E71BA" w:rsidRPr="001E71BA">
              <w:rPr>
                <w:color w:val="FF0000"/>
                <w:highlight w:val="yellow"/>
              </w:rPr>
              <w:t>AC’+C</w:t>
            </w:r>
          </w:p>
          <w:p w:rsidR="00891FA2" w:rsidRPr="00B95561" w:rsidRDefault="00891FA2" w:rsidP="001E71BA">
            <w:pPr>
              <w:pStyle w:val="ActivityNumbers"/>
              <w:spacing w:after="0"/>
              <w:ind w:left="720"/>
            </w:pPr>
          </w:p>
          <w:tbl>
            <w:tblPr>
              <w:tblW w:w="0" w:type="auto"/>
              <w:tblLook w:val="04A0"/>
            </w:tblPr>
            <w:tblGrid>
              <w:gridCol w:w="648"/>
              <w:gridCol w:w="648"/>
              <w:gridCol w:w="648"/>
            </w:tblGrid>
            <w:tr w:rsidR="00891FA2" w:rsidRPr="00B95561" w:rsidTr="001E71BA">
              <w:trPr>
                <w:trHeight w:val="648"/>
              </w:trPr>
              <w:tc>
                <w:tcPr>
                  <w:tcW w:w="648" w:type="dxa"/>
                  <w:vAlign w:val="center"/>
                </w:tcPr>
                <w:p w:rsidR="00891FA2" w:rsidRPr="00B95561" w:rsidRDefault="00891FA2" w:rsidP="001E71BA">
                  <w:pPr>
                    <w:pStyle w:val="ActivityNumbers"/>
                    <w:jc w:val="center"/>
                  </w:pPr>
                </w:p>
              </w:tc>
              <w:tc>
                <w:tcPr>
                  <w:tcW w:w="648" w:type="dxa"/>
                  <w:tcBorders>
                    <w:bottom w:val="single" w:sz="8" w:space="0" w:color="0000FF"/>
                  </w:tcBorders>
                  <w:vAlign w:val="bottom"/>
                </w:tcPr>
                <w:p w:rsidR="00891FA2" w:rsidRPr="00B95561" w:rsidRDefault="00891FA2" w:rsidP="001E71BA">
                  <w:pPr>
                    <w:pStyle w:val="ActivityNumbers"/>
                    <w:jc w:val="center"/>
                  </w:pPr>
                  <w:r w:rsidRPr="00B95561">
                    <w:rPr>
                      <w:position w:val="-6"/>
                    </w:rPr>
                    <w:object w:dxaOrig="380" w:dyaOrig="440">
                      <v:shape id="_x0000_i1029" type="#_x0000_t75" style="width:14.5pt;height:16.5pt" o:ole="">
                        <v:imagedata r:id="rId17" o:title=""/>
                      </v:shape>
                      <o:OLEObject Type="Embed" ProgID="Equation.3" ShapeID="_x0000_i1029" DrawAspect="Content" ObjectID="_1577449181" r:id="rId18"/>
                    </w:object>
                  </w:r>
                </w:p>
              </w:tc>
              <w:tc>
                <w:tcPr>
                  <w:tcW w:w="648" w:type="dxa"/>
                  <w:tcBorders>
                    <w:bottom w:val="single" w:sz="8" w:space="0" w:color="0000FF"/>
                  </w:tcBorders>
                  <w:vAlign w:val="bottom"/>
                </w:tcPr>
                <w:p w:rsidR="00891FA2" w:rsidRPr="00B95561" w:rsidRDefault="00891FA2" w:rsidP="001E71BA">
                  <w:pPr>
                    <w:pStyle w:val="ActivityNumbers"/>
                    <w:jc w:val="center"/>
                  </w:pPr>
                  <w:r w:rsidRPr="00B95561">
                    <w:rPr>
                      <w:position w:val="-6"/>
                    </w:rPr>
                    <w:object w:dxaOrig="279" w:dyaOrig="340">
                      <v:shape id="_x0000_i1030" type="#_x0000_t75" style="width:10.5pt;height:13pt" o:ole="">
                        <v:imagedata r:id="rId19" o:title=""/>
                      </v:shape>
                      <o:OLEObject Type="Embed" ProgID="Equation.3" ShapeID="_x0000_i1030" DrawAspect="Content" ObjectID="_1577449182" r:id="rId20"/>
                    </w:object>
                  </w:r>
                </w:p>
              </w:tc>
            </w:tr>
            <w:tr w:rsidR="00891FA2" w:rsidRPr="00B95561" w:rsidTr="001E71BA">
              <w:trPr>
                <w:trHeight w:val="648"/>
              </w:trPr>
              <w:tc>
                <w:tcPr>
                  <w:tcW w:w="648" w:type="dxa"/>
                  <w:tcBorders>
                    <w:right w:val="single" w:sz="8" w:space="0" w:color="0000FF"/>
                  </w:tcBorders>
                  <w:vAlign w:val="center"/>
                </w:tcPr>
                <w:p w:rsidR="00891FA2" w:rsidRPr="00B95561" w:rsidRDefault="00891FA2" w:rsidP="001E71BA">
                  <w:pPr>
                    <w:pStyle w:val="ActivityNumbers"/>
                    <w:jc w:val="center"/>
                  </w:pPr>
                  <w:r w:rsidRPr="00B95561">
                    <w:rPr>
                      <w:position w:val="-4"/>
                    </w:rPr>
                    <w:object w:dxaOrig="560" w:dyaOrig="420">
                      <v:shape id="_x0000_i1031" type="#_x0000_t75" style="width:21pt;height:16pt" o:ole="">
                        <v:imagedata r:id="rId21" o:title=""/>
                      </v:shape>
                      <o:OLEObject Type="Embed" ProgID="Equation.3" ShapeID="_x0000_i1031" DrawAspect="Content" ObjectID="_1577449183" r:id="rId22"/>
                    </w:object>
                  </w:r>
                </w:p>
              </w:tc>
              <w:tc>
                <w:tcPr>
                  <w:tcW w:w="648" w:type="dxa"/>
                  <w:tcBorders>
                    <w:top w:val="single" w:sz="8" w:space="0" w:color="0000FF"/>
                    <w:left w:val="single" w:sz="8" w:space="0" w:color="0000FF"/>
                    <w:bottom w:val="single" w:sz="8" w:space="0" w:color="0000FF"/>
                    <w:right w:val="single" w:sz="8" w:space="0" w:color="0000FF"/>
                  </w:tcBorders>
                  <w:vAlign w:val="center"/>
                </w:tcPr>
                <w:p w:rsidR="00891FA2" w:rsidRPr="00B95561" w:rsidRDefault="00891FA2" w:rsidP="001E71BA">
                  <w:pPr>
                    <w:pStyle w:val="ActivityNumbers"/>
                    <w:spacing w:after="0"/>
                    <w:jc w:val="center"/>
                  </w:pPr>
                  <w:r w:rsidRPr="00B95561">
                    <w:t>0</w:t>
                  </w:r>
                </w:p>
              </w:tc>
              <w:tc>
                <w:tcPr>
                  <w:tcW w:w="648" w:type="dxa"/>
                  <w:tcBorders>
                    <w:top w:val="single" w:sz="8" w:space="0" w:color="0000FF"/>
                    <w:left w:val="single" w:sz="8" w:space="0" w:color="0000FF"/>
                    <w:bottom w:val="single" w:sz="8" w:space="0" w:color="0000FF"/>
                    <w:right w:val="single" w:sz="8" w:space="0" w:color="0000FF"/>
                  </w:tcBorders>
                  <w:vAlign w:val="center"/>
                </w:tcPr>
                <w:p w:rsidR="00891FA2" w:rsidRPr="001E71BA" w:rsidRDefault="00FF24FA" w:rsidP="001E71BA">
                  <w:pPr>
                    <w:pStyle w:val="ActivityNumbers"/>
                    <w:spacing w:after="0"/>
                    <w:jc w:val="center"/>
                    <w:rPr>
                      <w:highlight w:val="yellow"/>
                    </w:rPr>
                  </w:pPr>
                  <w:r>
                    <w:rPr>
                      <w:noProof/>
                    </w:rPr>
                    <w:pict>
                      <v:oval id="Oval 212" o:spid="_x0000_s1230" style="position:absolute;left:0;text-align:left;margin-left:1.8pt;margin-top:-.5pt;width:27.75pt;height:24.6pt;z-index:-2516551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"/>
                    </w:pict>
                  </w:r>
                  <w:r w:rsidR="00891FA2" w:rsidRPr="001E71BA">
                    <w:rPr>
                      <w:highlight w:val="yellow"/>
                    </w:rPr>
                    <w:t>1</w:t>
                  </w:r>
                </w:p>
              </w:tc>
            </w:tr>
            <w:tr w:rsidR="00891FA2" w:rsidRPr="00B95561" w:rsidTr="001E71BA">
              <w:trPr>
                <w:trHeight w:val="648"/>
              </w:trPr>
              <w:tc>
                <w:tcPr>
                  <w:tcW w:w="648" w:type="dxa"/>
                  <w:tcBorders>
                    <w:right w:val="single" w:sz="8" w:space="0" w:color="0000FF"/>
                  </w:tcBorders>
                  <w:vAlign w:val="center"/>
                </w:tcPr>
                <w:p w:rsidR="00891FA2" w:rsidRPr="00B95561" w:rsidRDefault="00891FA2" w:rsidP="001E71BA">
                  <w:pPr>
                    <w:pStyle w:val="ActivityNumbers"/>
                    <w:jc w:val="center"/>
                  </w:pPr>
                  <w:r w:rsidRPr="00B95561">
                    <w:rPr>
                      <w:position w:val="-4"/>
                    </w:rPr>
                    <w:object w:dxaOrig="560" w:dyaOrig="420">
                      <v:shape id="_x0000_i1032" type="#_x0000_t75" style="width:21pt;height:16pt" o:ole="">
                        <v:imagedata r:id="rId23" o:title=""/>
                      </v:shape>
                      <o:OLEObject Type="Embed" ProgID="Equation.3" ShapeID="_x0000_i1032" DrawAspect="Content" ObjectID="_1577449184" r:id="rId24"/>
                    </w:object>
                  </w:r>
                </w:p>
              </w:tc>
              <w:tc>
                <w:tcPr>
                  <w:tcW w:w="648" w:type="dxa"/>
                  <w:tcBorders>
                    <w:top w:val="single" w:sz="8" w:space="0" w:color="0000FF"/>
                    <w:left w:val="single" w:sz="8" w:space="0" w:color="0000FF"/>
                    <w:bottom w:val="single" w:sz="8" w:space="0" w:color="0000FF"/>
                    <w:right w:val="single" w:sz="8" w:space="0" w:color="0000FF"/>
                  </w:tcBorders>
                  <w:vAlign w:val="center"/>
                </w:tcPr>
                <w:p w:rsidR="00891FA2" w:rsidRPr="00B95561" w:rsidRDefault="00891FA2" w:rsidP="001E71BA">
                  <w:pPr>
                    <w:pStyle w:val="ActivityNumbers"/>
                    <w:spacing w:after="0"/>
                    <w:jc w:val="center"/>
                  </w:pPr>
                  <w:r w:rsidRPr="00B95561">
                    <w:t>0</w:t>
                  </w:r>
                </w:p>
              </w:tc>
              <w:tc>
                <w:tcPr>
                  <w:tcW w:w="648" w:type="dxa"/>
                  <w:tcBorders>
                    <w:top w:val="single" w:sz="8" w:space="0" w:color="0000FF"/>
                    <w:left w:val="single" w:sz="8" w:space="0" w:color="0000FF"/>
                    <w:bottom w:val="single" w:sz="8" w:space="0" w:color="0000FF"/>
                    <w:right w:val="single" w:sz="8" w:space="0" w:color="0000FF"/>
                  </w:tcBorders>
                  <w:vAlign w:val="center"/>
                </w:tcPr>
                <w:p w:rsidR="00891FA2" w:rsidRPr="00B95561" w:rsidRDefault="00891FA2" w:rsidP="001E71BA">
                  <w:pPr>
                    <w:pStyle w:val="ActivityNumbers"/>
                    <w:spacing w:after="0"/>
                    <w:jc w:val="center"/>
                  </w:pPr>
                  <w:r w:rsidRPr="00B95561">
                    <w:t>0</w:t>
                  </w:r>
                </w:p>
              </w:tc>
            </w:tr>
            <w:tr w:rsidR="00891FA2" w:rsidRPr="00B95561" w:rsidTr="001E71BA">
              <w:trPr>
                <w:trHeight w:val="648"/>
              </w:trPr>
              <w:tc>
                <w:tcPr>
                  <w:tcW w:w="648" w:type="dxa"/>
                  <w:tcBorders>
                    <w:right w:val="single" w:sz="8" w:space="0" w:color="0000FF"/>
                  </w:tcBorders>
                  <w:vAlign w:val="center"/>
                </w:tcPr>
                <w:p w:rsidR="00891FA2" w:rsidRPr="00B95561" w:rsidRDefault="00891FA2" w:rsidP="001E71BA">
                  <w:pPr>
                    <w:pStyle w:val="ActivityNumbers"/>
                    <w:jc w:val="center"/>
                  </w:pPr>
                  <w:r w:rsidRPr="00B95561">
                    <w:rPr>
                      <w:position w:val="-4"/>
                    </w:rPr>
                    <w:object w:dxaOrig="560" w:dyaOrig="320">
                      <v:shape id="_x0000_i1033" type="#_x0000_t75" style="width:21pt;height:12pt" o:ole="">
                        <v:imagedata r:id="rId25" o:title=""/>
                      </v:shape>
                      <o:OLEObject Type="Embed" ProgID="Equation.3" ShapeID="_x0000_i1033" DrawAspect="Content" ObjectID="_1577449185" r:id="rId26"/>
                    </w:object>
                  </w:r>
                </w:p>
              </w:tc>
              <w:tc>
                <w:tcPr>
                  <w:tcW w:w="648" w:type="dxa"/>
                  <w:tcBorders>
                    <w:top w:val="single" w:sz="8" w:space="0" w:color="0000FF"/>
                    <w:left w:val="single" w:sz="8" w:space="0" w:color="0000FF"/>
                    <w:bottom w:val="single" w:sz="8" w:space="0" w:color="0000FF"/>
                    <w:right w:val="single" w:sz="8" w:space="0" w:color="0000FF"/>
                  </w:tcBorders>
                  <w:vAlign w:val="center"/>
                </w:tcPr>
                <w:p w:rsidR="001E71BA" w:rsidRDefault="00FF24FA" w:rsidP="001E71BA">
                  <w:pPr>
                    <w:pStyle w:val="ActivityNumbers"/>
                    <w:spacing w:after="0"/>
                    <w:jc w:val="center"/>
                  </w:pPr>
                  <w:r>
                    <w:rPr>
                      <w:noProof/>
                    </w:rPr>
                    <w:pict>
                      <v:oval id="Oval 211" o:spid="_x0000_s1227" style="position:absolute;left:0;text-align:left;margin-left:-22.15pt;margin-top:22.15pt;width:68.25pt;height:25.5pt;rotation:-90;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"/>
                    </w:pict>
                  </w:r>
                  <w:r>
                    <w:rPr>
                      <w:noProof/>
                    </w:rPr>
                    <w:pict>
                      <v:oval id="Oval 210" o:spid="_x0000_s1226" style="position:absolute;left:0;text-align:left;margin-left:.95pt;margin-top:.6pt;width:58.5pt;height:27.75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" filled="f"/>
                    </w:pict>
                  </w:r>
                </w:p>
                <w:p w:rsidR="00891FA2" w:rsidRPr="001E71BA" w:rsidRDefault="00891FA2" w:rsidP="001E71BA">
                  <w:pPr>
                    <w:pStyle w:val="ActivityNumbers"/>
                    <w:spacing w:after="0"/>
                    <w:jc w:val="center"/>
                    <w:rPr>
                      <w:highlight w:val="yellow"/>
                    </w:rPr>
                  </w:pPr>
                  <w:r w:rsidRPr="001E71BA">
                    <w:rPr>
                      <w:highlight w:val="yellow"/>
                    </w:rPr>
                    <w:t>1</w:t>
                  </w:r>
                </w:p>
              </w:tc>
              <w:tc>
                <w:tcPr>
                  <w:tcW w:w="648" w:type="dxa"/>
                  <w:tcBorders>
                    <w:top w:val="single" w:sz="8" w:space="0" w:color="0000FF"/>
                    <w:left w:val="single" w:sz="8" w:space="0" w:color="0000FF"/>
                    <w:bottom w:val="single" w:sz="8" w:space="0" w:color="0000FF"/>
                    <w:right w:val="single" w:sz="8" w:space="0" w:color="0000FF"/>
                  </w:tcBorders>
                  <w:vAlign w:val="center"/>
                </w:tcPr>
                <w:p w:rsidR="00891FA2" w:rsidRPr="001E71BA" w:rsidRDefault="00891FA2" w:rsidP="001E71BA">
                  <w:pPr>
                    <w:pStyle w:val="ActivityNumbers"/>
                    <w:spacing w:after="0"/>
                    <w:jc w:val="center"/>
                    <w:rPr>
                      <w:highlight w:val="yellow"/>
                    </w:rPr>
                  </w:pPr>
                  <w:r w:rsidRPr="001E71BA">
                    <w:rPr>
                      <w:highlight w:val="yellow"/>
                    </w:rPr>
                    <w:t>1</w:t>
                  </w:r>
                </w:p>
              </w:tc>
            </w:tr>
            <w:tr w:rsidR="00891FA2" w:rsidRPr="00B95561" w:rsidTr="001E71BA">
              <w:trPr>
                <w:trHeight w:val="648"/>
              </w:trPr>
              <w:tc>
                <w:tcPr>
                  <w:tcW w:w="648" w:type="dxa"/>
                  <w:tcBorders>
                    <w:right w:val="single" w:sz="8" w:space="0" w:color="0000FF"/>
                  </w:tcBorders>
                  <w:vAlign w:val="center"/>
                </w:tcPr>
                <w:p w:rsidR="00891FA2" w:rsidRPr="00B95561" w:rsidRDefault="00891FA2" w:rsidP="001E71BA">
                  <w:pPr>
                    <w:pStyle w:val="ActivityNumbers"/>
                    <w:jc w:val="center"/>
                  </w:pPr>
                  <w:r w:rsidRPr="00B95561">
                    <w:rPr>
                      <w:position w:val="-4"/>
                    </w:rPr>
                    <w:object w:dxaOrig="560" w:dyaOrig="420">
                      <v:shape id="_x0000_i1034" type="#_x0000_t75" style="width:21pt;height:16pt" o:ole="">
                        <v:imagedata r:id="rId27" o:title=""/>
                      </v:shape>
                      <o:OLEObject Type="Embed" ProgID="Equation.3" ShapeID="_x0000_i1034" DrawAspect="Content" ObjectID="_1577449186" r:id="rId28"/>
                    </w:object>
                  </w:r>
                </w:p>
              </w:tc>
              <w:tc>
                <w:tcPr>
                  <w:tcW w:w="648" w:type="dxa"/>
                  <w:tcBorders>
                    <w:top w:val="single" w:sz="8" w:space="0" w:color="0000FF"/>
                    <w:left w:val="single" w:sz="8" w:space="0" w:color="0000FF"/>
                    <w:bottom w:val="single" w:sz="8" w:space="0" w:color="0000FF"/>
                    <w:right w:val="single" w:sz="8" w:space="0" w:color="0000FF"/>
                  </w:tcBorders>
                  <w:vAlign w:val="center"/>
                </w:tcPr>
                <w:p w:rsidR="00891FA2" w:rsidRPr="001E71BA" w:rsidRDefault="00891FA2" w:rsidP="001E71BA">
                  <w:pPr>
                    <w:pStyle w:val="ActivityNumbers"/>
                    <w:spacing w:after="0"/>
                    <w:jc w:val="center"/>
                    <w:rPr>
                      <w:highlight w:val="yellow"/>
                    </w:rPr>
                  </w:pPr>
                  <w:r w:rsidRPr="001E71BA">
                    <w:rPr>
                      <w:highlight w:val="yellow"/>
                    </w:rPr>
                    <w:t>1</w:t>
                  </w:r>
                </w:p>
              </w:tc>
              <w:tc>
                <w:tcPr>
                  <w:tcW w:w="648" w:type="dxa"/>
                  <w:tcBorders>
                    <w:top w:val="single" w:sz="8" w:space="0" w:color="0000FF"/>
                    <w:left w:val="single" w:sz="8" w:space="0" w:color="0000FF"/>
                    <w:bottom w:val="single" w:sz="8" w:space="0" w:color="0000FF"/>
                    <w:right w:val="single" w:sz="8" w:space="0" w:color="0000FF"/>
                  </w:tcBorders>
                  <w:vAlign w:val="center"/>
                </w:tcPr>
                <w:p w:rsidR="00891FA2" w:rsidRPr="00B95561" w:rsidRDefault="00891FA2" w:rsidP="001E71BA">
                  <w:pPr>
                    <w:pStyle w:val="ActivityNumbers"/>
                    <w:spacing w:after="0"/>
                    <w:jc w:val="center"/>
                  </w:pPr>
                  <w:r w:rsidRPr="00B95561">
                    <w:t>0</w:t>
                  </w:r>
                </w:p>
              </w:tc>
            </w:tr>
          </w:tbl>
          <w:p w:rsidR="00891FA2" w:rsidRPr="00B95561" w:rsidRDefault="00891FA2" w:rsidP="001E71BA">
            <w:pPr>
              <w:pStyle w:val="ActivitySection"/>
              <w:tabs>
                <w:tab w:val="left" w:pos="6488"/>
              </w:tabs>
              <w:rPr>
                <w:sz w:val="24"/>
                <w:szCs w:val="24"/>
              </w:rPr>
            </w:pPr>
          </w:p>
        </w:tc>
        <w:tc>
          <w:tcPr>
            <w:tcW w:w="4014" w:type="dxa"/>
            <w:shd w:val="clear" w:color="auto" w:fill="auto"/>
          </w:tcPr>
          <w:p w:rsidR="00891FA2" w:rsidRPr="00B95561" w:rsidRDefault="00891FA2" w:rsidP="001E71BA">
            <w:pPr>
              <w:pStyle w:val="ActivityNumbers"/>
              <w:numPr>
                <w:ilvl w:val="0"/>
                <w:numId w:val="31"/>
              </w:numPr>
              <w:spacing w:after="0"/>
              <w:ind w:left="402"/>
            </w:pPr>
            <w:r w:rsidRPr="00B95561">
              <w:t>F</w:t>
            </w:r>
            <w:r w:rsidRPr="00B95561">
              <w:rPr>
                <w:vertAlign w:val="subscript"/>
              </w:rPr>
              <w:t>3</w:t>
            </w:r>
            <w:r w:rsidRPr="00B95561">
              <w:t xml:space="preserve">= </w:t>
            </w:r>
            <w:r w:rsidR="009C5653" w:rsidRPr="009C5653">
              <w:rPr>
                <w:color w:val="FF0000"/>
                <w:highlight w:val="yellow"/>
              </w:rPr>
              <w:t>A’C’D+A’CD’+AC’</w:t>
            </w:r>
          </w:p>
          <w:p w:rsidR="00891FA2" w:rsidRPr="00B95561" w:rsidRDefault="00891FA2" w:rsidP="001E71BA">
            <w:pPr>
              <w:pStyle w:val="ActivityNumbers"/>
              <w:spacing w:after="0"/>
              <w:ind w:left="720"/>
            </w:pPr>
          </w:p>
          <w:tbl>
            <w:tblPr>
              <w:tblW w:w="0" w:type="auto"/>
              <w:tblLook w:val="04A0"/>
            </w:tblPr>
            <w:tblGrid>
              <w:gridCol w:w="648"/>
              <w:gridCol w:w="648"/>
              <w:gridCol w:w="648"/>
              <w:gridCol w:w="648"/>
              <w:gridCol w:w="648"/>
            </w:tblGrid>
            <w:tr w:rsidR="00891FA2" w:rsidRPr="00B95561" w:rsidTr="001E71BA">
              <w:trPr>
                <w:trHeight w:val="648"/>
              </w:trPr>
              <w:tc>
                <w:tcPr>
                  <w:tcW w:w="648" w:type="dxa"/>
                  <w:vAlign w:val="center"/>
                </w:tcPr>
                <w:p w:rsidR="00891FA2" w:rsidRPr="00B95561" w:rsidRDefault="00891FA2" w:rsidP="001E71BA">
                  <w:pPr>
                    <w:pStyle w:val="ActivityNumbers"/>
                    <w:jc w:val="center"/>
                  </w:pPr>
                </w:p>
              </w:tc>
              <w:tc>
                <w:tcPr>
                  <w:tcW w:w="648" w:type="dxa"/>
                  <w:tcBorders>
                    <w:bottom w:val="single" w:sz="8" w:space="0" w:color="0000FF"/>
                  </w:tcBorders>
                  <w:vAlign w:val="bottom"/>
                </w:tcPr>
                <w:p w:rsidR="00891FA2" w:rsidRPr="00B95561" w:rsidRDefault="00891FA2" w:rsidP="001E71BA">
                  <w:pPr>
                    <w:pStyle w:val="ActivityNumbers"/>
                    <w:jc w:val="center"/>
                  </w:pPr>
                  <w:r w:rsidRPr="00B95561">
                    <w:rPr>
                      <w:position w:val="-6"/>
                    </w:rPr>
                    <w:object w:dxaOrig="560" w:dyaOrig="440">
                      <v:shape id="_x0000_i1035" type="#_x0000_t75" style="width:21pt;height:16.5pt" o:ole="">
                        <v:imagedata r:id="rId29" o:title=""/>
                      </v:shape>
                      <o:OLEObject Type="Embed" ProgID="Equation.3" ShapeID="_x0000_i1035" DrawAspect="Content" ObjectID="_1577449187" r:id="rId30"/>
                    </w:object>
                  </w:r>
                </w:p>
              </w:tc>
              <w:tc>
                <w:tcPr>
                  <w:tcW w:w="648" w:type="dxa"/>
                  <w:tcBorders>
                    <w:bottom w:val="single" w:sz="8" w:space="0" w:color="0000FF"/>
                  </w:tcBorders>
                  <w:vAlign w:val="bottom"/>
                </w:tcPr>
                <w:p w:rsidR="00891FA2" w:rsidRPr="00B95561" w:rsidRDefault="00891FA2" w:rsidP="001E71BA">
                  <w:pPr>
                    <w:pStyle w:val="ActivityNumbers"/>
                    <w:jc w:val="center"/>
                  </w:pPr>
                  <w:r w:rsidRPr="00B95561">
                    <w:rPr>
                      <w:position w:val="-6"/>
                    </w:rPr>
                    <w:object w:dxaOrig="560" w:dyaOrig="440">
                      <v:shape id="_x0000_i1036" type="#_x0000_t75" style="width:21pt;height:16.5pt" o:ole="">
                        <v:imagedata r:id="rId31" o:title=""/>
                      </v:shape>
                      <o:OLEObject Type="Embed" ProgID="Equation.3" ShapeID="_x0000_i1036" DrawAspect="Content" ObjectID="_1577449188" r:id="rId32"/>
                    </w:object>
                  </w:r>
                </w:p>
              </w:tc>
              <w:tc>
                <w:tcPr>
                  <w:tcW w:w="648" w:type="dxa"/>
                  <w:tcBorders>
                    <w:bottom w:val="single" w:sz="8" w:space="0" w:color="0000FF"/>
                  </w:tcBorders>
                  <w:vAlign w:val="bottom"/>
                </w:tcPr>
                <w:p w:rsidR="00891FA2" w:rsidRPr="00B95561" w:rsidRDefault="00891FA2" w:rsidP="001E71BA">
                  <w:pPr>
                    <w:pStyle w:val="ActivityNumbers"/>
                    <w:jc w:val="center"/>
                  </w:pPr>
                  <w:r w:rsidRPr="00B95561">
                    <w:rPr>
                      <w:position w:val="-6"/>
                    </w:rPr>
                    <w:object w:dxaOrig="560" w:dyaOrig="340">
                      <v:shape id="_x0000_i1037" type="#_x0000_t75" style="width:21pt;height:13pt" o:ole="">
                        <v:imagedata r:id="rId33" o:title=""/>
                      </v:shape>
                      <o:OLEObject Type="Embed" ProgID="Equation.3" ShapeID="_x0000_i1037" DrawAspect="Content" ObjectID="_1577449189" r:id="rId34"/>
                    </w:object>
                  </w:r>
                </w:p>
              </w:tc>
              <w:tc>
                <w:tcPr>
                  <w:tcW w:w="648" w:type="dxa"/>
                  <w:tcBorders>
                    <w:bottom w:val="single" w:sz="8" w:space="0" w:color="0000FF"/>
                  </w:tcBorders>
                  <w:vAlign w:val="bottom"/>
                </w:tcPr>
                <w:p w:rsidR="00891FA2" w:rsidRPr="00B95561" w:rsidRDefault="00FF24FA" w:rsidP="001E71BA">
                  <w:pPr>
                    <w:pStyle w:val="ActivityNumbers"/>
                    <w:jc w:val="center"/>
                  </w:pPr>
                  <w:r>
                    <w:rPr>
                      <w:noProof/>
                    </w:rPr>
                    <w:pict>
                      <v:oval id="Oval 215" o:spid="_x0000_s1221" style="position:absolute;left:0;text-align:left;margin-left:.65pt;margin-top:29.35pt;width:25.5pt;height:66.7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" filled="f"/>
                    </w:pict>
                  </w:r>
                  <w:r w:rsidR="00891FA2" w:rsidRPr="00B95561">
                    <w:rPr>
                      <w:position w:val="-6"/>
                    </w:rPr>
                    <w:object w:dxaOrig="560" w:dyaOrig="440">
                      <v:shape id="_x0000_i1038" type="#_x0000_t75" style="width:21pt;height:16.5pt" o:ole="">
                        <v:imagedata r:id="rId35" o:title=""/>
                      </v:shape>
                      <o:OLEObject Type="Embed" ProgID="Equation.3" ShapeID="_x0000_i1038" DrawAspect="Content" ObjectID="_1577449190" r:id="rId36"/>
                    </w:object>
                  </w:r>
                </w:p>
              </w:tc>
            </w:tr>
            <w:tr w:rsidR="00891FA2" w:rsidRPr="00B95561" w:rsidTr="001E71BA">
              <w:trPr>
                <w:trHeight w:val="648"/>
              </w:trPr>
              <w:tc>
                <w:tcPr>
                  <w:tcW w:w="648" w:type="dxa"/>
                  <w:tcBorders>
                    <w:right w:val="single" w:sz="8" w:space="0" w:color="0000FF"/>
                  </w:tcBorders>
                  <w:vAlign w:val="center"/>
                </w:tcPr>
                <w:p w:rsidR="00891FA2" w:rsidRPr="00B95561" w:rsidRDefault="00891FA2" w:rsidP="001E71BA">
                  <w:pPr>
                    <w:pStyle w:val="ActivityNumbers"/>
                    <w:jc w:val="center"/>
                  </w:pPr>
                  <w:r w:rsidRPr="00B95561">
                    <w:rPr>
                      <w:position w:val="-4"/>
                    </w:rPr>
                    <w:object w:dxaOrig="560" w:dyaOrig="420">
                      <v:shape id="_x0000_i1039" type="#_x0000_t75" style="width:21pt;height:16pt" o:ole="">
                        <v:imagedata r:id="rId21" o:title=""/>
                      </v:shape>
                      <o:OLEObject Type="Embed" ProgID="Equation.3" ShapeID="_x0000_i1039" DrawAspect="Content" ObjectID="_1577449191" r:id="rId37"/>
                    </w:object>
                  </w:r>
                </w:p>
              </w:tc>
              <w:tc>
                <w:tcPr>
                  <w:tcW w:w="648" w:type="dxa"/>
                  <w:tcBorders>
                    <w:top w:val="single" w:sz="8" w:space="0" w:color="0000FF"/>
                    <w:left w:val="single" w:sz="8" w:space="0" w:color="0000FF"/>
                    <w:bottom w:val="single" w:sz="8" w:space="0" w:color="0000FF"/>
                    <w:right w:val="single" w:sz="8" w:space="0" w:color="0000FF"/>
                  </w:tcBorders>
                  <w:vAlign w:val="center"/>
                </w:tcPr>
                <w:p w:rsidR="00891FA2" w:rsidRPr="00B95561" w:rsidRDefault="00FF24FA" w:rsidP="001E71BA">
                  <w:pPr>
                    <w:pStyle w:val="ActivityNumbers"/>
                    <w:spacing w:after="0"/>
                    <w:jc w:val="center"/>
                  </w:pPr>
                  <w:r>
                    <w:rPr>
                      <w:noProof/>
                    </w:rPr>
                    <w:pict>
                      <v:oval id="Oval 214" o:spid="_x0000_s1218" style="position:absolute;left:0;text-align:left;margin-left:29.3pt;margin-top:9.35pt;width:27.75pt;height:58.6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" filled="f"/>
                    </w:pict>
                  </w:r>
                  <w:r w:rsidR="00891FA2" w:rsidRPr="00B95561">
                    <w:t>0</w:t>
                  </w:r>
                </w:p>
              </w:tc>
              <w:tc>
                <w:tcPr>
                  <w:tcW w:w="648" w:type="dxa"/>
                  <w:tcBorders>
                    <w:top w:val="single" w:sz="8" w:space="0" w:color="0000FF"/>
                    <w:left w:val="single" w:sz="8" w:space="0" w:color="0000FF"/>
                    <w:bottom w:val="single" w:sz="8" w:space="0" w:color="0000FF"/>
                    <w:right w:val="single" w:sz="8" w:space="0" w:color="0000FF"/>
                  </w:tcBorders>
                  <w:vAlign w:val="center"/>
                </w:tcPr>
                <w:p w:rsidR="00891FA2" w:rsidRPr="001E71BA" w:rsidRDefault="00891FA2" w:rsidP="001E71BA">
                  <w:pPr>
                    <w:pStyle w:val="ActivityNumbers"/>
                    <w:spacing w:after="0"/>
                    <w:jc w:val="center"/>
                    <w:rPr>
                      <w:highlight w:val="yellow"/>
                    </w:rPr>
                  </w:pPr>
                  <w:r w:rsidRPr="001E71BA">
                    <w:rPr>
                      <w:highlight w:val="yellow"/>
                    </w:rPr>
                    <w:t>1</w:t>
                  </w:r>
                </w:p>
              </w:tc>
              <w:tc>
                <w:tcPr>
                  <w:tcW w:w="648" w:type="dxa"/>
                  <w:tcBorders>
                    <w:top w:val="single" w:sz="8" w:space="0" w:color="0000FF"/>
                    <w:left w:val="single" w:sz="8" w:space="0" w:color="0000FF"/>
                    <w:bottom w:val="single" w:sz="8" w:space="0" w:color="0000FF"/>
                    <w:right w:val="single" w:sz="8" w:space="0" w:color="0000FF"/>
                  </w:tcBorders>
                  <w:vAlign w:val="center"/>
                </w:tcPr>
                <w:p w:rsidR="00891FA2" w:rsidRPr="00B95561" w:rsidRDefault="00891FA2" w:rsidP="001E71BA">
                  <w:pPr>
                    <w:pStyle w:val="ActivityNumbers"/>
                    <w:spacing w:after="0"/>
                    <w:jc w:val="center"/>
                  </w:pPr>
                  <w:r w:rsidRPr="00B95561">
                    <w:t>0</w:t>
                  </w:r>
                </w:p>
              </w:tc>
              <w:tc>
                <w:tcPr>
                  <w:tcW w:w="648" w:type="dxa"/>
                  <w:tcBorders>
                    <w:top w:val="single" w:sz="8" w:space="0" w:color="0000FF"/>
                    <w:left w:val="single" w:sz="8" w:space="0" w:color="0000FF"/>
                    <w:bottom w:val="single" w:sz="8" w:space="0" w:color="0000FF"/>
                    <w:right w:val="single" w:sz="8" w:space="0" w:color="0000FF"/>
                  </w:tcBorders>
                  <w:vAlign w:val="center"/>
                </w:tcPr>
                <w:p w:rsidR="00891FA2" w:rsidRPr="001E71BA" w:rsidRDefault="00891FA2" w:rsidP="001E71BA">
                  <w:pPr>
                    <w:pStyle w:val="ActivityNumbers"/>
                    <w:spacing w:after="0"/>
                    <w:jc w:val="center"/>
                    <w:rPr>
                      <w:highlight w:val="yellow"/>
                    </w:rPr>
                  </w:pPr>
                  <w:r w:rsidRPr="001E71BA">
                    <w:rPr>
                      <w:highlight w:val="yellow"/>
                    </w:rPr>
                    <w:t>1</w:t>
                  </w:r>
                </w:p>
              </w:tc>
            </w:tr>
            <w:tr w:rsidR="00891FA2" w:rsidRPr="00B95561" w:rsidTr="001E71BA">
              <w:trPr>
                <w:trHeight w:val="648"/>
              </w:trPr>
              <w:tc>
                <w:tcPr>
                  <w:tcW w:w="648" w:type="dxa"/>
                  <w:tcBorders>
                    <w:right w:val="single" w:sz="8" w:space="0" w:color="0000FF"/>
                  </w:tcBorders>
                  <w:vAlign w:val="center"/>
                </w:tcPr>
                <w:p w:rsidR="00891FA2" w:rsidRPr="00B95561" w:rsidRDefault="00891FA2" w:rsidP="001E71BA">
                  <w:pPr>
                    <w:pStyle w:val="ActivityNumbers"/>
                    <w:jc w:val="center"/>
                  </w:pPr>
                  <w:r w:rsidRPr="00B95561">
                    <w:rPr>
                      <w:position w:val="-4"/>
                    </w:rPr>
                    <w:object w:dxaOrig="560" w:dyaOrig="420">
                      <v:shape id="_x0000_i1040" type="#_x0000_t75" style="width:21pt;height:16pt" o:ole="">
                        <v:imagedata r:id="rId23" o:title=""/>
                      </v:shape>
                      <o:OLEObject Type="Embed" ProgID="Equation.3" ShapeID="_x0000_i1040" DrawAspect="Content" ObjectID="_1577449192" r:id="rId38"/>
                    </w:object>
                  </w:r>
                </w:p>
              </w:tc>
              <w:tc>
                <w:tcPr>
                  <w:tcW w:w="648" w:type="dxa"/>
                  <w:tcBorders>
                    <w:top w:val="single" w:sz="8" w:space="0" w:color="0000FF"/>
                    <w:left w:val="single" w:sz="8" w:space="0" w:color="0000FF"/>
                    <w:bottom w:val="single" w:sz="8" w:space="0" w:color="0000FF"/>
                    <w:right w:val="single" w:sz="8" w:space="0" w:color="0000FF"/>
                  </w:tcBorders>
                  <w:vAlign w:val="center"/>
                </w:tcPr>
                <w:p w:rsidR="00891FA2" w:rsidRPr="00B95561" w:rsidRDefault="00891FA2" w:rsidP="001E71BA">
                  <w:pPr>
                    <w:pStyle w:val="ActivityNumbers"/>
                    <w:spacing w:after="0"/>
                    <w:jc w:val="center"/>
                  </w:pPr>
                  <w:r w:rsidRPr="00B95561">
                    <w:t>0</w:t>
                  </w:r>
                </w:p>
              </w:tc>
              <w:tc>
                <w:tcPr>
                  <w:tcW w:w="648" w:type="dxa"/>
                  <w:tcBorders>
                    <w:top w:val="single" w:sz="8" w:space="0" w:color="0000FF"/>
                    <w:left w:val="single" w:sz="8" w:space="0" w:color="0000FF"/>
                    <w:bottom w:val="single" w:sz="8" w:space="0" w:color="0000FF"/>
                    <w:right w:val="single" w:sz="8" w:space="0" w:color="0000FF"/>
                  </w:tcBorders>
                  <w:vAlign w:val="center"/>
                </w:tcPr>
                <w:p w:rsidR="00891FA2" w:rsidRPr="001E71BA" w:rsidRDefault="00891FA2" w:rsidP="001E71BA">
                  <w:pPr>
                    <w:pStyle w:val="ActivityNumbers"/>
                    <w:spacing w:after="0"/>
                    <w:jc w:val="center"/>
                    <w:rPr>
                      <w:highlight w:val="yellow"/>
                    </w:rPr>
                  </w:pPr>
                  <w:r w:rsidRPr="001E71BA">
                    <w:rPr>
                      <w:highlight w:val="yellow"/>
                    </w:rPr>
                    <w:t>1</w:t>
                  </w:r>
                </w:p>
              </w:tc>
              <w:tc>
                <w:tcPr>
                  <w:tcW w:w="648" w:type="dxa"/>
                  <w:tcBorders>
                    <w:top w:val="single" w:sz="8" w:space="0" w:color="0000FF"/>
                    <w:left w:val="single" w:sz="8" w:space="0" w:color="0000FF"/>
                    <w:bottom w:val="single" w:sz="8" w:space="0" w:color="0000FF"/>
                    <w:right w:val="single" w:sz="8" w:space="0" w:color="0000FF"/>
                  </w:tcBorders>
                  <w:vAlign w:val="center"/>
                </w:tcPr>
                <w:p w:rsidR="00891FA2" w:rsidRPr="00B95561" w:rsidRDefault="00891FA2" w:rsidP="001E71BA">
                  <w:pPr>
                    <w:pStyle w:val="ActivityNumbers"/>
                    <w:spacing w:after="0"/>
                    <w:jc w:val="center"/>
                  </w:pPr>
                  <w:r w:rsidRPr="00B95561">
                    <w:t>0</w:t>
                  </w:r>
                </w:p>
              </w:tc>
              <w:tc>
                <w:tcPr>
                  <w:tcW w:w="648" w:type="dxa"/>
                  <w:tcBorders>
                    <w:top w:val="single" w:sz="8" w:space="0" w:color="0000FF"/>
                    <w:left w:val="single" w:sz="8" w:space="0" w:color="0000FF"/>
                    <w:bottom w:val="single" w:sz="8" w:space="0" w:color="0000FF"/>
                    <w:right w:val="single" w:sz="8" w:space="0" w:color="0000FF"/>
                  </w:tcBorders>
                  <w:vAlign w:val="center"/>
                </w:tcPr>
                <w:p w:rsidR="00891FA2" w:rsidRPr="001E71BA" w:rsidRDefault="00891FA2" w:rsidP="001E71BA">
                  <w:pPr>
                    <w:pStyle w:val="ActivityNumbers"/>
                    <w:spacing w:after="0"/>
                    <w:jc w:val="center"/>
                    <w:rPr>
                      <w:highlight w:val="yellow"/>
                    </w:rPr>
                  </w:pPr>
                  <w:r w:rsidRPr="001E71BA">
                    <w:rPr>
                      <w:highlight w:val="yellow"/>
                    </w:rPr>
                    <w:t>1</w:t>
                  </w:r>
                </w:p>
              </w:tc>
            </w:tr>
            <w:tr w:rsidR="00891FA2" w:rsidRPr="00B95561" w:rsidTr="001E71BA">
              <w:trPr>
                <w:trHeight w:val="648"/>
              </w:trPr>
              <w:tc>
                <w:tcPr>
                  <w:tcW w:w="648" w:type="dxa"/>
                  <w:tcBorders>
                    <w:right w:val="single" w:sz="8" w:space="0" w:color="0000FF"/>
                  </w:tcBorders>
                  <w:vAlign w:val="center"/>
                </w:tcPr>
                <w:p w:rsidR="00891FA2" w:rsidRPr="00B95561" w:rsidRDefault="00FF24FA" w:rsidP="001E71BA">
                  <w:pPr>
                    <w:pStyle w:val="ActivityNumbers"/>
                    <w:jc w:val="center"/>
                  </w:pPr>
                  <w:r>
                    <w:rPr>
                      <w:noProof/>
                    </w:rPr>
                    <w:pict>
                      <v:oval id="Oval 213" o:spid="_x0000_s1216" style="position:absolute;left:0;text-align:left;margin-left:28.35pt;margin-top:2.1pt;width:58.5pt;height:65.25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" filled="f"/>
                    </w:pict>
                  </w:r>
                  <w:r w:rsidR="00891FA2" w:rsidRPr="00B95561">
                    <w:rPr>
                      <w:position w:val="-4"/>
                    </w:rPr>
                    <w:object w:dxaOrig="560" w:dyaOrig="320">
                      <v:shape id="_x0000_i1041" type="#_x0000_t75" style="width:21pt;height:12pt" o:ole="">
                        <v:imagedata r:id="rId25" o:title=""/>
                      </v:shape>
                      <o:OLEObject Type="Embed" ProgID="Equation.3" ShapeID="_x0000_i1041" DrawAspect="Content" ObjectID="_1577449193" r:id="rId39"/>
                    </w:object>
                  </w:r>
                </w:p>
              </w:tc>
              <w:tc>
                <w:tcPr>
                  <w:tcW w:w="648" w:type="dxa"/>
                  <w:tcBorders>
                    <w:top w:val="single" w:sz="8" w:space="0" w:color="0000FF"/>
                    <w:left w:val="single" w:sz="8" w:space="0" w:color="0000FF"/>
                    <w:bottom w:val="single" w:sz="8" w:space="0" w:color="0000FF"/>
                    <w:right w:val="single" w:sz="8" w:space="0" w:color="0000FF"/>
                  </w:tcBorders>
                  <w:vAlign w:val="center"/>
                </w:tcPr>
                <w:p w:rsidR="00891FA2" w:rsidRPr="001E71BA" w:rsidRDefault="00891FA2" w:rsidP="001E71BA">
                  <w:pPr>
                    <w:pStyle w:val="ActivityNumbers"/>
                    <w:spacing w:after="0"/>
                    <w:jc w:val="center"/>
                    <w:rPr>
                      <w:highlight w:val="yellow"/>
                    </w:rPr>
                  </w:pPr>
                  <w:r w:rsidRPr="001E71BA">
                    <w:rPr>
                      <w:highlight w:val="yellow"/>
                    </w:rPr>
                    <w:t>1</w:t>
                  </w:r>
                </w:p>
              </w:tc>
              <w:tc>
                <w:tcPr>
                  <w:tcW w:w="648" w:type="dxa"/>
                  <w:tcBorders>
                    <w:top w:val="single" w:sz="8" w:space="0" w:color="0000FF"/>
                    <w:left w:val="single" w:sz="8" w:space="0" w:color="0000FF"/>
                    <w:bottom w:val="single" w:sz="8" w:space="0" w:color="0000FF"/>
                    <w:right w:val="single" w:sz="8" w:space="0" w:color="0000FF"/>
                  </w:tcBorders>
                  <w:vAlign w:val="center"/>
                </w:tcPr>
                <w:p w:rsidR="00891FA2" w:rsidRPr="001E71BA" w:rsidRDefault="00891FA2" w:rsidP="001E71BA">
                  <w:pPr>
                    <w:pStyle w:val="ActivityNumbers"/>
                    <w:spacing w:after="0"/>
                    <w:jc w:val="center"/>
                    <w:rPr>
                      <w:highlight w:val="yellow"/>
                    </w:rPr>
                  </w:pPr>
                  <w:r w:rsidRPr="001E71BA">
                    <w:rPr>
                      <w:highlight w:val="yellow"/>
                    </w:rPr>
                    <w:t>1</w:t>
                  </w:r>
                </w:p>
              </w:tc>
              <w:tc>
                <w:tcPr>
                  <w:tcW w:w="648" w:type="dxa"/>
                  <w:tcBorders>
                    <w:top w:val="single" w:sz="8" w:space="0" w:color="0000FF"/>
                    <w:left w:val="single" w:sz="8" w:space="0" w:color="0000FF"/>
                    <w:bottom w:val="single" w:sz="8" w:space="0" w:color="0000FF"/>
                    <w:right w:val="single" w:sz="8" w:space="0" w:color="0000FF"/>
                  </w:tcBorders>
                  <w:vAlign w:val="center"/>
                </w:tcPr>
                <w:p w:rsidR="00891FA2" w:rsidRPr="00B95561" w:rsidRDefault="00891FA2" w:rsidP="001E71BA">
                  <w:pPr>
                    <w:pStyle w:val="ActivityNumbers"/>
                    <w:spacing w:after="0"/>
                    <w:jc w:val="center"/>
                  </w:pPr>
                  <w:r w:rsidRPr="00B95561">
                    <w:t>0</w:t>
                  </w:r>
                </w:p>
              </w:tc>
              <w:tc>
                <w:tcPr>
                  <w:tcW w:w="648" w:type="dxa"/>
                  <w:tcBorders>
                    <w:top w:val="single" w:sz="8" w:space="0" w:color="0000FF"/>
                    <w:left w:val="single" w:sz="8" w:space="0" w:color="0000FF"/>
                    <w:bottom w:val="single" w:sz="8" w:space="0" w:color="0000FF"/>
                    <w:right w:val="single" w:sz="8" w:space="0" w:color="0000FF"/>
                  </w:tcBorders>
                  <w:vAlign w:val="center"/>
                </w:tcPr>
                <w:p w:rsidR="00891FA2" w:rsidRPr="00B95561" w:rsidRDefault="00891FA2" w:rsidP="001E71BA">
                  <w:pPr>
                    <w:pStyle w:val="ActivityNumbers"/>
                    <w:spacing w:after="0"/>
                    <w:jc w:val="center"/>
                  </w:pPr>
                  <w:r w:rsidRPr="00B95561">
                    <w:t>0</w:t>
                  </w:r>
                </w:p>
              </w:tc>
            </w:tr>
            <w:tr w:rsidR="00891FA2" w:rsidRPr="00B95561" w:rsidTr="001E71BA">
              <w:trPr>
                <w:trHeight w:val="648"/>
              </w:trPr>
              <w:tc>
                <w:tcPr>
                  <w:tcW w:w="648" w:type="dxa"/>
                  <w:tcBorders>
                    <w:right w:val="single" w:sz="8" w:space="0" w:color="0000FF"/>
                  </w:tcBorders>
                  <w:vAlign w:val="center"/>
                </w:tcPr>
                <w:p w:rsidR="00891FA2" w:rsidRPr="00B95561" w:rsidRDefault="00891FA2" w:rsidP="001E71BA">
                  <w:pPr>
                    <w:pStyle w:val="ActivityNumbers"/>
                    <w:jc w:val="center"/>
                  </w:pPr>
                  <w:r w:rsidRPr="00B95561">
                    <w:rPr>
                      <w:position w:val="-4"/>
                    </w:rPr>
                    <w:object w:dxaOrig="560" w:dyaOrig="420">
                      <v:shape id="_x0000_i1042" type="#_x0000_t75" style="width:21pt;height:16pt" o:ole="">
                        <v:imagedata r:id="rId27" o:title=""/>
                      </v:shape>
                      <o:OLEObject Type="Embed" ProgID="Equation.3" ShapeID="_x0000_i1042" DrawAspect="Content" ObjectID="_1577449194" r:id="rId40"/>
                    </w:object>
                  </w:r>
                </w:p>
              </w:tc>
              <w:tc>
                <w:tcPr>
                  <w:tcW w:w="648" w:type="dxa"/>
                  <w:tcBorders>
                    <w:top w:val="single" w:sz="8" w:space="0" w:color="0000FF"/>
                    <w:left w:val="single" w:sz="8" w:space="0" w:color="0000FF"/>
                    <w:bottom w:val="single" w:sz="8" w:space="0" w:color="0000FF"/>
                    <w:right w:val="single" w:sz="8" w:space="0" w:color="0000FF"/>
                  </w:tcBorders>
                  <w:vAlign w:val="center"/>
                </w:tcPr>
                <w:p w:rsidR="00891FA2" w:rsidRPr="001E71BA" w:rsidRDefault="00891FA2" w:rsidP="001E71BA">
                  <w:pPr>
                    <w:pStyle w:val="ActivityNumbers"/>
                    <w:spacing w:after="0"/>
                    <w:jc w:val="center"/>
                    <w:rPr>
                      <w:highlight w:val="yellow"/>
                    </w:rPr>
                  </w:pPr>
                  <w:r w:rsidRPr="001E71BA">
                    <w:rPr>
                      <w:highlight w:val="yellow"/>
                    </w:rPr>
                    <w:t>1</w:t>
                  </w:r>
                </w:p>
              </w:tc>
              <w:tc>
                <w:tcPr>
                  <w:tcW w:w="648" w:type="dxa"/>
                  <w:tcBorders>
                    <w:top w:val="single" w:sz="8" w:space="0" w:color="0000FF"/>
                    <w:left w:val="single" w:sz="8" w:space="0" w:color="0000FF"/>
                    <w:bottom w:val="single" w:sz="8" w:space="0" w:color="0000FF"/>
                    <w:right w:val="single" w:sz="8" w:space="0" w:color="0000FF"/>
                  </w:tcBorders>
                  <w:vAlign w:val="center"/>
                </w:tcPr>
                <w:p w:rsidR="00891FA2" w:rsidRPr="001E71BA" w:rsidRDefault="00891FA2" w:rsidP="001E71BA">
                  <w:pPr>
                    <w:pStyle w:val="ActivityNumbers"/>
                    <w:spacing w:after="0"/>
                    <w:jc w:val="center"/>
                    <w:rPr>
                      <w:highlight w:val="yellow"/>
                    </w:rPr>
                  </w:pPr>
                  <w:r w:rsidRPr="001E71BA">
                    <w:rPr>
                      <w:highlight w:val="yellow"/>
                    </w:rPr>
                    <w:t>1</w:t>
                  </w:r>
                </w:p>
              </w:tc>
              <w:tc>
                <w:tcPr>
                  <w:tcW w:w="648" w:type="dxa"/>
                  <w:tcBorders>
                    <w:top w:val="single" w:sz="8" w:space="0" w:color="0000FF"/>
                    <w:left w:val="single" w:sz="8" w:space="0" w:color="0000FF"/>
                    <w:bottom w:val="single" w:sz="8" w:space="0" w:color="0000FF"/>
                    <w:right w:val="single" w:sz="8" w:space="0" w:color="0000FF"/>
                  </w:tcBorders>
                  <w:vAlign w:val="center"/>
                </w:tcPr>
                <w:p w:rsidR="00891FA2" w:rsidRPr="00B95561" w:rsidRDefault="00891FA2" w:rsidP="001E71BA">
                  <w:pPr>
                    <w:pStyle w:val="ActivityNumbers"/>
                    <w:spacing w:after="0"/>
                    <w:jc w:val="center"/>
                  </w:pPr>
                  <w:r w:rsidRPr="00B95561">
                    <w:t>0</w:t>
                  </w:r>
                </w:p>
              </w:tc>
              <w:tc>
                <w:tcPr>
                  <w:tcW w:w="648" w:type="dxa"/>
                  <w:tcBorders>
                    <w:top w:val="single" w:sz="8" w:space="0" w:color="0000FF"/>
                    <w:left w:val="single" w:sz="8" w:space="0" w:color="0000FF"/>
                    <w:bottom w:val="single" w:sz="8" w:space="0" w:color="0000FF"/>
                    <w:right w:val="single" w:sz="8" w:space="0" w:color="0000FF"/>
                  </w:tcBorders>
                  <w:vAlign w:val="center"/>
                </w:tcPr>
                <w:p w:rsidR="00891FA2" w:rsidRPr="00B95561" w:rsidRDefault="00891FA2" w:rsidP="001E71BA">
                  <w:pPr>
                    <w:pStyle w:val="ActivityNumbers"/>
                    <w:spacing w:after="0"/>
                    <w:jc w:val="center"/>
                  </w:pPr>
                  <w:r w:rsidRPr="00B95561">
                    <w:t>0</w:t>
                  </w:r>
                </w:p>
              </w:tc>
            </w:tr>
          </w:tbl>
          <w:p w:rsidR="00891FA2" w:rsidRPr="00B95561" w:rsidRDefault="00891FA2" w:rsidP="001E71BA">
            <w:pPr>
              <w:pStyle w:val="ActivitySection"/>
              <w:tabs>
                <w:tab w:val="left" w:pos="6488"/>
              </w:tabs>
              <w:rPr>
                <w:sz w:val="24"/>
                <w:szCs w:val="24"/>
              </w:rPr>
            </w:pPr>
          </w:p>
        </w:tc>
      </w:tr>
    </w:tbl>
    <w:p w:rsidR="00891FA2" w:rsidRPr="00B95561" w:rsidRDefault="00891FA2" w:rsidP="002341BA">
      <w:pPr>
        <w:pStyle w:val="ActivityNumbers"/>
        <w:spacing w:after="0"/>
        <w:ind w:left="720"/>
      </w:pPr>
    </w:p>
    <w:p w:rsidR="00D212AE" w:rsidRPr="00B95561" w:rsidRDefault="00D212AE" w:rsidP="002341BA">
      <w:pPr>
        <w:pStyle w:val="ActivitySection"/>
        <w:tabs>
          <w:tab w:val="left" w:pos="6488"/>
        </w:tabs>
        <w:rPr>
          <w:sz w:val="24"/>
          <w:szCs w:val="24"/>
        </w:rPr>
      </w:pPr>
    </w:p>
    <w:p w:rsidR="005E5509" w:rsidRDefault="005E5509" w:rsidP="004C28EB">
      <w:pPr>
        <w:pStyle w:val="ActivityNumbers"/>
        <w:spacing w:after="0"/>
        <w:ind w:left="360"/>
      </w:pPr>
    </w:p>
    <w:p w:rsidR="00891FA2" w:rsidRDefault="00891FA2" w:rsidP="004C28EB">
      <w:pPr>
        <w:pStyle w:val="ActivityNumbers"/>
        <w:spacing w:after="0"/>
        <w:ind w:left="360"/>
      </w:pPr>
    </w:p>
    <w:p w:rsidR="004C28EB" w:rsidRDefault="00A5026C" w:rsidP="004C28EB">
      <w:pPr>
        <w:pStyle w:val="ActivityNumbers"/>
        <w:spacing w:after="0"/>
        <w:ind w:left="360"/>
      </w:pPr>
      <w:r>
        <w:t xml:space="preserve">After transferring the truth </w:t>
      </w:r>
      <w:r w:rsidR="00DA33C4">
        <w:t>table data into the K-Maps, write</w:t>
      </w:r>
      <w:r w:rsidR="004C28EB">
        <w:t xml:space="preserve"> the simplified sum-of-products</w:t>
      </w:r>
    </w:p>
    <w:p w:rsidR="00AF7286" w:rsidRDefault="00DA33C4" w:rsidP="004C28EB">
      <w:pPr>
        <w:pStyle w:val="ActivityNumbers"/>
        <w:spacing w:after="0"/>
        <w:ind w:left="360"/>
      </w:pPr>
      <w:r>
        <w:t xml:space="preserve">(SOP) logic expression for the K-Maps shown below.  </w:t>
      </w:r>
    </w:p>
    <w:p w:rsidR="004C28EB" w:rsidRDefault="004C28EB" w:rsidP="004C28EB">
      <w:pPr>
        <w:pStyle w:val="ActivityNumbers"/>
        <w:spacing w:after="0"/>
        <w:ind w:left="360"/>
      </w:pPr>
    </w:p>
    <w:tbl>
      <w:tblPr>
        <w:tblW w:w="9216"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8"/>
        <w:gridCol w:w="4608"/>
      </w:tblGrid>
      <w:tr w:rsidR="006A2B49" w:rsidTr="007B0159">
        <w:trPr>
          <w:trHeight w:val="2736"/>
        </w:trPr>
        <w:tc>
          <w:tcPr>
            <w:tcW w:w="4608" w:type="dxa"/>
            <w:tcBorders>
              <w:top w:val="nil"/>
              <w:left w:val="nil"/>
              <w:bottom w:val="nil"/>
              <w:right w:val="nil"/>
            </w:tcBorders>
          </w:tcPr>
          <w:p w:rsidR="00DA33C4" w:rsidRDefault="007A3921" w:rsidP="005701F3">
            <w:pPr>
              <w:pStyle w:val="ActivityNumbers"/>
              <w:numPr>
                <w:ilvl w:val="0"/>
                <w:numId w:val="31"/>
              </w:numPr>
              <w:spacing w:after="0"/>
            </w:pPr>
            <w:r>
              <w:t>F</w:t>
            </w:r>
            <w:r w:rsidR="005701F3">
              <w:rPr>
                <w:vertAlign w:val="subscript"/>
              </w:rPr>
              <w:t>4</w:t>
            </w:r>
            <w:r w:rsidR="002A173E">
              <w:t xml:space="preserve"> =</w:t>
            </w:r>
            <w:r w:rsidR="00D13160" w:rsidRPr="00D13160">
              <w:rPr>
                <w:color w:val="FF0000"/>
                <w:highlight w:val="yellow"/>
              </w:rPr>
              <w:t>Q</w:t>
            </w:r>
          </w:p>
          <w:p w:rsidR="007A3921" w:rsidRDefault="007A3921" w:rsidP="007A3921">
            <w:pPr>
              <w:pStyle w:val="ActivityNumbers"/>
              <w:spacing w:after="0"/>
              <w:ind w:left="720"/>
            </w:pPr>
          </w:p>
          <w:tbl>
            <w:tblPr>
              <w:tblW w:w="0" w:type="auto"/>
              <w:jc w:val="center"/>
              <w:tblLook w:val="04A0"/>
            </w:tblPr>
            <w:tblGrid>
              <w:gridCol w:w="576"/>
              <w:gridCol w:w="576"/>
              <w:gridCol w:w="576"/>
            </w:tblGrid>
            <w:tr w:rsidR="00E72F2A" w:rsidTr="0083136C">
              <w:trPr>
                <w:trHeight w:hRule="exact" w:val="432"/>
                <w:jc w:val="center"/>
              </w:trPr>
              <w:tc>
                <w:tcPr>
                  <w:tcW w:w="576" w:type="dxa"/>
                  <w:tcBorders>
                    <w:top w:val="single" w:sz="12" w:space="0" w:color="0000FF"/>
                    <w:left w:val="single" w:sz="12" w:space="0" w:color="0000FF"/>
                    <w:bottom w:val="double" w:sz="4" w:space="0" w:color="0000FF"/>
                    <w:right w:val="single" w:sz="8" w:space="0" w:color="0000FF"/>
                  </w:tcBorders>
                  <w:vAlign w:val="center"/>
                </w:tcPr>
                <w:p w:rsidR="00E72F2A" w:rsidRPr="00B95561" w:rsidRDefault="003A69D3" w:rsidP="00AF74EA">
                  <w:pPr>
                    <w:pStyle w:val="ActivityNumbers"/>
                    <w:spacing w:after="0"/>
                    <w:jc w:val="center"/>
                  </w:pPr>
                  <w:r w:rsidRPr="00B95561">
                    <w:t>Q</w:t>
                  </w:r>
                </w:p>
              </w:tc>
              <w:tc>
                <w:tcPr>
                  <w:tcW w:w="576" w:type="dxa"/>
                  <w:tcBorders>
                    <w:top w:val="single" w:sz="12" w:space="0" w:color="0000FF"/>
                    <w:left w:val="single" w:sz="8" w:space="0" w:color="0000FF"/>
                    <w:bottom w:val="double" w:sz="4" w:space="0" w:color="0000FF"/>
                    <w:right w:val="single" w:sz="8" w:space="0" w:color="0000FF"/>
                  </w:tcBorders>
                  <w:vAlign w:val="center"/>
                </w:tcPr>
                <w:p w:rsidR="00E72F2A" w:rsidRPr="00B95561" w:rsidRDefault="003A69D3" w:rsidP="00AF74EA">
                  <w:pPr>
                    <w:pStyle w:val="ActivityNumbers"/>
                    <w:spacing w:after="0"/>
                    <w:jc w:val="center"/>
                  </w:pPr>
                  <w:r w:rsidRPr="00B95561">
                    <w:t>R</w:t>
                  </w:r>
                </w:p>
              </w:tc>
              <w:tc>
                <w:tcPr>
                  <w:tcW w:w="576" w:type="dxa"/>
                  <w:tcBorders>
                    <w:top w:val="single" w:sz="12" w:space="0" w:color="0000FF"/>
                    <w:left w:val="double" w:sz="4" w:space="0" w:color="0000FF"/>
                    <w:bottom w:val="double" w:sz="4" w:space="0" w:color="0000FF"/>
                    <w:right w:val="single" w:sz="12" w:space="0" w:color="0000FF"/>
                  </w:tcBorders>
                  <w:vAlign w:val="center"/>
                </w:tcPr>
                <w:p w:rsidR="00E72F2A" w:rsidRPr="00B95561" w:rsidRDefault="00E72F2A" w:rsidP="005701F3">
                  <w:pPr>
                    <w:pStyle w:val="ActivityNumbers"/>
                    <w:spacing w:after="0"/>
                    <w:jc w:val="center"/>
                  </w:pPr>
                  <w:r w:rsidRPr="00B95561">
                    <w:t>F</w:t>
                  </w:r>
                  <w:r w:rsidR="005701F3">
                    <w:rPr>
                      <w:vertAlign w:val="subscript"/>
                    </w:rPr>
                    <w:t>4</w:t>
                  </w:r>
                </w:p>
              </w:tc>
            </w:tr>
            <w:tr w:rsidR="00E72F2A" w:rsidTr="0083136C">
              <w:trPr>
                <w:trHeight w:hRule="exact" w:val="432"/>
                <w:jc w:val="center"/>
              </w:trPr>
              <w:tc>
                <w:tcPr>
                  <w:tcW w:w="576" w:type="dxa"/>
                  <w:tcBorders>
                    <w:top w:val="double" w:sz="4" w:space="0" w:color="0000FF"/>
                    <w:left w:val="single" w:sz="12" w:space="0" w:color="0000FF"/>
                    <w:bottom w:val="single" w:sz="8" w:space="0" w:color="0000FF"/>
                    <w:right w:val="single" w:sz="8" w:space="0" w:color="0000FF"/>
                  </w:tcBorders>
                  <w:vAlign w:val="center"/>
                </w:tcPr>
                <w:p w:rsidR="00E72F2A" w:rsidRPr="00B95561" w:rsidRDefault="00E72F2A" w:rsidP="00AF74EA">
                  <w:pPr>
                    <w:pStyle w:val="ActivityNumbers"/>
                    <w:spacing w:after="0"/>
                    <w:jc w:val="center"/>
                  </w:pPr>
                  <w:r w:rsidRPr="00B95561">
                    <w:t>0</w:t>
                  </w:r>
                </w:p>
              </w:tc>
              <w:tc>
                <w:tcPr>
                  <w:tcW w:w="576" w:type="dxa"/>
                  <w:tcBorders>
                    <w:top w:val="double" w:sz="4" w:space="0" w:color="0000FF"/>
                    <w:left w:val="single" w:sz="8" w:space="0" w:color="0000FF"/>
                    <w:bottom w:val="single" w:sz="8" w:space="0" w:color="0000FF"/>
                    <w:right w:val="single" w:sz="8" w:space="0" w:color="0000FF"/>
                  </w:tcBorders>
                  <w:vAlign w:val="center"/>
                </w:tcPr>
                <w:p w:rsidR="00E72F2A" w:rsidRPr="00B95561" w:rsidRDefault="00E72F2A" w:rsidP="00AF74EA">
                  <w:pPr>
                    <w:pStyle w:val="ActivityNumbers"/>
                    <w:spacing w:after="0"/>
                    <w:jc w:val="center"/>
                  </w:pPr>
                  <w:r w:rsidRPr="00B95561">
                    <w:t>0</w:t>
                  </w:r>
                </w:p>
              </w:tc>
              <w:tc>
                <w:tcPr>
                  <w:tcW w:w="576" w:type="dxa"/>
                  <w:tcBorders>
                    <w:top w:val="double" w:sz="4" w:space="0" w:color="0000FF"/>
                    <w:left w:val="double" w:sz="4" w:space="0" w:color="0000FF"/>
                    <w:bottom w:val="single" w:sz="8" w:space="0" w:color="0000FF"/>
                    <w:right w:val="single" w:sz="12" w:space="0" w:color="0000FF"/>
                  </w:tcBorders>
                  <w:vAlign w:val="center"/>
                </w:tcPr>
                <w:p w:rsidR="00E72F2A" w:rsidRPr="00B95561" w:rsidRDefault="004955E5" w:rsidP="00AF74EA">
                  <w:pPr>
                    <w:pStyle w:val="ActivityNumbers"/>
                    <w:spacing w:after="0"/>
                    <w:jc w:val="center"/>
                  </w:pPr>
                  <w:r w:rsidRPr="00B95561">
                    <w:t>0</w:t>
                  </w:r>
                </w:p>
              </w:tc>
            </w:tr>
            <w:tr w:rsidR="00E72F2A" w:rsidTr="0083136C">
              <w:trPr>
                <w:trHeight w:hRule="exact" w:val="432"/>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E72F2A" w:rsidRPr="00B95561" w:rsidRDefault="00E72F2A" w:rsidP="00AF74EA">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E72F2A" w:rsidRPr="00B95561" w:rsidRDefault="00E72F2A" w:rsidP="00AF74EA">
                  <w:pPr>
                    <w:pStyle w:val="ActivityNumbers"/>
                    <w:spacing w:after="0"/>
                    <w:jc w:val="center"/>
                  </w:pPr>
                  <w:r w:rsidRPr="00B95561">
                    <w:t>1</w:t>
                  </w:r>
                </w:p>
              </w:tc>
              <w:tc>
                <w:tcPr>
                  <w:tcW w:w="576" w:type="dxa"/>
                  <w:tcBorders>
                    <w:top w:val="single" w:sz="8" w:space="0" w:color="0000FF"/>
                    <w:left w:val="double" w:sz="4" w:space="0" w:color="0000FF"/>
                    <w:bottom w:val="single" w:sz="8" w:space="0" w:color="0000FF"/>
                    <w:right w:val="single" w:sz="12" w:space="0" w:color="0000FF"/>
                  </w:tcBorders>
                  <w:vAlign w:val="center"/>
                </w:tcPr>
                <w:p w:rsidR="00E72F2A" w:rsidRPr="00B95561" w:rsidRDefault="004955E5" w:rsidP="00AF74EA">
                  <w:pPr>
                    <w:pStyle w:val="ActivityNumbers"/>
                    <w:spacing w:after="0"/>
                    <w:jc w:val="center"/>
                  </w:pPr>
                  <w:r w:rsidRPr="00B95561">
                    <w:t>0</w:t>
                  </w:r>
                </w:p>
              </w:tc>
            </w:tr>
            <w:tr w:rsidR="00E72F2A" w:rsidTr="0083136C">
              <w:trPr>
                <w:trHeight w:hRule="exact" w:val="432"/>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E72F2A" w:rsidRPr="00B95561" w:rsidRDefault="00E72F2A" w:rsidP="00AF74EA">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E72F2A" w:rsidRPr="00B95561" w:rsidRDefault="00E72F2A" w:rsidP="00AF74EA">
                  <w:pPr>
                    <w:pStyle w:val="ActivityNumbers"/>
                    <w:spacing w:after="0"/>
                    <w:jc w:val="center"/>
                  </w:pPr>
                  <w:r w:rsidRPr="00B95561">
                    <w:t>0</w:t>
                  </w:r>
                </w:p>
              </w:tc>
              <w:tc>
                <w:tcPr>
                  <w:tcW w:w="576" w:type="dxa"/>
                  <w:tcBorders>
                    <w:top w:val="single" w:sz="8" w:space="0" w:color="0000FF"/>
                    <w:left w:val="double" w:sz="4" w:space="0" w:color="0000FF"/>
                    <w:bottom w:val="single" w:sz="8" w:space="0" w:color="0000FF"/>
                    <w:right w:val="single" w:sz="12" w:space="0" w:color="0000FF"/>
                  </w:tcBorders>
                  <w:vAlign w:val="center"/>
                </w:tcPr>
                <w:p w:rsidR="00E72F2A" w:rsidRPr="00B95561" w:rsidRDefault="004955E5" w:rsidP="00AF74EA">
                  <w:pPr>
                    <w:pStyle w:val="ActivityNumbers"/>
                    <w:spacing w:after="0"/>
                    <w:jc w:val="center"/>
                  </w:pPr>
                  <w:r w:rsidRPr="00B95561">
                    <w:t>1</w:t>
                  </w:r>
                </w:p>
              </w:tc>
            </w:tr>
            <w:tr w:rsidR="00E72F2A" w:rsidTr="0083136C">
              <w:trPr>
                <w:trHeight w:hRule="exact" w:val="432"/>
                <w:jc w:val="center"/>
              </w:trPr>
              <w:tc>
                <w:tcPr>
                  <w:tcW w:w="576" w:type="dxa"/>
                  <w:tcBorders>
                    <w:top w:val="single" w:sz="8" w:space="0" w:color="0000FF"/>
                    <w:left w:val="single" w:sz="12" w:space="0" w:color="0000FF"/>
                    <w:bottom w:val="single" w:sz="12" w:space="0" w:color="0000FF"/>
                    <w:right w:val="single" w:sz="8" w:space="0" w:color="0000FF"/>
                  </w:tcBorders>
                  <w:vAlign w:val="center"/>
                </w:tcPr>
                <w:p w:rsidR="00E72F2A" w:rsidRPr="00B95561" w:rsidRDefault="00E72F2A" w:rsidP="00AF74EA">
                  <w:pPr>
                    <w:pStyle w:val="ActivityNumbers"/>
                    <w:spacing w:after="0"/>
                    <w:jc w:val="center"/>
                  </w:pPr>
                  <w:r w:rsidRPr="00B95561">
                    <w:t>1</w:t>
                  </w:r>
                </w:p>
              </w:tc>
              <w:tc>
                <w:tcPr>
                  <w:tcW w:w="576" w:type="dxa"/>
                  <w:tcBorders>
                    <w:top w:val="single" w:sz="8" w:space="0" w:color="0000FF"/>
                    <w:left w:val="single" w:sz="8" w:space="0" w:color="0000FF"/>
                    <w:bottom w:val="single" w:sz="12" w:space="0" w:color="0000FF"/>
                    <w:right w:val="single" w:sz="8" w:space="0" w:color="0000FF"/>
                  </w:tcBorders>
                  <w:vAlign w:val="center"/>
                </w:tcPr>
                <w:p w:rsidR="00E72F2A" w:rsidRPr="00B95561" w:rsidRDefault="00E72F2A" w:rsidP="00AF74EA">
                  <w:pPr>
                    <w:pStyle w:val="ActivityNumbers"/>
                    <w:spacing w:after="0"/>
                    <w:jc w:val="center"/>
                  </w:pPr>
                  <w:r w:rsidRPr="00B95561">
                    <w:t>1</w:t>
                  </w:r>
                </w:p>
              </w:tc>
              <w:tc>
                <w:tcPr>
                  <w:tcW w:w="576" w:type="dxa"/>
                  <w:tcBorders>
                    <w:top w:val="single" w:sz="8" w:space="0" w:color="0000FF"/>
                    <w:left w:val="double" w:sz="4" w:space="0" w:color="0000FF"/>
                    <w:bottom w:val="single" w:sz="12" w:space="0" w:color="0000FF"/>
                    <w:right w:val="single" w:sz="12" w:space="0" w:color="0000FF"/>
                  </w:tcBorders>
                  <w:vAlign w:val="center"/>
                </w:tcPr>
                <w:p w:rsidR="00E72F2A" w:rsidRPr="00B95561" w:rsidRDefault="004955E5" w:rsidP="00AF74EA">
                  <w:pPr>
                    <w:pStyle w:val="ActivityNumbers"/>
                    <w:spacing w:after="0"/>
                    <w:jc w:val="center"/>
                  </w:pPr>
                  <w:r w:rsidRPr="00B95561">
                    <w:t>1</w:t>
                  </w:r>
                </w:p>
              </w:tc>
            </w:tr>
          </w:tbl>
          <w:p w:rsidR="006A2B49" w:rsidRDefault="006A2B49" w:rsidP="006A2B49">
            <w:pPr>
              <w:pStyle w:val="ActivityNumbers"/>
            </w:pPr>
          </w:p>
          <w:p w:rsidR="007A3921" w:rsidRDefault="007A3921" w:rsidP="006A2B49">
            <w:pPr>
              <w:pStyle w:val="ActivityNumbers"/>
            </w:pPr>
          </w:p>
          <w:p w:rsidR="007A3921" w:rsidRDefault="007A3921" w:rsidP="006A2B49">
            <w:pPr>
              <w:pStyle w:val="ActivityNumbers"/>
            </w:pPr>
          </w:p>
        </w:tc>
        <w:tc>
          <w:tcPr>
            <w:tcW w:w="4608" w:type="dxa"/>
            <w:tcBorders>
              <w:top w:val="nil"/>
              <w:left w:val="nil"/>
              <w:bottom w:val="nil"/>
              <w:right w:val="nil"/>
            </w:tcBorders>
          </w:tcPr>
          <w:p w:rsidR="00850AE6" w:rsidRDefault="00850AE6" w:rsidP="00001346">
            <w:pPr>
              <w:pStyle w:val="ActivityNumbers"/>
            </w:pPr>
          </w:p>
          <w:p w:rsidR="00850AE6" w:rsidRDefault="00850AE6" w:rsidP="00001346">
            <w:pPr>
              <w:pStyle w:val="ActivityNumbers"/>
            </w:pPr>
          </w:p>
          <w:tbl>
            <w:tblPr>
              <w:tblW w:w="0" w:type="auto"/>
              <w:jc w:val="center"/>
              <w:tblLook w:val="04A0"/>
            </w:tblPr>
            <w:tblGrid>
              <w:gridCol w:w="648"/>
              <w:gridCol w:w="648"/>
              <w:gridCol w:w="648"/>
            </w:tblGrid>
            <w:tr w:rsidR="007A3921" w:rsidTr="002A3794">
              <w:trPr>
                <w:trHeight w:val="648"/>
                <w:jc w:val="center"/>
              </w:trPr>
              <w:tc>
                <w:tcPr>
                  <w:tcW w:w="648" w:type="dxa"/>
                  <w:vAlign w:val="center"/>
                </w:tcPr>
                <w:p w:rsidR="007A3921" w:rsidRDefault="007A3921" w:rsidP="002A3794">
                  <w:pPr>
                    <w:pStyle w:val="ActivityNumbers"/>
                    <w:jc w:val="center"/>
                  </w:pPr>
                </w:p>
              </w:tc>
              <w:tc>
                <w:tcPr>
                  <w:tcW w:w="648" w:type="dxa"/>
                  <w:tcBorders>
                    <w:bottom w:val="single" w:sz="8" w:space="0" w:color="0000FF"/>
                  </w:tcBorders>
                  <w:vAlign w:val="bottom"/>
                </w:tcPr>
                <w:p w:rsidR="007A3921" w:rsidRDefault="007A3921" w:rsidP="002A3794">
                  <w:pPr>
                    <w:pStyle w:val="ActivityNumbers"/>
                    <w:jc w:val="center"/>
                  </w:pPr>
                  <w:r w:rsidRPr="002F702F">
                    <w:rPr>
                      <w:position w:val="-4"/>
                    </w:rPr>
                    <w:object w:dxaOrig="279" w:dyaOrig="420">
                      <v:shape id="_x0000_i1043" type="#_x0000_t75" style="width:10.5pt;height:16pt" o:ole="">
                        <v:imagedata r:id="rId41" o:title=""/>
                      </v:shape>
                      <o:OLEObject Type="Embed" ProgID="Equation.3" ShapeID="_x0000_i1043" DrawAspect="Content" ObjectID="_1577449195" r:id="rId42"/>
                    </w:object>
                  </w:r>
                </w:p>
              </w:tc>
              <w:tc>
                <w:tcPr>
                  <w:tcW w:w="648" w:type="dxa"/>
                  <w:tcBorders>
                    <w:bottom w:val="single" w:sz="8" w:space="0" w:color="0000FF"/>
                  </w:tcBorders>
                  <w:vAlign w:val="bottom"/>
                </w:tcPr>
                <w:p w:rsidR="007A3921" w:rsidRDefault="007A3921" w:rsidP="002A3794">
                  <w:pPr>
                    <w:pStyle w:val="ActivityNumbers"/>
                    <w:jc w:val="center"/>
                  </w:pPr>
                  <w:r w:rsidRPr="002F702F">
                    <w:rPr>
                      <w:position w:val="-4"/>
                    </w:rPr>
                    <w:object w:dxaOrig="279" w:dyaOrig="320">
                      <v:shape id="_x0000_i1044" type="#_x0000_t75" style="width:10.5pt;height:12pt" o:ole="">
                        <v:imagedata r:id="rId43" o:title=""/>
                      </v:shape>
                      <o:OLEObject Type="Embed" ProgID="Equation.3" ShapeID="_x0000_i1044" DrawAspect="Content" ObjectID="_1577449196" r:id="rId44"/>
                    </w:object>
                  </w:r>
                </w:p>
              </w:tc>
            </w:tr>
            <w:tr w:rsidR="007A3921" w:rsidTr="002A3794">
              <w:trPr>
                <w:trHeight w:val="648"/>
                <w:jc w:val="center"/>
              </w:trPr>
              <w:tc>
                <w:tcPr>
                  <w:tcW w:w="648" w:type="dxa"/>
                  <w:tcBorders>
                    <w:right w:val="single" w:sz="8" w:space="0" w:color="0000FF"/>
                  </w:tcBorders>
                  <w:vAlign w:val="center"/>
                </w:tcPr>
                <w:p w:rsidR="007A3921" w:rsidRDefault="007A3921" w:rsidP="002A3794">
                  <w:pPr>
                    <w:pStyle w:val="ActivityNumbers"/>
                    <w:jc w:val="center"/>
                  </w:pPr>
                  <w:r w:rsidRPr="003A69D3">
                    <w:rPr>
                      <w:position w:val="-6"/>
                    </w:rPr>
                    <w:object w:dxaOrig="300" w:dyaOrig="440">
                      <v:shape id="_x0000_i1045" type="#_x0000_t75" style="width:11.5pt;height:16.5pt" o:ole="">
                        <v:imagedata r:id="rId45" o:title=""/>
                      </v:shape>
                      <o:OLEObject Type="Embed" ProgID="Equation.3" ShapeID="_x0000_i1045" DrawAspect="Content" ObjectID="_1577449197" r:id="rId46"/>
                    </w:object>
                  </w:r>
                </w:p>
              </w:tc>
              <w:tc>
                <w:tcPr>
                  <w:tcW w:w="648" w:type="dxa"/>
                  <w:tcBorders>
                    <w:top w:val="single" w:sz="8" w:space="0" w:color="0000FF"/>
                    <w:left w:val="single" w:sz="8" w:space="0" w:color="0000FF"/>
                    <w:bottom w:val="single" w:sz="8" w:space="0" w:color="0000FF"/>
                    <w:right w:val="single" w:sz="8" w:space="0" w:color="0000FF"/>
                  </w:tcBorders>
                  <w:vAlign w:val="center"/>
                </w:tcPr>
                <w:p w:rsidR="007A3921" w:rsidRPr="009C5653" w:rsidRDefault="009C5653" w:rsidP="002A3794">
                  <w:pPr>
                    <w:pStyle w:val="ActivityNumbers"/>
                    <w:spacing w:after="0"/>
                    <w:jc w:val="center"/>
                    <w:rPr>
                      <w:color w:val="FF0000"/>
                      <w:sz w:val="32"/>
                      <w:highlight w:val="yellow"/>
                    </w:rPr>
                  </w:pPr>
                  <w:r w:rsidRPr="009C5653">
                    <w:rPr>
                      <w:color w:val="FF0000"/>
                      <w:sz w:val="32"/>
                      <w:highlight w:val="yellow"/>
                    </w:rPr>
                    <w:t>0</w:t>
                  </w:r>
                </w:p>
              </w:tc>
              <w:tc>
                <w:tcPr>
                  <w:tcW w:w="648" w:type="dxa"/>
                  <w:tcBorders>
                    <w:top w:val="single" w:sz="8" w:space="0" w:color="0000FF"/>
                    <w:left w:val="single" w:sz="8" w:space="0" w:color="0000FF"/>
                    <w:bottom w:val="single" w:sz="8" w:space="0" w:color="0000FF"/>
                    <w:right w:val="single" w:sz="8" w:space="0" w:color="0000FF"/>
                  </w:tcBorders>
                  <w:vAlign w:val="center"/>
                </w:tcPr>
                <w:p w:rsidR="007A3921" w:rsidRPr="009C5653" w:rsidRDefault="009C5653" w:rsidP="002A3794">
                  <w:pPr>
                    <w:pStyle w:val="ActivityNumbers"/>
                    <w:spacing w:after="0"/>
                    <w:jc w:val="center"/>
                    <w:rPr>
                      <w:color w:val="FF0000"/>
                      <w:sz w:val="32"/>
                      <w:highlight w:val="yellow"/>
                    </w:rPr>
                  </w:pPr>
                  <w:r w:rsidRPr="009C5653">
                    <w:rPr>
                      <w:color w:val="FF0000"/>
                      <w:sz w:val="32"/>
                      <w:highlight w:val="yellow"/>
                    </w:rPr>
                    <w:t>0</w:t>
                  </w:r>
                </w:p>
              </w:tc>
            </w:tr>
            <w:tr w:rsidR="007A3921" w:rsidTr="002A3794">
              <w:trPr>
                <w:trHeight w:val="648"/>
                <w:jc w:val="center"/>
              </w:trPr>
              <w:tc>
                <w:tcPr>
                  <w:tcW w:w="648" w:type="dxa"/>
                  <w:tcBorders>
                    <w:right w:val="single" w:sz="8" w:space="0" w:color="0000FF"/>
                  </w:tcBorders>
                  <w:vAlign w:val="center"/>
                </w:tcPr>
                <w:p w:rsidR="007A3921" w:rsidRDefault="007A3921" w:rsidP="002A3794">
                  <w:pPr>
                    <w:pStyle w:val="ActivityNumbers"/>
                    <w:jc w:val="center"/>
                  </w:pPr>
                  <w:r w:rsidRPr="002F702F">
                    <w:rPr>
                      <w:position w:val="-6"/>
                    </w:rPr>
                    <w:object w:dxaOrig="300" w:dyaOrig="340">
                      <v:shape id="_x0000_i1046" type="#_x0000_t75" style="width:11.5pt;height:13pt" o:ole="">
                        <v:imagedata r:id="rId47" o:title=""/>
                      </v:shape>
                      <o:OLEObject Type="Embed" ProgID="Equation.3" ShapeID="_x0000_i1046" DrawAspect="Content" ObjectID="_1577449198" r:id="rId48"/>
                    </w:object>
                  </w:r>
                </w:p>
              </w:tc>
              <w:tc>
                <w:tcPr>
                  <w:tcW w:w="648" w:type="dxa"/>
                  <w:tcBorders>
                    <w:top w:val="single" w:sz="8" w:space="0" w:color="0000FF"/>
                    <w:left w:val="single" w:sz="8" w:space="0" w:color="0000FF"/>
                    <w:bottom w:val="single" w:sz="8" w:space="0" w:color="0000FF"/>
                    <w:right w:val="single" w:sz="8" w:space="0" w:color="0000FF"/>
                  </w:tcBorders>
                  <w:vAlign w:val="center"/>
                </w:tcPr>
                <w:p w:rsidR="007A3921" w:rsidRPr="009C5653" w:rsidRDefault="009C5653" w:rsidP="002A3794">
                  <w:pPr>
                    <w:pStyle w:val="ActivityNumbers"/>
                    <w:spacing w:after="0"/>
                    <w:jc w:val="center"/>
                    <w:rPr>
                      <w:color w:val="FF0000"/>
                      <w:sz w:val="32"/>
                      <w:highlight w:val="yellow"/>
                    </w:rPr>
                  </w:pPr>
                  <w:r w:rsidRPr="009C5653">
                    <w:rPr>
                      <w:color w:val="FF0000"/>
                      <w:sz w:val="32"/>
                      <w:highlight w:val="yellow"/>
                    </w:rPr>
                    <w:t>1</w:t>
                  </w:r>
                </w:p>
              </w:tc>
              <w:tc>
                <w:tcPr>
                  <w:tcW w:w="648" w:type="dxa"/>
                  <w:tcBorders>
                    <w:top w:val="single" w:sz="8" w:space="0" w:color="0000FF"/>
                    <w:left w:val="single" w:sz="8" w:space="0" w:color="0000FF"/>
                    <w:bottom w:val="single" w:sz="8" w:space="0" w:color="0000FF"/>
                    <w:right w:val="single" w:sz="8" w:space="0" w:color="0000FF"/>
                  </w:tcBorders>
                  <w:vAlign w:val="center"/>
                </w:tcPr>
                <w:p w:rsidR="007A3921" w:rsidRPr="009C5653" w:rsidRDefault="009C5653" w:rsidP="002A3794">
                  <w:pPr>
                    <w:pStyle w:val="ActivityNumbers"/>
                    <w:spacing w:after="0"/>
                    <w:jc w:val="center"/>
                    <w:rPr>
                      <w:color w:val="FF0000"/>
                      <w:sz w:val="32"/>
                      <w:highlight w:val="yellow"/>
                    </w:rPr>
                  </w:pPr>
                  <w:r w:rsidRPr="009C5653">
                    <w:rPr>
                      <w:color w:val="FF0000"/>
                      <w:sz w:val="32"/>
                      <w:highlight w:val="yellow"/>
                    </w:rPr>
                    <w:t>1</w:t>
                  </w:r>
                </w:p>
              </w:tc>
            </w:tr>
          </w:tbl>
          <w:p w:rsidR="007A3921" w:rsidRDefault="007A3921" w:rsidP="00001346">
            <w:pPr>
              <w:pStyle w:val="ActivityNumbers"/>
            </w:pPr>
          </w:p>
        </w:tc>
      </w:tr>
      <w:tr w:rsidR="00853C84" w:rsidTr="0098685B">
        <w:trPr>
          <w:trHeight w:val="4608"/>
        </w:trPr>
        <w:tc>
          <w:tcPr>
            <w:tcW w:w="4608" w:type="dxa"/>
            <w:tcBorders>
              <w:top w:val="nil"/>
              <w:left w:val="nil"/>
              <w:bottom w:val="nil"/>
              <w:right w:val="nil"/>
            </w:tcBorders>
          </w:tcPr>
          <w:p w:rsidR="00853C84" w:rsidRDefault="00850AE6" w:rsidP="005701F3">
            <w:pPr>
              <w:pStyle w:val="ActivityNumbers"/>
              <w:numPr>
                <w:ilvl w:val="0"/>
                <w:numId w:val="31"/>
              </w:numPr>
              <w:spacing w:after="0"/>
            </w:pPr>
            <w:r>
              <w:lastRenderedPageBreak/>
              <w:t>F</w:t>
            </w:r>
            <w:r w:rsidR="005701F3">
              <w:rPr>
                <w:vertAlign w:val="subscript"/>
              </w:rPr>
              <w:t>5</w:t>
            </w:r>
            <w:r w:rsidR="002A173E">
              <w:t xml:space="preserve"> = </w:t>
            </w:r>
            <w:r w:rsidR="00D13160" w:rsidRPr="00D13160">
              <w:rPr>
                <w:color w:val="FF0000"/>
                <w:highlight w:val="yellow"/>
              </w:rPr>
              <w:t>QR’+QS’+RS’+Q’R’S</w:t>
            </w:r>
          </w:p>
          <w:p w:rsidR="00850AE6" w:rsidRDefault="00850AE6" w:rsidP="00850AE6">
            <w:pPr>
              <w:pStyle w:val="ActivityNumbers"/>
              <w:spacing w:after="0"/>
              <w:ind w:left="720"/>
            </w:pPr>
          </w:p>
          <w:tbl>
            <w:tblPr>
              <w:tblW w:w="0" w:type="auto"/>
              <w:jc w:val="center"/>
              <w:tblLook w:val="04A0"/>
            </w:tblPr>
            <w:tblGrid>
              <w:gridCol w:w="576"/>
              <w:gridCol w:w="576"/>
              <w:gridCol w:w="576"/>
              <w:gridCol w:w="576"/>
            </w:tblGrid>
            <w:tr w:rsidR="00001346" w:rsidTr="00C91C64">
              <w:trPr>
                <w:trHeight w:hRule="exact" w:val="432"/>
                <w:jc w:val="center"/>
              </w:trPr>
              <w:tc>
                <w:tcPr>
                  <w:tcW w:w="576" w:type="dxa"/>
                  <w:tcBorders>
                    <w:top w:val="single" w:sz="12" w:space="0" w:color="0000FF"/>
                    <w:left w:val="single" w:sz="12" w:space="0" w:color="0000FF"/>
                    <w:bottom w:val="double" w:sz="4" w:space="0" w:color="0000FF"/>
                    <w:right w:val="single" w:sz="8" w:space="0" w:color="0000FF"/>
                  </w:tcBorders>
                  <w:vAlign w:val="center"/>
                </w:tcPr>
                <w:p w:rsidR="00001346" w:rsidRPr="00B95561" w:rsidRDefault="003A69D3" w:rsidP="00C91C64">
                  <w:pPr>
                    <w:pStyle w:val="ActivityNumbers"/>
                    <w:spacing w:after="0"/>
                    <w:jc w:val="center"/>
                  </w:pPr>
                  <w:r w:rsidRPr="00B95561">
                    <w:t>Q</w:t>
                  </w:r>
                </w:p>
              </w:tc>
              <w:tc>
                <w:tcPr>
                  <w:tcW w:w="576" w:type="dxa"/>
                  <w:tcBorders>
                    <w:top w:val="single" w:sz="12" w:space="0" w:color="0000FF"/>
                    <w:left w:val="single" w:sz="8" w:space="0" w:color="0000FF"/>
                    <w:bottom w:val="double" w:sz="4" w:space="0" w:color="0000FF"/>
                    <w:right w:val="single" w:sz="8" w:space="0" w:color="0000FF"/>
                  </w:tcBorders>
                  <w:vAlign w:val="center"/>
                </w:tcPr>
                <w:p w:rsidR="00001346" w:rsidRPr="00B95561" w:rsidRDefault="003A69D3" w:rsidP="00C91C64">
                  <w:pPr>
                    <w:pStyle w:val="ActivityNumbers"/>
                    <w:spacing w:after="0"/>
                    <w:jc w:val="center"/>
                  </w:pPr>
                  <w:r w:rsidRPr="00B95561">
                    <w:t>R</w:t>
                  </w:r>
                </w:p>
              </w:tc>
              <w:tc>
                <w:tcPr>
                  <w:tcW w:w="576" w:type="dxa"/>
                  <w:tcBorders>
                    <w:top w:val="single" w:sz="12" w:space="0" w:color="0000FF"/>
                    <w:left w:val="single" w:sz="8" w:space="0" w:color="0000FF"/>
                    <w:bottom w:val="double" w:sz="4" w:space="0" w:color="0000FF"/>
                    <w:right w:val="single" w:sz="8" w:space="0" w:color="0000FF"/>
                  </w:tcBorders>
                  <w:vAlign w:val="center"/>
                </w:tcPr>
                <w:p w:rsidR="00001346" w:rsidRPr="00B95561" w:rsidRDefault="003A69D3" w:rsidP="00C91C64">
                  <w:pPr>
                    <w:pStyle w:val="ActivityNumbers"/>
                    <w:spacing w:after="0"/>
                    <w:jc w:val="center"/>
                  </w:pPr>
                  <w:r w:rsidRPr="00B95561">
                    <w:t>S</w:t>
                  </w:r>
                </w:p>
              </w:tc>
              <w:tc>
                <w:tcPr>
                  <w:tcW w:w="576" w:type="dxa"/>
                  <w:tcBorders>
                    <w:top w:val="single" w:sz="12" w:space="0" w:color="0000FF"/>
                    <w:left w:val="double" w:sz="4" w:space="0" w:color="0000FF"/>
                    <w:bottom w:val="double" w:sz="4" w:space="0" w:color="0000FF"/>
                    <w:right w:val="single" w:sz="12" w:space="0" w:color="0000FF"/>
                  </w:tcBorders>
                  <w:vAlign w:val="center"/>
                </w:tcPr>
                <w:p w:rsidR="00001346" w:rsidRPr="00B95561" w:rsidRDefault="00001346" w:rsidP="005701F3">
                  <w:pPr>
                    <w:pStyle w:val="ActivityNumbers"/>
                    <w:spacing w:after="0"/>
                    <w:jc w:val="center"/>
                  </w:pPr>
                  <w:r w:rsidRPr="00B95561">
                    <w:t>F</w:t>
                  </w:r>
                  <w:r w:rsidR="005701F3">
                    <w:rPr>
                      <w:vertAlign w:val="subscript"/>
                    </w:rPr>
                    <w:t>5</w:t>
                  </w:r>
                </w:p>
              </w:tc>
            </w:tr>
            <w:tr w:rsidR="00001346" w:rsidTr="00696321">
              <w:trPr>
                <w:trHeight w:hRule="exact" w:val="432"/>
                <w:jc w:val="center"/>
              </w:trPr>
              <w:tc>
                <w:tcPr>
                  <w:tcW w:w="576" w:type="dxa"/>
                  <w:tcBorders>
                    <w:top w:val="double" w:sz="4" w:space="0" w:color="0000FF"/>
                    <w:left w:val="single" w:sz="12" w:space="0" w:color="0000FF"/>
                    <w:bottom w:val="single" w:sz="8" w:space="0" w:color="0000FF"/>
                    <w:right w:val="single" w:sz="8" w:space="0" w:color="0000FF"/>
                  </w:tcBorders>
                  <w:vAlign w:val="center"/>
                </w:tcPr>
                <w:p w:rsidR="00001346" w:rsidRPr="00B95561" w:rsidRDefault="00001346" w:rsidP="00C91C64">
                  <w:pPr>
                    <w:pStyle w:val="ActivityNumbers"/>
                    <w:spacing w:after="0"/>
                    <w:jc w:val="center"/>
                  </w:pPr>
                  <w:r w:rsidRPr="00B95561">
                    <w:t>0</w:t>
                  </w:r>
                </w:p>
              </w:tc>
              <w:tc>
                <w:tcPr>
                  <w:tcW w:w="576" w:type="dxa"/>
                  <w:tcBorders>
                    <w:top w:val="double" w:sz="4" w:space="0" w:color="0000FF"/>
                    <w:left w:val="single" w:sz="8" w:space="0" w:color="0000FF"/>
                    <w:bottom w:val="single" w:sz="8" w:space="0" w:color="0000FF"/>
                    <w:right w:val="single" w:sz="8" w:space="0" w:color="0000FF"/>
                  </w:tcBorders>
                  <w:vAlign w:val="center"/>
                </w:tcPr>
                <w:p w:rsidR="00001346" w:rsidRPr="00B95561" w:rsidRDefault="00001346" w:rsidP="00C91C64">
                  <w:pPr>
                    <w:pStyle w:val="ActivityNumbers"/>
                    <w:spacing w:after="0"/>
                    <w:jc w:val="center"/>
                  </w:pPr>
                  <w:r w:rsidRPr="00B95561">
                    <w:t>0</w:t>
                  </w:r>
                </w:p>
              </w:tc>
              <w:tc>
                <w:tcPr>
                  <w:tcW w:w="576" w:type="dxa"/>
                  <w:tcBorders>
                    <w:top w:val="double" w:sz="4" w:space="0" w:color="0000FF"/>
                    <w:left w:val="single" w:sz="8" w:space="0" w:color="0000FF"/>
                    <w:bottom w:val="single" w:sz="8" w:space="0" w:color="0000FF"/>
                    <w:right w:val="single" w:sz="8" w:space="0" w:color="0000FF"/>
                  </w:tcBorders>
                  <w:vAlign w:val="center"/>
                </w:tcPr>
                <w:p w:rsidR="00001346" w:rsidRPr="00B95561" w:rsidRDefault="00001346" w:rsidP="00C91C64">
                  <w:pPr>
                    <w:pStyle w:val="ActivityNumbers"/>
                    <w:spacing w:after="0"/>
                    <w:jc w:val="center"/>
                  </w:pPr>
                  <w:r w:rsidRPr="00B95561">
                    <w:t>0</w:t>
                  </w:r>
                </w:p>
              </w:tc>
              <w:tc>
                <w:tcPr>
                  <w:tcW w:w="576" w:type="dxa"/>
                  <w:tcBorders>
                    <w:top w:val="double" w:sz="4" w:space="0" w:color="0000FF"/>
                    <w:left w:val="double" w:sz="4" w:space="0" w:color="0000FF"/>
                    <w:bottom w:val="single" w:sz="8" w:space="0" w:color="0000FF"/>
                    <w:right w:val="single" w:sz="12" w:space="0" w:color="0000FF"/>
                  </w:tcBorders>
                  <w:vAlign w:val="center"/>
                </w:tcPr>
                <w:p w:rsidR="00001346" w:rsidRPr="00B95561" w:rsidRDefault="00696321" w:rsidP="00696321">
                  <w:pPr>
                    <w:pStyle w:val="ActivityNumbers"/>
                    <w:spacing w:after="0"/>
                    <w:jc w:val="center"/>
                  </w:pPr>
                  <w:r w:rsidRPr="00B95561">
                    <w:t>0</w:t>
                  </w:r>
                </w:p>
              </w:tc>
            </w:tr>
            <w:tr w:rsidR="00001346" w:rsidTr="00696321">
              <w:trPr>
                <w:trHeight w:hRule="exact" w:val="432"/>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001346" w:rsidRPr="00B95561" w:rsidRDefault="00001346" w:rsidP="00C91C6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001346" w:rsidRPr="00B95561" w:rsidRDefault="00001346" w:rsidP="00C91C6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001346" w:rsidRPr="00B95561" w:rsidRDefault="00001346" w:rsidP="00C91C64">
                  <w:pPr>
                    <w:pStyle w:val="ActivityNumbers"/>
                    <w:spacing w:after="0"/>
                    <w:jc w:val="center"/>
                  </w:pPr>
                  <w:r w:rsidRPr="00B95561">
                    <w:t>1</w:t>
                  </w:r>
                </w:p>
              </w:tc>
              <w:tc>
                <w:tcPr>
                  <w:tcW w:w="576" w:type="dxa"/>
                  <w:tcBorders>
                    <w:top w:val="single" w:sz="8" w:space="0" w:color="0000FF"/>
                    <w:left w:val="double" w:sz="4" w:space="0" w:color="0000FF"/>
                    <w:bottom w:val="single" w:sz="8" w:space="0" w:color="0000FF"/>
                    <w:right w:val="single" w:sz="12" w:space="0" w:color="0000FF"/>
                  </w:tcBorders>
                  <w:vAlign w:val="center"/>
                </w:tcPr>
                <w:p w:rsidR="00001346" w:rsidRPr="00B95561" w:rsidRDefault="00696321" w:rsidP="00696321">
                  <w:pPr>
                    <w:pStyle w:val="ActivityNumbers"/>
                    <w:spacing w:after="0"/>
                    <w:jc w:val="center"/>
                  </w:pPr>
                  <w:r w:rsidRPr="00B95561">
                    <w:t>1</w:t>
                  </w:r>
                </w:p>
              </w:tc>
            </w:tr>
            <w:tr w:rsidR="00001346" w:rsidTr="00696321">
              <w:trPr>
                <w:trHeight w:hRule="exact" w:val="432"/>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001346" w:rsidRPr="00B95561" w:rsidRDefault="00001346" w:rsidP="00C91C6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001346" w:rsidRPr="00B95561" w:rsidRDefault="00001346" w:rsidP="00C91C6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001346" w:rsidRPr="00B95561" w:rsidRDefault="00001346" w:rsidP="00C91C64">
                  <w:pPr>
                    <w:pStyle w:val="ActivityNumbers"/>
                    <w:spacing w:after="0"/>
                    <w:jc w:val="center"/>
                  </w:pPr>
                  <w:r w:rsidRPr="00B95561">
                    <w:t>0</w:t>
                  </w:r>
                </w:p>
              </w:tc>
              <w:tc>
                <w:tcPr>
                  <w:tcW w:w="576" w:type="dxa"/>
                  <w:tcBorders>
                    <w:top w:val="single" w:sz="8" w:space="0" w:color="0000FF"/>
                    <w:left w:val="double" w:sz="4" w:space="0" w:color="0000FF"/>
                    <w:bottom w:val="single" w:sz="8" w:space="0" w:color="0000FF"/>
                    <w:right w:val="single" w:sz="12" w:space="0" w:color="0000FF"/>
                  </w:tcBorders>
                  <w:vAlign w:val="center"/>
                </w:tcPr>
                <w:p w:rsidR="00001346" w:rsidRPr="00B95561" w:rsidRDefault="00696321" w:rsidP="00696321">
                  <w:pPr>
                    <w:pStyle w:val="ActivityNumbers"/>
                    <w:spacing w:after="0"/>
                    <w:jc w:val="center"/>
                  </w:pPr>
                  <w:r w:rsidRPr="00B95561">
                    <w:t>1</w:t>
                  </w:r>
                </w:p>
              </w:tc>
            </w:tr>
            <w:tr w:rsidR="00001346" w:rsidTr="00696321">
              <w:trPr>
                <w:trHeight w:hRule="exact" w:val="432"/>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001346" w:rsidRPr="00B95561" w:rsidRDefault="00001346" w:rsidP="00C91C6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001346" w:rsidRPr="00B95561" w:rsidRDefault="00001346" w:rsidP="00C91C6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001346" w:rsidRPr="00B95561" w:rsidRDefault="00001346" w:rsidP="00C91C64">
                  <w:pPr>
                    <w:pStyle w:val="ActivityNumbers"/>
                    <w:spacing w:after="0"/>
                    <w:jc w:val="center"/>
                  </w:pPr>
                  <w:r w:rsidRPr="00B95561">
                    <w:t>1</w:t>
                  </w:r>
                </w:p>
              </w:tc>
              <w:tc>
                <w:tcPr>
                  <w:tcW w:w="576" w:type="dxa"/>
                  <w:tcBorders>
                    <w:top w:val="single" w:sz="8" w:space="0" w:color="0000FF"/>
                    <w:left w:val="double" w:sz="4" w:space="0" w:color="0000FF"/>
                    <w:bottom w:val="single" w:sz="8" w:space="0" w:color="0000FF"/>
                    <w:right w:val="single" w:sz="12" w:space="0" w:color="0000FF"/>
                  </w:tcBorders>
                  <w:vAlign w:val="center"/>
                </w:tcPr>
                <w:p w:rsidR="00001346" w:rsidRPr="00B95561" w:rsidRDefault="00696321" w:rsidP="00696321">
                  <w:pPr>
                    <w:pStyle w:val="ActivityNumbers"/>
                    <w:spacing w:after="0"/>
                    <w:jc w:val="center"/>
                  </w:pPr>
                  <w:r w:rsidRPr="00B95561">
                    <w:t>0</w:t>
                  </w:r>
                </w:p>
              </w:tc>
            </w:tr>
            <w:tr w:rsidR="00001346" w:rsidTr="00696321">
              <w:trPr>
                <w:trHeight w:hRule="exact" w:val="432"/>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001346" w:rsidRPr="00B95561" w:rsidRDefault="00001346" w:rsidP="00C91C6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001346" w:rsidRPr="00B95561" w:rsidRDefault="00001346" w:rsidP="00C91C6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001346" w:rsidRPr="00B95561" w:rsidRDefault="00001346" w:rsidP="00C91C64">
                  <w:pPr>
                    <w:pStyle w:val="ActivityNumbers"/>
                    <w:spacing w:after="0"/>
                    <w:jc w:val="center"/>
                  </w:pPr>
                  <w:r w:rsidRPr="00B95561">
                    <w:t>0</w:t>
                  </w:r>
                </w:p>
              </w:tc>
              <w:tc>
                <w:tcPr>
                  <w:tcW w:w="576" w:type="dxa"/>
                  <w:tcBorders>
                    <w:top w:val="single" w:sz="8" w:space="0" w:color="0000FF"/>
                    <w:left w:val="double" w:sz="4" w:space="0" w:color="0000FF"/>
                    <w:bottom w:val="single" w:sz="8" w:space="0" w:color="0000FF"/>
                    <w:right w:val="single" w:sz="12" w:space="0" w:color="0000FF"/>
                  </w:tcBorders>
                  <w:vAlign w:val="center"/>
                </w:tcPr>
                <w:p w:rsidR="00001346" w:rsidRPr="00B95561" w:rsidRDefault="00696321" w:rsidP="00696321">
                  <w:pPr>
                    <w:pStyle w:val="ActivityNumbers"/>
                    <w:spacing w:after="0"/>
                    <w:jc w:val="center"/>
                  </w:pPr>
                  <w:r w:rsidRPr="00B95561">
                    <w:t>0</w:t>
                  </w:r>
                </w:p>
              </w:tc>
            </w:tr>
            <w:tr w:rsidR="00001346" w:rsidTr="00696321">
              <w:trPr>
                <w:trHeight w:hRule="exact" w:val="432"/>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001346" w:rsidRPr="00B95561" w:rsidRDefault="00001346" w:rsidP="00C91C6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001346" w:rsidRPr="00B95561" w:rsidRDefault="00001346" w:rsidP="00C91C6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001346" w:rsidRPr="00B95561" w:rsidRDefault="00001346" w:rsidP="00C91C64">
                  <w:pPr>
                    <w:pStyle w:val="ActivityNumbers"/>
                    <w:spacing w:after="0"/>
                    <w:jc w:val="center"/>
                  </w:pPr>
                  <w:r w:rsidRPr="00B95561">
                    <w:t>1</w:t>
                  </w:r>
                </w:p>
              </w:tc>
              <w:tc>
                <w:tcPr>
                  <w:tcW w:w="576" w:type="dxa"/>
                  <w:tcBorders>
                    <w:top w:val="single" w:sz="8" w:space="0" w:color="0000FF"/>
                    <w:left w:val="double" w:sz="4" w:space="0" w:color="0000FF"/>
                    <w:bottom w:val="single" w:sz="8" w:space="0" w:color="0000FF"/>
                    <w:right w:val="single" w:sz="12" w:space="0" w:color="0000FF"/>
                  </w:tcBorders>
                  <w:vAlign w:val="center"/>
                </w:tcPr>
                <w:p w:rsidR="00001346" w:rsidRPr="00B95561" w:rsidRDefault="00696321" w:rsidP="00696321">
                  <w:pPr>
                    <w:pStyle w:val="ActivityNumbers"/>
                    <w:spacing w:after="0"/>
                    <w:jc w:val="center"/>
                  </w:pPr>
                  <w:r w:rsidRPr="00B95561">
                    <w:t>1</w:t>
                  </w:r>
                </w:p>
              </w:tc>
            </w:tr>
            <w:tr w:rsidR="00001346" w:rsidTr="00696321">
              <w:trPr>
                <w:trHeight w:hRule="exact" w:val="432"/>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001346" w:rsidRPr="00B95561" w:rsidRDefault="00001346" w:rsidP="00C91C6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001346" w:rsidRPr="00B95561" w:rsidRDefault="00001346" w:rsidP="00C91C6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001346" w:rsidRPr="00B95561" w:rsidRDefault="00001346" w:rsidP="00C91C64">
                  <w:pPr>
                    <w:pStyle w:val="ActivityNumbers"/>
                    <w:spacing w:after="0"/>
                    <w:jc w:val="center"/>
                  </w:pPr>
                  <w:r w:rsidRPr="00B95561">
                    <w:t>0</w:t>
                  </w:r>
                </w:p>
              </w:tc>
              <w:tc>
                <w:tcPr>
                  <w:tcW w:w="576" w:type="dxa"/>
                  <w:tcBorders>
                    <w:top w:val="single" w:sz="8" w:space="0" w:color="0000FF"/>
                    <w:left w:val="double" w:sz="4" w:space="0" w:color="0000FF"/>
                    <w:bottom w:val="single" w:sz="8" w:space="0" w:color="0000FF"/>
                    <w:right w:val="single" w:sz="12" w:space="0" w:color="0000FF"/>
                  </w:tcBorders>
                  <w:vAlign w:val="center"/>
                </w:tcPr>
                <w:p w:rsidR="00001346" w:rsidRPr="00B95561" w:rsidRDefault="00696321" w:rsidP="00696321">
                  <w:pPr>
                    <w:pStyle w:val="ActivityNumbers"/>
                    <w:spacing w:after="0"/>
                    <w:jc w:val="center"/>
                  </w:pPr>
                  <w:r w:rsidRPr="00B95561">
                    <w:t>1</w:t>
                  </w:r>
                </w:p>
              </w:tc>
            </w:tr>
            <w:tr w:rsidR="00001346" w:rsidTr="00696321">
              <w:trPr>
                <w:trHeight w:hRule="exact" w:val="432"/>
                <w:jc w:val="center"/>
              </w:trPr>
              <w:tc>
                <w:tcPr>
                  <w:tcW w:w="576" w:type="dxa"/>
                  <w:tcBorders>
                    <w:top w:val="single" w:sz="8" w:space="0" w:color="0000FF"/>
                    <w:left w:val="single" w:sz="12" w:space="0" w:color="0000FF"/>
                    <w:bottom w:val="single" w:sz="12" w:space="0" w:color="0000FF"/>
                    <w:right w:val="single" w:sz="8" w:space="0" w:color="0000FF"/>
                  </w:tcBorders>
                  <w:vAlign w:val="center"/>
                </w:tcPr>
                <w:p w:rsidR="00001346" w:rsidRPr="00B95561" w:rsidRDefault="00001346" w:rsidP="00C91C64">
                  <w:pPr>
                    <w:pStyle w:val="ActivityNumbers"/>
                    <w:spacing w:after="0"/>
                    <w:jc w:val="center"/>
                  </w:pPr>
                  <w:r w:rsidRPr="00B95561">
                    <w:t>1</w:t>
                  </w:r>
                </w:p>
              </w:tc>
              <w:tc>
                <w:tcPr>
                  <w:tcW w:w="576" w:type="dxa"/>
                  <w:tcBorders>
                    <w:top w:val="single" w:sz="8" w:space="0" w:color="0000FF"/>
                    <w:left w:val="single" w:sz="8" w:space="0" w:color="0000FF"/>
                    <w:bottom w:val="single" w:sz="12" w:space="0" w:color="0000FF"/>
                    <w:right w:val="single" w:sz="8" w:space="0" w:color="0000FF"/>
                  </w:tcBorders>
                  <w:vAlign w:val="center"/>
                </w:tcPr>
                <w:p w:rsidR="00001346" w:rsidRPr="00B95561" w:rsidRDefault="00001346" w:rsidP="00C91C64">
                  <w:pPr>
                    <w:pStyle w:val="ActivityNumbers"/>
                    <w:spacing w:after="0"/>
                    <w:jc w:val="center"/>
                  </w:pPr>
                  <w:r w:rsidRPr="00B95561">
                    <w:t>1</w:t>
                  </w:r>
                </w:p>
              </w:tc>
              <w:tc>
                <w:tcPr>
                  <w:tcW w:w="576" w:type="dxa"/>
                  <w:tcBorders>
                    <w:top w:val="single" w:sz="8" w:space="0" w:color="0000FF"/>
                    <w:left w:val="single" w:sz="8" w:space="0" w:color="0000FF"/>
                    <w:bottom w:val="single" w:sz="12" w:space="0" w:color="0000FF"/>
                    <w:right w:val="single" w:sz="8" w:space="0" w:color="0000FF"/>
                  </w:tcBorders>
                  <w:vAlign w:val="center"/>
                </w:tcPr>
                <w:p w:rsidR="00001346" w:rsidRPr="00B95561" w:rsidRDefault="00001346" w:rsidP="00C91C64">
                  <w:pPr>
                    <w:pStyle w:val="ActivityNumbers"/>
                    <w:spacing w:after="0"/>
                    <w:jc w:val="center"/>
                  </w:pPr>
                  <w:r w:rsidRPr="00B95561">
                    <w:t>1</w:t>
                  </w:r>
                </w:p>
              </w:tc>
              <w:tc>
                <w:tcPr>
                  <w:tcW w:w="576" w:type="dxa"/>
                  <w:tcBorders>
                    <w:top w:val="single" w:sz="8" w:space="0" w:color="0000FF"/>
                    <w:left w:val="double" w:sz="4" w:space="0" w:color="0000FF"/>
                    <w:bottom w:val="single" w:sz="12" w:space="0" w:color="0000FF"/>
                    <w:right w:val="single" w:sz="12" w:space="0" w:color="0000FF"/>
                  </w:tcBorders>
                  <w:vAlign w:val="center"/>
                </w:tcPr>
                <w:p w:rsidR="00001346" w:rsidRPr="00B95561" w:rsidRDefault="00696321" w:rsidP="00696321">
                  <w:pPr>
                    <w:pStyle w:val="ActivityNumbers"/>
                    <w:spacing w:after="0"/>
                    <w:jc w:val="center"/>
                  </w:pPr>
                  <w:r w:rsidRPr="00B95561">
                    <w:t>0</w:t>
                  </w:r>
                </w:p>
              </w:tc>
            </w:tr>
          </w:tbl>
          <w:p w:rsidR="00E72F2A" w:rsidRDefault="00E72F2A" w:rsidP="0098685B">
            <w:pPr>
              <w:pStyle w:val="ActivityNumbers"/>
            </w:pPr>
          </w:p>
        </w:tc>
        <w:tc>
          <w:tcPr>
            <w:tcW w:w="4608" w:type="dxa"/>
            <w:tcBorders>
              <w:top w:val="nil"/>
              <w:left w:val="nil"/>
              <w:bottom w:val="nil"/>
              <w:right w:val="nil"/>
            </w:tcBorders>
          </w:tcPr>
          <w:p w:rsidR="00850AE6" w:rsidRDefault="00850AE6" w:rsidP="00850AE6">
            <w:pPr>
              <w:pStyle w:val="ActivityNumbers"/>
            </w:pPr>
          </w:p>
          <w:p w:rsidR="00850AE6" w:rsidRDefault="00850AE6" w:rsidP="00850AE6">
            <w:pPr>
              <w:pStyle w:val="ActivityNumbers"/>
            </w:pPr>
          </w:p>
          <w:tbl>
            <w:tblPr>
              <w:tblW w:w="0" w:type="auto"/>
              <w:jc w:val="center"/>
              <w:tblLook w:val="04A0"/>
            </w:tblPr>
            <w:tblGrid>
              <w:gridCol w:w="666"/>
              <w:gridCol w:w="648"/>
              <w:gridCol w:w="648"/>
            </w:tblGrid>
            <w:tr w:rsidR="00850AE6" w:rsidTr="00850AE6">
              <w:trPr>
                <w:trHeight w:val="648"/>
                <w:jc w:val="center"/>
              </w:trPr>
              <w:tc>
                <w:tcPr>
                  <w:tcW w:w="666" w:type="dxa"/>
                  <w:vAlign w:val="center"/>
                </w:tcPr>
                <w:p w:rsidR="00850AE6" w:rsidRDefault="00850AE6" w:rsidP="002A3794">
                  <w:pPr>
                    <w:pStyle w:val="ActivityNumbers"/>
                    <w:jc w:val="center"/>
                  </w:pPr>
                </w:p>
              </w:tc>
              <w:tc>
                <w:tcPr>
                  <w:tcW w:w="648" w:type="dxa"/>
                  <w:tcBorders>
                    <w:bottom w:val="single" w:sz="8" w:space="0" w:color="0000FF"/>
                  </w:tcBorders>
                  <w:vAlign w:val="bottom"/>
                </w:tcPr>
                <w:p w:rsidR="00850AE6" w:rsidRDefault="00850AE6" w:rsidP="002A3794">
                  <w:pPr>
                    <w:pStyle w:val="ActivityNumbers"/>
                    <w:jc w:val="center"/>
                  </w:pPr>
                  <w:r w:rsidRPr="009060B8">
                    <w:rPr>
                      <w:position w:val="-6"/>
                    </w:rPr>
                    <w:object w:dxaOrig="360" w:dyaOrig="440">
                      <v:shape id="_x0000_i1047" type="#_x0000_t75" style="width:13.5pt;height:16.5pt" o:ole="">
                        <v:imagedata r:id="rId49" o:title=""/>
                      </v:shape>
                      <o:OLEObject Type="Embed" ProgID="Equation.3" ShapeID="_x0000_i1047" DrawAspect="Content" ObjectID="_1577449199" r:id="rId50"/>
                    </w:object>
                  </w:r>
                </w:p>
              </w:tc>
              <w:tc>
                <w:tcPr>
                  <w:tcW w:w="648" w:type="dxa"/>
                  <w:tcBorders>
                    <w:bottom w:val="single" w:sz="8" w:space="0" w:color="0000FF"/>
                  </w:tcBorders>
                  <w:vAlign w:val="bottom"/>
                </w:tcPr>
                <w:p w:rsidR="00850AE6" w:rsidRDefault="00850AE6" w:rsidP="002A3794">
                  <w:pPr>
                    <w:pStyle w:val="ActivityNumbers"/>
                    <w:jc w:val="center"/>
                  </w:pPr>
                  <w:r w:rsidRPr="009060B8">
                    <w:rPr>
                      <w:position w:val="-6"/>
                    </w:rPr>
                    <w:object w:dxaOrig="279" w:dyaOrig="340">
                      <v:shape id="_x0000_i1048" type="#_x0000_t75" style="width:10.5pt;height:13pt" o:ole="">
                        <v:imagedata r:id="rId51" o:title=""/>
                      </v:shape>
                      <o:OLEObject Type="Embed" ProgID="Equation.3" ShapeID="_x0000_i1048" DrawAspect="Content" ObjectID="_1577449200" r:id="rId52"/>
                    </w:object>
                  </w:r>
                </w:p>
              </w:tc>
            </w:tr>
            <w:tr w:rsidR="00850AE6" w:rsidTr="00850AE6">
              <w:trPr>
                <w:trHeight w:val="648"/>
                <w:jc w:val="center"/>
              </w:trPr>
              <w:tc>
                <w:tcPr>
                  <w:tcW w:w="666" w:type="dxa"/>
                  <w:tcBorders>
                    <w:right w:val="single" w:sz="8" w:space="0" w:color="0000FF"/>
                  </w:tcBorders>
                  <w:vAlign w:val="center"/>
                </w:tcPr>
                <w:p w:rsidR="00850AE6" w:rsidRDefault="00850AE6" w:rsidP="002A3794">
                  <w:pPr>
                    <w:pStyle w:val="ActivityNumbers"/>
                    <w:jc w:val="center"/>
                  </w:pPr>
                  <w:r w:rsidRPr="002F702F">
                    <w:rPr>
                      <w:position w:val="-6"/>
                    </w:rPr>
                    <w:object w:dxaOrig="600" w:dyaOrig="440">
                      <v:shape id="_x0000_i1049" type="#_x0000_t75" style="width:22.5pt;height:16.5pt" o:ole="">
                        <v:imagedata r:id="rId53" o:title=""/>
                      </v:shape>
                      <o:OLEObject Type="Embed" ProgID="Equation.3" ShapeID="_x0000_i1049" DrawAspect="Content" ObjectID="_1577449201" r:id="rId54"/>
                    </w:object>
                  </w:r>
                </w:p>
              </w:tc>
              <w:tc>
                <w:tcPr>
                  <w:tcW w:w="648" w:type="dxa"/>
                  <w:tcBorders>
                    <w:top w:val="single" w:sz="8" w:space="0" w:color="0000FF"/>
                    <w:left w:val="single" w:sz="8" w:space="0" w:color="0000FF"/>
                    <w:bottom w:val="single" w:sz="8" w:space="0" w:color="0000FF"/>
                    <w:right w:val="single" w:sz="8" w:space="0" w:color="0000FF"/>
                  </w:tcBorders>
                  <w:vAlign w:val="center"/>
                </w:tcPr>
                <w:p w:rsidR="00850AE6" w:rsidRPr="00314A76" w:rsidRDefault="00314A76" w:rsidP="002A3794">
                  <w:pPr>
                    <w:pStyle w:val="ActivityNumbers"/>
                    <w:spacing w:after="0"/>
                    <w:jc w:val="center"/>
                    <w:rPr>
                      <w:color w:val="FF0000"/>
                      <w:sz w:val="32"/>
                      <w:highlight w:val="yellow"/>
                    </w:rPr>
                  </w:pPr>
                  <w:r w:rsidRPr="00314A76">
                    <w:rPr>
                      <w:color w:val="FF0000"/>
                      <w:sz w:val="32"/>
                      <w:highlight w:val="yellow"/>
                    </w:rPr>
                    <w:t>0</w:t>
                  </w:r>
                </w:p>
              </w:tc>
              <w:tc>
                <w:tcPr>
                  <w:tcW w:w="648" w:type="dxa"/>
                  <w:tcBorders>
                    <w:top w:val="single" w:sz="8" w:space="0" w:color="0000FF"/>
                    <w:left w:val="single" w:sz="8" w:space="0" w:color="0000FF"/>
                    <w:bottom w:val="single" w:sz="8" w:space="0" w:color="0000FF"/>
                    <w:right w:val="single" w:sz="8" w:space="0" w:color="0000FF"/>
                  </w:tcBorders>
                  <w:vAlign w:val="center"/>
                </w:tcPr>
                <w:p w:rsidR="00850AE6" w:rsidRPr="00314A76" w:rsidRDefault="00314A76" w:rsidP="002A3794">
                  <w:pPr>
                    <w:pStyle w:val="ActivityNumbers"/>
                    <w:spacing w:after="0"/>
                    <w:jc w:val="center"/>
                    <w:rPr>
                      <w:color w:val="FF0000"/>
                      <w:sz w:val="32"/>
                      <w:highlight w:val="yellow"/>
                    </w:rPr>
                  </w:pPr>
                  <w:r w:rsidRPr="00314A76">
                    <w:rPr>
                      <w:color w:val="FF0000"/>
                      <w:sz w:val="32"/>
                      <w:highlight w:val="yellow"/>
                    </w:rPr>
                    <w:t>1</w:t>
                  </w:r>
                </w:p>
              </w:tc>
            </w:tr>
            <w:tr w:rsidR="00850AE6" w:rsidTr="00850AE6">
              <w:trPr>
                <w:trHeight w:val="648"/>
                <w:jc w:val="center"/>
              </w:trPr>
              <w:tc>
                <w:tcPr>
                  <w:tcW w:w="666" w:type="dxa"/>
                  <w:tcBorders>
                    <w:right w:val="single" w:sz="8" w:space="0" w:color="0000FF"/>
                  </w:tcBorders>
                  <w:vAlign w:val="center"/>
                </w:tcPr>
                <w:p w:rsidR="00850AE6" w:rsidRDefault="00850AE6" w:rsidP="002A3794">
                  <w:pPr>
                    <w:pStyle w:val="ActivityNumbers"/>
                    <w:jc w:val="center"/>
                  </w:pPr>
                  <w:r w:rsidRPr="002F702F">
                    <w:rPr>
                      <w:position w:val="-6"/>
                    </w:rPr>
                    <w:object w:dxaOrig="600" w:dyaOrig="440">
                      <v:shape id="_x0000_i1050" type="#_x0000_t75" style="width:22.5pt;height:16.5pt" o:ole="">
                        <v:imagedata r:id="rId55" o:title=""/>
                      </v:shape>
                      <o:OLEObject Type="Embed" ProgID="Equation.3" ShapeID="_x0000_i1050" DrawAspect="Content" ObjectID="_1577449202" r:id="rId56"/>
                    </w:object>
                  </w:r>
                </w:p>
              </w:tc>
              <w:tc>
                <w:tcPr>
                  <w:tcW w:w="648" w:type="dxa"/>
                  <w:tcBorders>
                    <w:top w:val="single" w:sz="8" w:space="0" w:color="0000FF"/>
                    <w:left w:val="single" w:sz="8" w:space="0" w:color="0000FF"/>
                    <w:bottom w:val="single" w:sz="8" w:space="0" w:color="0000FF"/>
                    <w:right w:val="single" w:sz="8" w:space="0" w:color="0000FF"/>
                  </w:tcBorders>
                  <w:vAlign w:val="center"/>
                </w:tcPr>
                <w:p w:rsidR="00850AE6" w:rsidRPr="00314A76" w:rsidRDefault="00314A76" w:rsidP="002A3794">
                  <w:pPr>
                    <w:pStyle w:val="ActivityNumbers"/>
                    <w:spacing w:after="0"/>
                    <w:jc w:val="center"/>
                    <w:rPr>
                      <w:color w:val="FF0000"/>
                      <w:sz w:val="32"/>
                      <w:highlight w:val="yellow"/>
                    </w:rPr>
                  </w:pPr>
                  <w:r w:rsidRPr="00314A76">
                    <w:rPr>
                      <w:color w:val="FF0000"/>
                      <w:sz w:val="32"/>
                      <w:highlight w:val="yellow"/>
                    </w:rPr>
                    <w:t>1</w:t>
                  </w:r>
                </w:p>
              </w:tc>
              <w:tc>
                <w:tcPr>
                  <w:tcW w:w="648" w:type="dxa"/>
                  <w:tcBorders>
                    <w:top w:val="single" w:sz="8" w:space="0" w:color="0000FF"/>
                    <w:left w:val="single" w:sz="8" w:space="0" w:color="0000FF"/>
                    <w:bottom w:val="single" w:sz="8" w:space="0" w:color="0000FF"/>
                    <w:right w:val="single" w:sz="8" w:space="0" w:color="0000FF"/>
                  </w:tcBorders>
                  <w:vAlign w:val="center"/>
                </w:tcPr>
                <w:p w:rsidR="00850AE6" w:rsidRPr="00314A76" w:rsidRDefault="00314A76" w:rsidP="002A3794">
                  <w:pPr>
                    <w:pStyle w:val="ActivityNumbers"/>
                    <w:spacing w:after="0"/>
                    <w:jc w:val="center"/>
                    <w:rPr>
                      <w:color w:val="FF0000"/>
                      <w:sz w:val="32"/>
                      <w:highlight w:val="yellow"/>
                    </w:rPr>
                  </w:pPr>
                  <w:r w:rsidRPr="00314A76">
                    <w:rPr>
                      <w:color w:val="FF0000"/>
                      <w:sz w:val="32"/>
                      <w:highlight w:val="yellow"/>
                    </w:rPr>
                    <w:t>0</w:t>
                  </w:r>
                </w:p>
              </w:tc>
            </w:tr>
            <w:tr w:rsidR="00850AE6" w:rsidTr="00850AE6">
              <w:trPr>
                <w:trHeight w:val="648"/>
                <w:jc w:val="center"/>
              </w:trPr>
              <w:tc>
                <w:tcPr>
                  <w:tcW w:w="666" w:type="dxa"/>
                  <w:tcBorders>
                    <w:right w:val="single" w:sz="8" w:space="0" w:color="0000FF"/>
                  </w:tcBorders>
                  <w:vAlign w:val="center"/>
                </w:tcPr>
                <w:p w:rsidR="00850AE6" w:rsidRDefault="00850AE6" w:rsidP="002A3794">
                  <w:pPr>
                    <w:pStyle w:val="ActivityNumbers"/>
                    <w:jc w:val="center"/>
                  </w:pPr>
                  <w:r w:rsidRPr="002F702F">
                    <w:rPr>
                      <w:position w:val="-6"/>
                    </w:rPr>
                    <w:object w:dxaOrig="600" w:dyaOrig="340">
                      <v:shape id="_x0000_i1051" type="#_x0000_t75" style="width:22.5pt;height:13pt" o:ole="">
                        <v:imagedata r:id="rId57" o:title=""/>
                      </v:shape>
                      <o:OLEObject Type="Embed" ProgID="Equation.3" ShapeID="_x0000_i1051" DrawAspect="Content" ObjectID="_1577449203" r:id="rId58"/>
                    </w:object>
                  </w:r>
                </w:p>
              </w:tc>
              <w:tc>
                <w:tcPr>
                  <w:tcW w:w="648" w:type="dxa"/>
                  <w:tcBorders>
                    <w:top w:val="single" w:sz="8" w:space="0" w:color="0000FF"/>
                    <w:left w:val="single" w:sz="8" w:space="0" w:color="0000FF"/>
                    <w:bottom w:val="single" w:sz="8" w:space="0" w:color="0000FF"/>
                    <w:right w:val="single" w:sz="8" w:space="0" w:color="0000FF"/>
                  </w:tcBorders>
                  <w:vAlign w:val="center"/>
                </w:tcPr>
                <w:p w:rsidR="00850AE6" w:rsidRPr="00314A76" w:rsidRDefault="00314A76" w:rsidP="002A3794">
                  <w:pPr>
                    <w:pStyle w:val="ActivityNumbers"/>
                    <w:spacing w:after="0"/>
                    <w:jc w:val="center"/>
                    <w:rPr>
                      <w:color w:val="FF0000"/>
                      <w:sz w:val="32"/>
                      <w:highlight w:val="yellow"/>
                    </w:rPr>
                  </w:pPr>
                  <w:r w:rsidRPr="00314A76">
                    <w:rPr>
                      <w:color w:val="FF0000"/>
                      <w:sz w:val="32"/>
                      <w:highlight w:val="yellow"/>
                    </w:rPr>
                    <w:t>1</w:t>
                  </w:r>
                </w:p>
              </w:tc>
              <w:tc>
                <w:tcPr>
                  <w:tcW w:w="648" w:type="dxa"/>
                  <w:tcBorders>
                    <w:top w:val="single" w:sz="8" w:space="0" w:color="0000FF"/>
                    <w:left w:val="single" w:sz="8" w:space="0" w:color="0000FF"/>
                    <w:bottom w:val="single" w:sz="8" w:space="0" w:color="0000FF"/>
                    <w:right w:val="single" w:sz="8" w:space="0" w:color="0000FF"/>
                  </w:tcBorders>
                  <w:vAlign w:val="center"/>
                </w:tcPr>
                <w:p w:rsidR="00850AE6" w:rsidRPr="00314A76" w:rsidRDefault="00314A76" w:rsidP="002A3794">
                  <w:pPr>
                    <w:pStyle w:val="ActivityNumbers"/>
                    <w:spacing w:after="0"/>
                    <w:jc w:val="center"/>
                    <w:rPr>
                      <w:color w:val="FF0000"/>
                      <w:sz w:val="32"/>
                      <w:highlight w:val="yellow"/>
                    </w:rPr>
                  </w:pPr>
                  <w:r w:rsidRPr="00314A76">
                    <w:rPr>
                      <w:color w:val="FF0000"/>
                      <w:sz w:val="32"/>
                      <w:highlight w:val="yellow"/>
                    </w:rPr>
                    <w:t>0</w:t>
                  </w:r>
                </w:p>
              </w:tc>
            </w:tr>
            <w:tr w:rsidR="00850AE6" w:rsidTr="00850AE6">
              <w:trPr>
                <w:trHeight w:val="648"/>
                <w:jc w:val="center"/>
              </w:trPr>
              <w:tc>
                <w:tcPr>
                  <w:tcW w:w="666" w:type="dxa"/>
                  <w:tcBorders>
                    <w:right w:val="single" w:sz="8" w:space="0" w:color="0000FF"/>
                  </w:tcBorders>
                  <w:vAlign w:val="center"/>
                </w:tcPr>
                <w:p w:rsidR="00850AE6" w:rsidRDefault="00850AE6" w:rsidP="002A3794">
                  <w:pPr>
                    <w:pStyle w:val="ActivityNumbers"/>
                    <w:jc w:val="center"/>
                  </w:pPr>
                  <w:r w:rsidRPr="002F702F">
                    <w:rPr>
                      <w:position w:val="-6"/>
                    </w:rPr>
                    <w:object w:dxaOrig="600" w:dyaOrig="440">
                      <v:shape id="_x0000_i1052" type="#_x0000_t75" style="width:22.5pt;height:16.5pt" o:ole="">
                        <v:imagedata r:id="rId59" o:title=""/>
                      </v:shape>
                      <o:OLEObject Type="Embed" ProgID="Equation.3" ShapeID="_x0000_i1052" DrawAspect="Content" ObjectID="_1577449204" r:id="rId60"/>
                    </w:object>
                  </w:r>
                </w:p>
              </w:tc>
              <w:tc>
                <w:tcPr>
                  <w:tcW w:w="648" w:type="dxa"/>
                  <w:tcBorders>
                    <w:top w:val="single" w:sz="8" w:space="0" w:color="0000FF"/>
                    <w:left w:val="single" w:sz="8" w:space="0" w:color="0000FF"/>
                    <w:bottom w:val="single" w:sz="8" w:space="0" w:color="0000FF"/>
                    <w:right w:val="single" w:sz="8" w:space="0" w:color="0000FF"/>
                  </w:tcBorders>
                  <w:vAlign w:val="center"/>
                </w:tcPr>
                <w:p w:rsidR="00850AE6" w:rsidRPr="00314A76" w:rsidRDefault="00314A76" w:rsidP="002A3794">
                  <w:pPr>
                    <w:pStyle w:val="ActivityNumbers"/>
                    <w:spacing w:after="0"/>
                    <w:jc w:val="center"/>
                    <w:rPr>
                      <w:color w:val="FF0000"/>
                      <w:sz w:val="32"/>
                      <w:highlight w:val="yellow"/>
                    </w:rPr>
                  </w:pPr>
                  <w:r w:rsidRPr="00314A76">
                    <w:rPr>
                      <w:color w:val="FF0000"/>
                      <w:sz w:val="32"/>
                      <w:highlight w:val="yellow"/>
                    </w:rPr>
                    <w:t>1</w:t>
                  </w:r>
                </w:p>
              </w:tc>
              <w:tc>
                <w:tcPr>
                  <w:tcW w:w="648" w:type="dxa"/>
                  <w:tcBorders>
                    <w:top w:val="single" w:sz="8" w:space="0" w:color="0000FF"/>
                    <w:left w:val="single" w:sz="8" w:space="0" w:color="0000FF"/>
                    <w:bottom w:val="single" w:sz="8" w:space="0" w:color="0000FF"/>
                    <w:right w:val="single" w:sz="8" w:space="0" w:color="0000FF"/>
                  </w:tcBorders>
                  <w:vAlign w:val="center"/>
                </w:tcPr>
                <w:p w:rsidR="00850AE6" w:rsidRPr="00314A76" w:rsidRDefault="00314A76" w:rsidP="002A3794">
                  <w:pPr>
                    <w:pStyle w:val="ActivityNumbers"/>
                    <w:spacing w:after="0"/>
                    <w:jc w:val="center"/>
                    <w:rPr>
                      <w:color w:val="FF0000"/>
                      <w:sz w:val="32"/>
                      <w:highlight w:val="yellow"/>
                    </w:rPr>
                  </w:pPr>
                  <w:r w:rsidRPr="00314A76">
                    <w:rPr>
                      <w:color w:val="FF0000"/>
                      <w:sz w:val="32"/>
                      <w:highlight w:val="yellow"/>
                    </w:rPr>
                    <w:t>1</w:t>
                  </w:r>
                </w:p>
              </w:tc>
            </w:tr>
          </w:tbl>
          <w:p w:rsidR="0098685B" w:rsidRDefault="0098685B" w:rsidP="002A173E">
            <w:pPr>
              <w:pStyle w:val="ActivityNumbers"/>
            </w:pPr>
          </w:p>
        </w:tc>
      </w:tr>
      <w:tr w:rsidR="00D213C9" w:rsidTr="00850AE6">
        <w:trPr>
          <w:trHeight w:val="8208"/>
        </w:trPr>
        <w:tc>
          <w:tcPr>
            <w:tcW w:w="4608" w:type="dxa"/>
            <w:tcBorders>
              <w:top w:val="nil"/>
              <w:left w:val="nil"/>
              <w:bottom w:val="nil"/>
              <w:right w:val="nil"/>
            </w:tcBorders>
          </w:tcPr>
          <w:p w:rsidR="00D213C9" w:rsidRDefault="00850AE6" w:rsidP="005701F3">
            <w:pPr>
              <w:pStyle w:val="ActivityNumbers"/>
              <w:numPr>
                <w:ilvl w:val="0"/>
                <w:numId w:val="31"/>
              </w:numPr>
              <w:spacing w:after="0"/>
            </w:pPr>
            <w:r>
              <w:t>F</w:t>
            </w:r>
            <w:r w:rsidR="005701F3">
              <w:rPr>
                <w:vertAlign w:val="subscript"/>
              </w:rPr>
              <w:t>6</w:t>
            </w:r>
            <w:r w:rsidR="002A173E">
              <w:t xml:space="preserve"> = </w:t>
            </w:r>
            <w:r w:rsidR="001B6758">
              <w:rPr>
                <w:color w:val="FF0000"/>
                <w:highlight w:val="yellow"/>
              </w:rPr>
              <w:t>RT+QR’S’+Q’RS</w:t>
            </w:r>
            <w:r w:rsidR="00D13160" w:rsidRPr="00D13160">
              <w:rPr>
                <w:color w:val="FF0000"/>
                <w:highlight w:val="yellow"/>
              </w:rPr>
              <w:t>+QR’ST’</w:t>
            </w:r>
          </w:p>
          <w:p w:rsidR="00850AE6" w:rsidRDefault="00850AE6" w:rsidP="00850AE6">
            <w:pPr>
              <w:pStyle w:val="ActivityNumbers"/>
              <w:spacing w:after="0"/>
              <w:ind w:left="720"/>
            </w:pPr>
          </w:p>
          <w:tbl>
            <w:tblPr>
              <w:tblW w:w="0" w:type="auto"/>
              <w:tblInd w:w="720" w:type="dxa"/>
              <w:tblLook w:val="04A0"/>
            </w:tblPr>
            <w:tblGrid>
              <w:gridCol w:w="576"/>
              <w:gridCol w:w="576"/>
              <w:gridCol w:w="576"/>
              <w:gridCol w:w="576"/>
              <w:gridCol w:w="576"/>
            </w:tblGrid>
            <w:tr w:rsidR="0098685B" w:rsidRPr="00B95561" w:rsidTr="00C91C64">
              <w:trPr>
                <w:trHeight w:hRule="exact" w:val="432"/>
              </w:trPr>
              <w:tc>
                <w:tcPr>
                  <w:tcW w:w="576" w:type="dxa"/>
                  <w:tcBorders>
                    <w:top w:val="single" w:sz="12" w:space="0" w:color="0000FF"/>
                    <w:left w:val="single" w:sz="12" w:space="0" w:color="0000FF"/>
                    <w:bottom w:val="double" w:sz="4" w:space="0" w:color="0000FF"/>
                    <w:right w:val="single" w:sz="8" w:space="0" w:color="0000FF"/>
                  </w:tcBorders>
                  <w:vAlign w:val="center"/>
                </w:tcPr>
                <w:p w:rsidR="0098685B" w:rsidRPr="00B95561" w:rsidRDefault="003A69D3" w:rsidP="00C91C64">
                  <w:pPr>
                    <w:pStyle w:val="ActivityNumbers"/>
                    <w:spacing w:after="0"/>
                    <w:jc w:val="center"/>
                  </w:pPr>
                  <w:r w:rsidRPr="00B95561">
                    <w:t>Q</w:t>
                  </w:r>
                </w:p>
              </w:tc>
              <w:tc>
                <w:tcPr>
                  <w:tcW w:w="576" w:type="dxa"/>
                  <w:tcBorders>
                    <w:top w:val="single" w:sz="12" w:space="0" w:color="0000FF"/>
                    <w:left w:val="single" w:sz="8" w:space="0" w:color="0000FF"/>
                    <w:bottom w:val="double" w:sz="4" w:space="0" w:color="0000FF"/>
                    <w:right w:val="single" w:sz="8" w:space="0" w:color="0000FF"/>
                  </w:tcBorders>
                  <w:vAlign w:val="center"/>
                </w:tcPr>
                <w:p w:rsidR="0098685B" w:rsidRPr="00B95561" w:rsidRDefault="003A69D3" w:rsidP="00C91C64">
                  <w:pPr>
                    <w:pStyle w:val="ActivityNumbers"/>
                    <w:spacing w:after="0"/>
                    <w:jc w:val="center"/>
                  </w:pPr>
                  <w:r w:rsidRPr="00B95561">
                    <w:t>R</w:t>
                  </w:r>
                </w:p>
              </w:tc>
              <w:tc>
                <w:tcPr>
                  <w:tcW w:w="576" w:type="dxa"/>
                  <w:tcBorders>
                    <w:top w:val="single" w:sz="12" w:space="0" w:color="0000FF"/>
                    <w:left w:val="single" w:sz="8" w:space="0" w:color="0000FF"/>
                    <w:bottom w:val="double" w:sz="4" w:space="0" w:color="0000FF"/>
                    <w:right w:val="single" w:sz="8" w:space="0" w:color="0000FF"/>
                  </w:tcBorders>
                  <w:vAlign w:val="center"/>
                </w:tcPr>
                <w:p w:rsidR="0098685B" w:rsidRPr="00B95561" w:rsidRDefault="003A69D3" w:rsidP="00C91C64">
                  <w:pPr>
                    <w:pStyle w:val="ActivityNumbers"/>
                    <w:spacing w:after="0"/>
                    <w:jc w:val="center"/>
                  </w:pPr>
                  <w:r w:rsidRPr="00B95561">
                    <w:t>S</w:t>
                  </w:r>
                </w:p>
              </w:tc>
              <w:tc>
                <w:tcPr>
                  <w:tcW w:w="576" w:type="dxa"/>
                  <w:tcBorders>
                    <w:top w:val="single" w:sz="12" w:space="0" w:color="0000FF"/>
                    <w:left w:val="single" w:sz="8" w:space="0" w:color="0000FF"/>
                    <w:bottom w:val="double" w:sz="4" w:space="0" w:color="0000FF"/>
                    <w:right w:val="single" w:sz="8" w:space="0" w:color="0000FF"/>
                  </w:tcBorders>
                  <w:vAlign w:val="center"/>
                </w:tcPr>
                <w:p w:rsidR="0098685B" w:rsidRPr="00B95561" w:rsidRDefault="003A69D3" w:rsidP="00C91C64">
                  <w:pPr>
                    <w:pStyle w:val="ActivityNumbers"/>
                    <w:spacing w:after="0"/>
                    <w:jc w:val="center"/>
                  </w:pPr>
                  <w:r w:rsidRPr="00B95561">
                    <w:t>T</w:t>
                  </w:r>
                </w:p>
              </w:tc>
              <w:tc>
                <w:tcPr>
                  <w:tcW w:w="576" w:type="dxa"/>
                  <w:tcBorders>
                    <w:top w:val="single" w:sz="12" w:space="0" w:color="0000FF"/>
                    <w:left w:val="double" w:sz="4" w:space="0" w:color="0000FF"/>
                    <w:bottom w:val="double" w:sz="4" w:space="0" w:color="0000FF"/>
                    <w:right w:val="single" w:sz="12" w:space="0" w:color="0000FF"/>
                  </w:tcBorders>
                  <w:vAlign w:val="center"/>
                </w:tcPr>
                <w:p w:rsidR="0098685B" w:rsidRPr="00B95561" w:rsidRDefault="0098685B" w:rsidP="005701F3">
                  <w:pPr>
                    <w:pStyle w:val="ActivityNumbers"/>
                    <w:spacing w:after="0"/>
                    <w:jc w:val="center"/>
                  </w:pPr>
                  <w:r w:rsidRPr="00B95561">
                    <w:t>F</w:t>
                  </w:r>
                  <w:r w:rsidR="005701F3">
                    <w:rPr>
                      <w:vertAlign w:val="subscript"/>
                    </w:rPr>
                    <w:t>6</w:t>
                  </w:r>
                </w:p>
              </w:tc>
            </w:tr>
            <w:tr w:rsidR="0098685B" w:rsidRPr="00B95561" w:rsidTr="00C91C64">
              <w:trPr>
                <w:trHeight w:hRule="exact" w:val="432"/>
              </w:trPr>
              <w:tc>
                <w:tcPr>
                  <w:tcW w:w="576" w:type="dxa"/>
                  <w:tcBorders>
                    <w:top w:val="double" w:sz="4" w:space="0" w:color="0000FF"/>
                    <w:left w:val="single" w:sz="12"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double" w:sz="4"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double" w:sz="4"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double" w:sz="4"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double" w:sz="4" w:space="0" w:color="0000FF"/>
                    <w:left w:val="double" w:sz="4" w:space="0" w:color="0000FF"/>
                    <w:bottom w:val="single" w:sz="8" w:space="0" w:color="0000FF"/>
                    <w:right w:val="single" w:sz="12" w:space="0" w:color="0000FF"/>
                  </w:tcBorders>
                  <w:vAlign w:val="center"/>
                </w:tcPr>
                <w:p w:rsidR="0098685B" w:rsidRPr="00B95561" w:rsidRDefault="00212324" w:rsidP="00C91C64">
                  <w:pPr>
                    <w:pStyle w:val="ActivityNumbers"/>
                    <w:spacing w:after="0"/>
                    <w:jc w:val="center"/>
                  </w:pPr>
                  <w:r w:rsidRPr="00B95561">
                    <w:t>0</w:t>
                  </w:r>
                </w:p>
              </w:tc>
            </w:tr>
            <w:tr w:rsidR="0098685B" w:rsidRPr="00B95561" w:rsidTr="00C91C6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double" w:sz="4" w:space="0" w:color="0000FF"/>
                    <w:bottom w:val="single" w:sz="8" w:space="0" w:color="0000FF"/>
                    <w:right w:val="single" w:sz="12" w:space="0" w:color="0000FF"/>
                  </w:tcBorders>
                  <w:vAlign w:val="center"/>
                </w:tcPr>
                <w:p w:rsidR="0098685B" w:rsidRPr="00B95561" w:rsidRDefault="00212324" w:rsidP="00C91C64">
                  <w:pPr>
                    <w:pStyle w:val="ActivityNumbers"/>
                    <w:spacing w:after="0"/>
                    <w:jc w:val="center"/>
                  </w:pPr>
                  <w:r w:rsidRPr="00B95561">
                    <w:t>0</w:t>
                  </w:r>
                </w:p>
              </w:tc>
            </w:tr>
            <w:tr w:rsidR="0098685B" w:rsidRPr="00B95561" w:rsidTr="00C91C6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double" w:sz="4" w:space="0" w:color="0000FF"/>
                    <w:bottom w:val="single" w:sz="8" w:space="0" w:color="0000FF"/>
                    <w:right w:val="single" w:sz="12" w:space="0" w:color="0000FF"/>
                  </w:tcBorders>
                  <w:vAlign w:val="center"/>
                </w:tcPr>
                <w:p w:rsidR="0098685B" w:rsidRPr="00B95561" w:rsidRDefault="00212324" w:rsidP="00C91C64">
                  <w:pPr>
                    <w:pStyle w:val="ActivityNumbers"/>
                    <w:spacing w:after="0"/>
                    <w:jc w:val="center"/>
                  </w:pPr>
                  <w:r w:rsidRPr="00B95561">
                    <w:t>0</w:t>
                  </w:r>
                </w:p>
              </w:tc>
            </w:tr>
            <w:tr w:rsidR="0098685B" w:rsidRPr="00B95561" w:rsidTr="00C91C6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double" w:sz="4" w:space="0" w:color="0000FF"/>
                    <w:bottom w:val="single" w:sz="8" w:space="0" w:color="0000FF"/>
                    <w:right w:val="single" w:sz="12" w:space="0" w:color="0000FF"/>
                  </w:tcBorders>
                  <w:vAlign w:val="center"/>
                </w:tcPr>
                <w:p w:rsidR="0098685B" w:rsidRPr="00B95561" w:rsidRDefault="00212324" w:rsidP="00C91C64">
                  <w:pPr>
                    <w:pStyle w:val="ActivityNumbers"/>
                    <w:spacing w:after="0"/>
                    <w:jc w:val="center"/>
                  </w:pPr>
                  <w:r w:rsidRPr="00B95561">
                    <w:t>0</w:t>
                  </w:r>
                </w:p>
              </w:tc>
            </w:tr>
            <w:tr w:rsidR="0098685B" w:rsidRPr="00B95561" w:rsidTr="00C91C6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double" w:sz="4" w:space="0" w:color="0000FF"/>
                    <w:bottom w:val="single" w:sz="8" w:space="0" w:color="0000FF"/>
                    <w:right w:val="single" w:sz="12" w:space="0" w:color="0000FF"/>
                  </w:tcBorders>
                  <w:vAlign w:val="center"/>
                </w:tcPr>
                <w:p w:rsidR="0098685B" w:rsidRPr="00B95561" w:rsidRDefault="00212324" w:rsidP="00C91C64">
                  <w:pPr>
                    <w:pStyle w:val="ActivityNumbers"/>
                    <w:spacing w:after="0"/>
                    <w:jc w:val="center"/>
                  </w:pPr>
                  <w:r w:rsidRPr="00B95561">
                    <w:t>0</w:t>
                  </w:r>
                </w:p>
              </w:tc>
            </w:tr>
            <w:tr w:rsidR="0098685B" w:rsidRPr="00B95561" w:rsidTr="00C91C6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double" w:sz="4" w:space="0" w:color="0000FF"/>
                    <w:bottom w:val="single" w:sz="8" w:space="0" w:color="0000FF"/>
                    <w:right w:val="single" w:sz="12" w:space="0" w:color="0000FF"/>
                  </w:tcBorders>
                  <w:vAlign w:val="center"/>
                </w:tcPr>
                <w:p w:rsidR="0098685B" w:rsidRPr="00B95561" w:rsidRDefault="00212324" w:rsidP="00C91C64">
                  <w:pPr>
                    <w:pStyle w:val="ActivityNumbers"/>
                    <w:spacing w:after="0"/>
                    <w:jc w:val="center"/>
                  </w:pPr>
                  <w:r w:rsidRPr="00B95561">
                    <w:t>1</w:t>
                  </w:r>
                </w:p>
              </w:tc>
            </w:tr>
            <w:tr w:rsidR="0098685B" w:rsidRPr="00B95561" w:rsidTr="00C91C6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double" w:sz="4" w:space="0" w:color="0000FF"/>
                    <w:bottom w:val="single" w:sz="8" w:space="0" w:color="0000FF"/>
                    <w:right w:val="single" w:sz="12" w:space="0" w:color="0000FF"/>
                  </w:tcBorders>
                  <w:vAlign w:val="center"/>
                </w:tcPr>
                <w:p w:rsidR="0098685B" w:rsidRPr="00B95561" w:rsidRDefault="00212324" w:rsidP="00C91C64">
                  <w:pPr>
                    <w:pStyle w:val="ActivityNumbers"/>
                    <w:spacing w:after="0"/>
                    <w:jc w:val="center"/>
                  </w:pPr>
                  <w:r w:rsidRPr="00B95561">
                    <w:t>1</w:t>
                  </w:r>
                </w:p>
              </w:tc>
            </w:tr>
            <w:tr w:rsidR="0098685B" w:rsidRPr="00B95561" w:rsidTr="00C91C6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double" w:sz="4" w:space="0" w:color="0000FF"/>
                    <w:bottom w:val="single" w:sz="8" w:space="0" w:color="0000FF"/>
                    <w:right w:val="single" w:sz="12" w:space="0" w:color="0000FF"/>
                  </w:tcBorders>
                  <w:vAlign w:val="center"/>
                </w:tcPr>
                <w:p w:rsidR="0098685B" w:rsidRPr="00B95561" w:rsidRDefault="00212324" w:rsidP="00C91C64">
                  <w:pPr>
                    <w:pStyle w:val="ActivityNumbers"/>
                    <w:spacing w:after="0"/>
                    <w:jc w:val="center"/>
                  </w:pPr>
                  <w:r w:rsidRPr="00B95561">
                    <w:t>1</w:t>
                  </w:r>
                </w:p>
              </w:tc>
            </w:tr>
            <w:tr w:rsidR="0098685B" w:rsidRPr="00B95561" w:rsidTr="00C91C6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double" w:sz="4" w:space="0" w:color="0000FF"/>
                    <w:bottom w:val="single" w:sz="8" w:space="0" w:color="0000FF"/>
                    <w:right w:val="single" w:sz="12" w:space="0" w:color="0000FF"/>
                  </w:tcBorders>
                  <w:vAlign w:val="center"/>
                </w:tcPr>
                <w:p w:rsidR="0098685B" w:rsidRPr="00B95561" w:rsidRDefault="00212324" w:rsidP="00C91C64">
                  <w:pPr>
                    <w:pStyle w:val="ActivityNumbers"/>
                    <w:spacing w:after="0"/>
                    <w:jc w:val="center"/>
                  </w:pPr>
                  <w:r w:rsidRPr="00B95561">
                    <w:t>1</w:t>
                  </w:r>
                </w:p>
              </w:tc>
            </w:tr>
            <w:tr w:rsidR="0098685B" w:rsidRPr="00B95561" w:rsidTr="00C91C6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double" w:sz="4" w:space="0" w:color="0000FF"/>
                    <w:bottom w:val="single" w:sz="8" w:space="0" w:color="0000FF"/>
                    <w:right w:val="single" w:sz="12" w:space="0" w:color="0000FF"/>
                  </w:tcBorders>
                  <w:vAlign w:val="center"/>
                </w:tcPr>
                <w:p w:rsidR="0098685B" w:rsidRPr="00B95561" w:rsidRDefault="00212324" w:rsidP="00C91C64">
                  <w:pPr>
                    <w:pStyle w:val="ActivityNumbers"/>
                    <w:spacing w:after="0"/>
                    <w:jc w:val="center"/>
                  </w:pPr>
                  <w:r w:rsidRPr="00B95561">
                    <w:t>1</w:t>
                  </w:r>
                </w:p>
              </w:tc>
            </w:tr>
            <w:tr w:rsidR="0098685B" w:rsidRPr="00B95561" w:rsidTr="00C91C6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double" w:sz="4" w:space="0" w:color="0000FF"/>
                    <w:bottom w:val="single" w:sz="8" w:space="0" w:color="0000FF"/>
                    <w:right w:val="single" w:sz="12" w:space="0" w:color="0000FF"/>
                  </w:tcBorders>
                  <w:vAlign w:val="center"/>
                </w:tcPr>
                <w:p w:rsidR="0098685B" w:rsidRPr="00B95561" w:rsidRDefault="00212324" w:rsidP="00C91C64">
                  <w:pPr>
                    <w:pStyle w:val="ActivityNumbers"/>
                    <w:spacing w:after="0"/>
                    <w:jc w:val="center"/>
                  </w:pPr>
                  <w:r w:rsidRPr="00B95561">
                    <w:t>1</w:t>
                  </w:r>
                </w:p>
              </w:tc>
            </w:tr>
            <w:tr w:rsidR="0098685B" w:rsidRPr="00B95561" w:rsidTr="00C91C6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double" w:sz="4" w:space="0" w:color="0000FF"/>
                    <w:bottom w:val="single" w:sz="8" w:space="0" w:color="0000FF"/>
                    <w:right w:val="single" w:sz="12" w:space="0" w:color="0000FF"/>
                  </w:tcBorders>
                  <w:vAlign w:val="center"/>
                </w:tcPr>
                <w:p w:rsidR="0098685B" w:rsidRPr="00B95561" w:rsidRDefault="00212324" w:rsidP="00C91C64">
                  <w:pPr>
                    <w:pStyle w:val="ActivityNumbers"/>
                    <w:spacing w:after="0"/>
                    <w:jc w:val="center"/>
                  </w:pPr>
                  <w:r w:rsidRPr="00B95561">
                    <w:t>0</w:t>
                  </w:r>
                </w:p>
              </w:tc>
            </w:tr>
            <w:tr w:rsidR="0098685B" w:rsidRPr="00B95561" w:rsidTr="00C91C6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double" w:sz="4" w:space="0" w:color="0000FF"/>
                    <w:bottom w:val="single" w:sz="8" w:space="0" w:color="0000FF"/>
                    <w:right w:val="single" w:sz="12" w:space="0" w:color="0000FF"/>
                  </w:tcBorders>
                  <w:vAlign w:val="center"/>
                </w:tcPr>
                <w:p w:rsidR="0098685B" w:rsidRPr="00B95561" w:rsidRDefault="00212324" w:rsidP="00C91C64">
                  <w:pPr>
                    <w:pStyle w:val="ActivityNumbers"/>
                    <w:spacing w:after="0"/>
                    <w:jc w:val="center"/>
                  </w:pPr>
                  <w:r w:rsidRPr="00B95561">
                    <w:t>0</w:t>
                  </w:r>
                </w:p>
              </w:tc>
            </w:tr>
            <w:tr w:rsidR="0098685B" w:rsidRPr="00B95561" w:rsidTr="00C91C6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double" w:sz="4" w:space="0" w:color="0000FF"/>
                    <w:bottom w:val="single" w:sz="8" w:space="0" w:color="0000FF"/>
                    <w:right w:val="single" w:sz="12" w:space="0" w:color="0000FF"/>
                  </w:tcBorders>
                  <w:vAlign w:val="center"/>
                </w:tcPr>
                <w:p w:rsidR="0098685B" w:rsidRPr="00B95561" w:rsidRDefault="00212324" w:rsidP="00C91C64">
                  <w:pPr>
                    <w:pStyle w:val="ActivityNumbers"/>
                    <w:spacing w:after="0"/>
                    <w:jc w:val="center"/>
                  </w:pPr>
                  <w:r w:rsidRPr="00B95561">
                    <w:t>1</w:t>
                  </w:r>
                </w:p>
              </w:tc>
            </w:tr>
            <w:tr w:rsidR="0098685B" w:rsidRPr="00B95561" w:rsidTr="00C91C6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98685B" w:rsidRPr="00B95561" w:rsidRDefault="0098685B" w:rsidP="00C91C64">
                  <w:pPr>
                    <w:pStyle w:val="ActivityNumbers"/>
                    <w:spacing w:after="0"/>
                    <w:jc w:val="center"/>
                  </w:pPr>
                  <w:r w:rsidRPr="00B95561">
                    <w:t>0</w:t>
                  </w:r>
                </w:p>
              </w:tc>
              <w:tc>
                <w:tcPr>
                  <w:tcW w:w="576" w:type="dxa"/>
                  <w:tcBorders>
                    <w:top w:val="single" w:sz="8" w:space="0" w:color="0000FF"/>
                    <w:left w:val="double" w:sz="4" w:space="0" w:color="0000FF"/>
                    <w:bottom w:val="single" w:sz="8" w:space="0" w:color="0000FF"/>
                    <w:right w:val="single" w:sz="12" w:space="0" w:color="0000FF"/>
                  </w:tcBorders>
                  <w:vAlign w:val="center"/>
                </w:tcPr>
                <w:p w:rsidR="0098685B" w:rsidRPr="00B95561" w:rsidRDefault="00212324" w:rsidP="00C91C64">
                  <w:pPr>
                    <w:pStyle w:val="ActivityNumbers"/>
                    <w:spacing w:after="0"/>
                    <w:jc w:val="center"/>
                  </w:pPr>
                  <w:r w:rsidRPr="00B95561">
                    <w:t>0</w:t>
                  </w:r>
                </w:p>
              </w:tc>
            </w:tr>
            <w:tr w:rsidR="0098685B" w:rsidRPr="00B95561" w:rsidTr="00C91C64">
              <w:trPr>
                <w:trHeight w:hRule="exact" w:val="432"/>
              </w:trPr>
              <w:tc>
                <w:tcPr>
                  <w:tcW w:w="576" w:type="dxa"/>
                  <w:tcBorders>
                    <w:top w:val="single" w:sz="8" w:space="0" w:color="0000FF"/>
                    <w:left w:val="single" w:sz="12" w:space="0" w:color="0000FF"/>
                    <w:bottom w:val="single" w:sz="12"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single" w:sz="8" w:space="0" w:color="0000FF"/>
                    <w:bottom w:val="single" w:sz="12"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single" w:sz="8" w:space="0" w:color="0000FF"/>
                    <w:bottom w:val="single" w:sz="12"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single" w:sz="8" w:space="0" w:color="0000FF"/>
                    <w:bottom w:val="single" w:sz="12" w:space="0" w:color="0000FF"/>
                    <w:right w:val="single" w:sz="8" w:space="0" w:color="0000FF"/>
                  </w:tcBorders>
                  <w:vAlign w:val="center"/>
                </w:tcPr>
                <w:p w:rsidR="0098685B" w:rsidRPr="00B95561" w:rsidRDefault="0098685B" w:rsidP="00C91C64">
                  <w:pPr>
                    <w:pStyle w:val="ActivityNumbers"/>
                    <w:spacing w:after="0"/>
                    <w:jc w:val="center"/>
                  </w:pPr>
                  <w:r w:rsidRPr="00B95561">
                    <w:t>1</w:t>
                  </w:r>
                </w:p>
              </w:tc>
              <w:tc>
                <w:tcPr>
                  <w:tcW w:w="576" w:type="dxa"/>
                  <w:tcBorders>
                    <w:top w:val="single" w:sz="8" w:space="0" w:color="0000FF"/>
                    <w:left w:val="double" w:sz="4" w:space="0" w:color="0000FF"/>
                    <w:bottom w:val="single" w:sz="12" w:space="0" w:color="0000FF"/>
                    <w:right w:val="single" w:sz="12" w:space="0" w:color="0000FF"/>
                  </w:tcBorders>
                  <w:vAlign w:val="center"/>
                </w:tcPr>
                <w:p w:rsidR="0098685B" w:rsidRPr="00B95561" w:rsidRDefault="00212324" w:rsidP="00C91C64">
                  <w:pPr>
                    <w:pStyle w:val="ActivityNumbers"/>
                    <w:spacing w:after="0"/>
                    <w:jc w:val="center"/>
                  </w:pPr>
                  <w:r w:rsidRPr="00B95561">
                    <w:t>1</w:t>
                  </w:r>
                </w:p>
              </w:tc>
            </w:tr>
          </w:tbl>
          <w:p w:rsidR="00D213C9" w:rsidRDefault="00D213C9" w:rsidP="00F46319">
            <w:pPr>
              <w:pStyle w:val="ActivityNumbers"/>
            </w:pPr>
          </w:p>
        </w:tc>
        <w:tc>
          <w:tcPr>
            <w:tcW w:w="4608" w:type="dxa"/>
            <w:tcBorders>
              <w:top w:val="nil"/>
              <w:left w:val="nil"/>
              <w:bottom w:val="nil"/>
              <w:right w:val="nil"/>
            </w:tcBorders>
          </w:tcPr>
          <w:p w:rsidR="00850AE6" w:rsidRDefault="00850AE6" w:rsidP="00850AE6">
            <w:pPr>
              <w:pStyle w:val="ActivityNumbers"/>
            </w:pPr>
          </w:p>
          <w:p w:rsidR="00850AE6" w:rsidRDefault="00850AE6" w:rsidP="00850AE6">
            <w:pPr>
              <w:pStyle w:val="ActivityNumbers"/>
            </w:pPr>
          </w:p>
          <w:tbl>
            <w:tblPr>
              <w:tblW w:w="0" w:type="auto"/>
              <w:jc w:val="center"/>
              <w:tblLook w:val="04A0"/>
            </w:tblPr>
            <w:tblGrid>
              <w:gridCol w:w="673"/>
              <w:gridCol w:w="648"/>
              <w:gridCol w:w="621"/>
              <w:gridCol w:w="678"/>
              <w:gridCol w:w="648"/>
            </w:tblGrid>
            <w:tr w:rsidR="00850AE6" w:rsidTr="00314A76">
              <w:trPr>
                <w:trHeight w:val="648"/>
                <w:jc w:val="center"/>
              </w:trPr>
              <w:tc>
                <w:tcPr>
                  <w:tcW w:w="673" w:type="dxa"/>
                  <w:vAlign w:val="center"/>
                </w:tcPr>
                <w:p w:rsidR="00850AE6" w:rsidRDefault="00850AE6" w:rsidP="002A3794">
                  <w:pPr>
                    <w:pStyle w:val="ActivityNumbers"/>
                    <w:jc w:val="center"/>
                  </w:pPr>
                </w:p>
              </w:tc>
              <w:tc>
                <w:tcPr>
                  <w:tcW w:w="648" w:type="dxa"/>
                  <w:tcBorders>
                    <w:bottom w:val="single" w:sz="8" w:space="0" w:color="0000FF"/>
                  </w:tcBorders>
                  <w:vAlign w:val="bottom"/>
                </w:tcPr>
                <w:p w:rsidR="00850AE6" w:rsidRDefault="00850AE6" w:rsidP="002A3794">
                  <w:pPr>
                    <w:pStyle w:val="ActivityNumbers"/>
                    <w:jc w:val="center"/>
                  </w:pPr>
                  <w:r w:rsidRPr="009060B8">
                    <w:rPr>
                      <w:position w:val="-6"/>
                    </w:rPr>
                    <w:object w:dxaOrig="540" w:dyaOrig="440">
                      <v:shape id="_x0000_i1053" type="#_x0000_t75" style="width:20.5pt;height:16.5pt" o:ole="">
                        <v:imagedata r:id="rId61" o:title=""/>
                      </v:shape>
                      <o:OLEObject Type="Embed" ProgID="Equation.3" ShapeID="_x0000_i1053" DrawAspect="Content" ObjectID="_1577449205" r:id="rId62"/>
                    </w:object>
                  </w:r>
                </w:p>
              </w:tc>
              <w:tc>
                <w:tcPr>
                  <w:tcW w:w="618" w:type="dxa"/>
                  <w:tcBorders>
                    <w:bottom w:val="single" w:sz="8" w:space="0" w:color="0000FF"/>
                  </w:tcBorders>
                  <w:vAlign w:val="bottom"/>
                </w:tcPr>
                <w:p w:rsidR="00850AE6" w:rsidRDefault="00850AE6" w:rsidP="002A3794">
                  <w:pPr>
                    <w:pStyle w:val="ActivityNumbers"/>
                    <w:jc w:val="center"/>
                  </w:pPr>
                  <w:r w:rsidRPr="009060B8">
                    <w:rPr>
                      <w:position w:val="-6"/>
                    </w:rPr>
                    <w:object w:dxaOrig="540" w:dyaOrig="440">
                      <v:shape id="_x0000_i1054" type="#_x0000_t75" style="width:20.5pt;height:16.5pt" o:ole="">
                        <v:imagedata r:id="rId63" o:title=""/>
                      </v:shape>
                      <o:OLEObject Type="Embed" ProgID="Equation.3" ShapeID="_x0000_i1054" DrawAspect="Content" ObjectID="_1577449206" r:id="rId64"/>
                    </w:object>
                  </w:r>
                </w:p>
              </w:tc>
              <w:tc>
                <w:tcPr>
                  <w:tcW w:w="678" w:type="dxa"/>
                  <w:tcBorders>
                    <w:bottom w:val="single" w:sz="8" w:space="0" w:color="0000FF"/>
                  </w:tcBorders>
                  <w:vAlign w:val="bottom"/>
                </w:tcPr>
                <w:p w:rsidR="00850AE6" w:rsidRDefault="00850AE6" w:rsidP="002A3794">
                  <w:pPr>
                    <w:pStyle w:val="ActivityNumbers"/>
                    <w:jc w:val="center"/>
                  </w:pPr>
                  <w:r w:rsidRPr="009060B8">
                    <w:rPr>
                      <w:position w:val="-6"/>
                    </w:rPr>
                    <w:object w:dxaOrig="540" w:dyaOrig="340">
                      <v:shape id="_x0000_i1055" type="#_x0000_t75" style="width:20.5pt;height:13pt" o:ole="">
                        <v:imagedata r:id="rId65" o:title=""/>
                      </v:shape>
                      <o:OLEObject Type="Embed" ProgID="Equation.3" ShapeID="_x0000_i1055" DrawAspect="Content" ObjectID="_1577449207" r:id="rId66"/>
                    </w:object>
                  </w:r>
                </w:p>
              </w:tc>
              <w:tc>
                <w:tcPr>
                  <w:tcW w:w="648" w:type="dxa"/>
                  <w:tcBorders>
                    <w:bottom w:val="single" w:sz="8" w:space="0" w:color="0000FF"/>
                  </w:tcBorders>
                  <w:vAlign w:val="bottom"/>
                </w:tcPr>
                <w:p w:rsidR="00850AE6" w:rsidRDefault="00850AE6" w:rsidP="002A3794">
                  <w:pPr>
                    <w:pStyle w:val="ActivityNumbers"/>
                    <w:jc w:val="center"/>
                  </w:pPr>
                  <w:r w:rsidRPr="009060B8">
                    <w:rPr>
                      <w:position w:val="-6"/>
                    </w:rPr>
                    <w:object w:dxaOrig="540" w:dyaOrig="440">
                      <v:shape id="_x0000_i1056" type="#_x0000_t75" style="width:20.5pt;height:16.5pt" o:ole="">
                        <v:imagedata r:id="rId67" o:title=""/>
                      </v:shape>
                      <o:OLEObject Type="Embed" ProgID="Equation.3" ShapeID="_x0000_i1056" DrawAspect="Content" ObjectID="_1577449208" r:id="rId68"/>
                    </w:object>
                  </w:r>
                </w:p>
              </w:tc>
            </w:tr>
            <w:tr w:rsidR="00850AE6" w:rsidTr="00314A76">
              <w:trPr>
                <w:trHeight w:val="648"/>
                <w:jc w:val="center"/>
              </w:trPr>
              <w:tc>
                <w:tcPr>
                  <w:tcW w:w="673" w:type="dxa"/>
                  <w:tcBorders>
                    <w:right w:val="single" w:sz="8" w:space="0" w:color="0000FF"/>
                  </w:tcBorders>
                  <w:vAlign w:val="center"/>
                </w:tcPr>
                <w:p w:rsidR="00850AE6" w:rsidRDefault="00850AE6" w:rsidP="002A3794">
                  <w:pPr>
                    <w:pStyle w:val="ActivityNumbers"/>
                    <w:jc w:val="center"/>
                  </w:pPr>
                  <w:r w:rsidRPr="002F702F">
                    <w:rPr>
                      <w:position w:val="-6"/>
                    </w:rPr>
                    <w:object w:dxaOrig="600" w:dyaOrig="440">
                      <v:shape id="_x0000_i1057" type="#_x0000_t75" style="width:22.5pt;height:16.5pt" o:ole="">
                        <v:imagedata r:id="rId53" o:title=""/>
                      </v:shape>
                      <o:OLEObject Type="Embed" ProgID="Equation.3" ShapeID="_x0000_i1057" DrawAspect="Content" ObjectID="_1577449209" r:id="rId69"/>
                    </w:object>
                  </w:r>
                </w:p>
              </w:tc>
              <w:tc>
                <w:tcPr>
                  <w:tcW w:w="648" w:type="dxa"/>
                  <w:tcBorders>
                    <w:top w:val="single" w:sz="8" w:space="0" w:color="0000FF"/>
                    <w:left w:val="single" w:sz="8" w:space="0" w:color="0000FF"/>
                    <w:bottom w:val="single" w:sz="8" w:space="0" w:color="0000FF"/>
                    <w:right w:val="single" w:sz="8" w:space="0" w:color="0000FF"/>
                  </w:tcBorders>
                  <w:vAlign w:val="center"/>
                </w:tcPr>
                <w:p w:rsidR="00850AE6" w:rsidRPr="00314A76" w:rsidRDefault="00314A76" w:rsidP="002A3794">
                  <w:pPr>
                    <w:pStyle w:val="ActivityNumbers"/>
                    <w:spacing w:after="0"/>
                    <w:jc w:val="center"/>
                    <w:rPr>
                      <w:color w:val="FF0000"/>
                      <w:sz w:val="32"/>
                      <w:highlight w:val="yellow"/>
                    </w:rPr>
                  </w:pPr>
                  <w:r w:rsidRPr="00314A76">
                    <w:rPr>
                      <w:color w:val="FF0000"/>
                      <w:sz w:val="32"/>
                      <w:highlight w:val="yellow"/>
                    </w:rPr>
                    <w:t>0</w:t>
                  </w:r>
                </w:p>
              </w:tc>
              <w:tc>
                <w:tcPr>
                  <w:tcW w:w="618" w:type="dxa"/>
                  <w:tcBorders>
                    <w:top w:val="single" w:sz="8" w:space="0" w:color="0000FF"/>
                    <w:left w:val="single" w:sz="8" w:space="0" w:color="0000FF"/>
                    <w:bottom w:val="single" w:sz="8" w:space="0" w:color="0000FF"/>
                    <w:right w:val="single" w:sz="8" w:space="0" w:color="0000FF"/>
                  </w:tcBorders>
                  <w:vAlign w:val="center"/>
                </w:tcPr>
                <w:p w:rsidR="00850AE6" w:rsidRPr="00314A76" w:rsidRDefault="00314A76" w:rsidP="002A3794">
                  <w:pPr>
                    <w:pStyle w:val="ActivityNumbers"/>
                    <w:spacing w:after="0"/>
                    <w:jc w:val="center"/>
                    <w:rPr>
                      <w:color w:val="FF0000"/>
                      <w:sz w:val="32"/>
                      <w:highlight w:val="yellow"/>
                    </w:rPr>
                  </w:pPr>
                  <w:r w:rsidRPr="00314A76">
                    <w:rPr>
                      <w:color w:val="FF0000"/>
                      <w:sz w:val="32"/>
                      <w:highlight w:val="yellow"/>
                    </w:rPr>
                    <w:t>0</w:t>
                  </w:r>
                </w:p>
              </w:tc>
              <w:tc>
                <w:tcPr>
                  <w:tcW w:w="678" w:type="dxa"/>
                  <w:tcBorders>
                    <w:top w:val="single" w:sz="8" w:space="0" w:color="0000FF"/>
                    <w:left w:val="single" w:sz="8" w:space="0" w:color="0000FF"/>
                    <w:bottom w:val="single" w:sz="8" w:space="0" w:color="0000FF"/>
                    <w:right w:val="single" w:sz="8" w:space="0" w:color="0000FF"/>
                  </w:tcBorders>
                  <w:vAlign w:val="center"/>
                </w:tcPr>
                <w:p w:rsidR="00850AE6" w:rsidRPr="00314A76" w:rsidRDefault="00314A76" w:rsidP="002A3794">
                  <w:pPr>
                    <w:pStyle w:val="ActivityNumbers"/>
                    <w:spacing w:after="0"/>
                    <w:jc w:val="center"/>
                    <w:rPr>
                      <w:color w:val="FF0000"/>
                      <w:sz w:val="32"/>
                      <w:highlight w:val="yellow"/>
                    </w:rPr>
                  </w:pPr>
                  <w:r w:rsidRPr="00314A76">
                    <w:rPr>
                      <w:color w:val="FF0000"/>
                      <w:sz w:val="32"/>
                      <w:highlight w:val="yellow"/>
                    </w:rPr>
                    <w:t>0</w:t>
                  </w:r>
                </w:p>
              </w:tc>
              <w:tc>
                <w:tcPr>
                  <w:tcW w:w="648" w:type="dxa"/>
                  <w:tcBorders>
                    <w:top w:val="single" w:sz="8" w:space="0" w:color="0000FF"/>
                    <w:left w:val="single" w:sz="8" w:space="0" w:color="0000FF"/>
                    <w:bottom w:val="single" w:sz="8" w:space="0" w:color="0000FF"/>
                    <w:right w:val="single" w:sz="8" w:space="0" w:color="0000FF"/>
                  </w:tcBorders>
                  <w:vAlign w:val="center"/>
                </w:tcPr>
                <w:p w:rsidR="00850AE6" w:rsidRPr="00314A76" w:rsidRDefault="00314A76" w:rsidP="002A3794">
                  <w:pPr>
                    <w:pStyle w:val="ActivityNumbers"/>
                    <w:spacing w:after="0"/>
                    <w:jc w:val="center"/>
                    <w:rPr>
                      <w:color w:val="FF0000"/>
                      <w:sz w:val="32"/>
                      <w:highlight w:val="yellow"/>
                    </w:rPr>
                  </w:pPr>
                  <w:r w:rsidRPr="00314A76">
                    <w:rPr>
                      <w:color w:val="FF0000"/>
                      <w:sz w:val="32"/>
                      <w:highlight w:val="yellow"/>
                    </w:rPr>
                    <w:t>0</w:t>
                  </w:r>
                </w:p>
              </w:tc>
            </w:tr>
            <w:tr w:rsidR="00850AE6" w:rsidTr="00314A76">
              <w:trPr>
                <w:trHeight w:val="648"/>
                <w:jc w:val="center"/>
              </w:trPr>
              <w:tc>
                <w:tcPr>
                  <w:tcW w:w="673" w:type="dxa"/>
                  <w:tcBorders>
                    <w:right w:val="single" w:sz="8" w:space="0" w:color="0000FF"/>
                  </w:tcBorders>
                  <w:vAlign w:val="center"/>
                </w:tcPr>
                <w:p w:rsidR="00850AE6" w:rsidRDefault="00850AE6" w:rsidP="002A3794">
                  <w:pPr>
                    <w:pStyle w:val="ActivityNumbers"/>
                    <w:jc w:val="center"/>
                  </w:pPr>
                  <w:r w:rsidRPr="002F702F">
                    <w:rPr>
                      <w:position w:val="-6"/>
                    </w:rPr>
                    <w:object w:dxaOrig="600" w:dyaOrig="440">
                      <v:shape id="_x0000_i1058" type="#_x0000_t75" style="width:22.5pt;height:16.5pt" o:ole="">
                        <v:imagedata r:id="rId55" o:title=""/>
                      </v:shape>
                      <o:OLEObject Type="Embed" ProgID="Equation.3" ShapeID="_x0000_i1058" DrawAspect="Content" ObjectID="_1577449210" r:id="rId70"/>
                    </w:object>
                  </w:r>
                </w:p>
              </w:tc>
              <w:tc>
                <w:tcPr>
                  <w:tcW w:w="648" w:type="dxa"/>
                  <w:tcBorders>
                    <w:top w:val="single" w:sz="8" w:space="0" w:color="0000FF"/>
                    <w:left w:val="single" w:sz="8" w:space="0" w:color="0000FF"/>
                    <w:bottom w:val="single" w:sz="8" w:space="0" w:color="0000FF"/>
                    <w:right w:val="single" w:sz="8" w:space="0" w:color="0000FF"/>
                  </w:tcBorders>
                  <w:vAlign w:val="center"/>
                </w:tcPr>
                <w:p w:rsidR="00850AE6" w:rsidRPr="00314A76" w:rsidRDefault="00314A76" w:rsidP="002A3794">
                  <w:pPr>
                    <w:pStyle w:val="ActivityNumbers"/>
                    <w:spacing w:after="0"/>
                    <w:jc w:val="center"/>
                    <w:rPr>
                      <w:color w:val="FF0000"/>
                      <w:sz w:val="32"/>
                      <w:highlight w:val="yellow"/>
                    </w:rPr>
                  </w:pPr>
                  <w:r w:rsidRPr="00314A76">
                    <w:rPr>
                      <w:color w:val="FF0000"/>
                      <w:sz w:val="32"/>
                      <w:highlight w:val="yellow"/>
                    </w:rPr>
                    <w:t>0</w:t>
                  </w:r>
                </w:p>
              </w:tc>
              <w:tc>
                <w:tcPr>
                  <w:tcW w:w="618" w:type="dxa"/>
                  <w:tcBorders>
                    <w:top w:val="single" w:sz="8" w:space="0" w:color="0000FF"/>
                    <w:left w:val="single" w:sz="8" w:space="0" w:color="0000FF"/>
                    <w:bottom w:val="single" w:sz="8" w:space="0" w:color="0000FF"/>
                    <w:right w:val="single" w:sz="8" w:space="0" w:color="0000FF"/>
                  </w:tcBorders>
                  <w:vAlign w:val="center"/>
                </w:tcPr>
                <w:p w:rsidR="00850AE6" w:rsidRPr="00314A76" w:rsidRDefault="00314A76" w:rsidP="002A3794">
                  <w:pPr>
                    <w:pStyle w:val="ActivityNumbers"/>
                    <w:spacing w:after="0"/>
                    <w:jc w:val="center"/>
                    <w:rPr>
                      <w:color w:val="FF0000"/>
                      <w:sz w:val="32"/>
                      <w:highlight w:val="yellow"/>
                    </w:rPr>
                  </w:pPr>
                  <w:r w:rsidRPr="00314A76">
                    <w:rPr>
                      <w:color w:val="FF0000"/>
                      <w:sz w:val="32"/>
                      <w:highlight w:val="yellow"/>
                    </w:rPr>
                    <w:t>1</w:t>
                  </w:r>
                </w:p>
              </w:tc>
              <w:tc>
                <w:tcPr>
                  <w:tcW w:w="678" w:type="dxa"/>
                  <w:tcBorders>
                    <w:top w:val="single" w:sz="8" w:space="0" w:color="0000FF"/>
                    <w:left w:val="single" w:sz="8" w:space="0" w:color="0000FF"/>
                    <w:bottom w:val="single" w:sz="8" w:space="0" w:color="0000FF"/>
                    <w:right w:val="single" w:sz="8" w:space="0" w:color="0000FF"/>
                  </w:tcBorders>
                  <w:vAlign w:val="center"/>
                </w:tcPr>
                <w:p w:rsidR="00850AE6" w:rsidRPr="00314A76" w:rsidRDefault="00314A76" w:rsidP="002A3794">
                  <w:pPr>
                    <w:pStyle w:val="ActivityNumbers"/>
                    <w:spacing w:after="0"/>
                    <w:jc w:val="center"/>
                    <w:rPr>
                      <w:color w:val="FF0000"/>
                      <w:sz w:val="32"/>
                      <w:highlight w:val="yellow"/>
                    </w:rPr>
                  </w:pPr>
                  <w:r w:rsidRPr="00314A76">
                    <w:rPr>
                      <w:color w:val="FF0000"/>
                      <w:sz w:val="32"/>
                      <w:highlight w:val="yellow"/>
                    </w:rPr>
                    <w:t>1</w:t>
                  </w:r>
                </w:p>
              </w:tc>
              <w:tc>
                <w:tcPr>
                  <w:tcW w:w="648" w:type="dxa"/>
                  <w:tcBorders>
                    <w:top w:val="single" w:sz="8" w:space="0" w:color="0000FF"/>
                    <w:left w:val="single" w:sz="8" w:space="0" w:color="0000FF"/>
                    <w:bottom w:val="single" w:sz="8" w:space="0" w:color="0000FF"/>
                    <w:right w:val="single" w:sz="8" w:space="0" w:color="0000FF"/>
                  </w:tcBorders>
                  <w:vAlign w:val="center"/>
                </w:tcPr>
                <w:p w:rsidR="00850AE6" w:rsidRPr="00314A76" w:rsidRDefault="00314A76" w:rsidP="002A3794">
                  <w:pPr>
                    <w:pStyle w:val="ActivityNumbers"/>
                    <w:spacing w:after="0"/>
                    <w:jc w:val="center"/>
                    <w:rPr>
                      <w:color w:val="FF0000"/>
                      <w:sz w:val="32"/>
                      <w:highlight w:val="yellow"/>
                    </w:rPr>
                  </w:pPr>
                  <w:r w:rsidRPr="00314A76">
                    <w:rPr>
                      <w:color w:val="FF0000"/>
                      <w:sz w:val="32"/>
                      <w:highlight w:val="yellow"/>
                    </w:rPr>
                    <w:t>1</w:t>
                  </w:r>
                </w:p>
              </w:tc>
            </w:tr>
            <w:tr w:rsidR="00850AE6" w:rsidTr="00314A76">
              <w:trPr>
                <w:trHeight w:val="648"/>
                <w:jc w:val="center"/>
              </w:trPr>
              <w:tc>
                <w:tcPr>
                  <w:tcW w:w="673" w:type="dxa"/>
                  <w:tcBorders>
                    <w:right w:val="single" w:sz="8" w:space="0" w:color="0000FF"/>
                  </w:tcBorders>
                  <w:vAlign w:val="center"/>
                </w:tcPr>
                <w:p w:rsidR="00850AE6" w:rsidRDefault="00850AE6" w:rsidP="002A3794">
                  <w:pPr>
                    <w:pStyle w:val="ActivityNumbers"/>
                    <w:jc w:val="center"/>
                  </w:pPr>
                  <w:r w:rsidRPr="002F702F">
                    <w:rPr>
                      <w:position w:val="-6"/>
                    </w:rPr>
                    <w:object w:dxaOrig="600" w:dyaOrig="340">
                      <v:shape id="_x0000_i1059" type="#_x0000_t75" style="width:22.5pt;height:13pt" o:ole="">
                        <v:imagedata r:id="rId57" o:title=""/>
                      </v:shape>
                      <o:OLEObject Type="Embed" ProgID="Equation.3" ShapeID="_x0000_i1059" DrawAspect="Content" ObjectID="_1577449211" r:id="rId71"/>
                    </w:object>
                  </w:r>
                </w:p>
              </w:tc>
              <w:tc>
                <w:tcPr>
                  <w:tcW w:w="648" w:type="dxa"/>
                  <w:tcBorders>
                    <w:top w:val="single" w:sz="8" w:space="0" w:color="0000FF"/>
                    <w:left w:val="single" w:sz="8" w:space="0" w:color="0000FF"/>
                    <w:bottom w:val="single" w:sz="8" w:space="0" w:color="0000FF"/>
                    <w:right w:val="single" w:sz="8" w:space="0" w:color="0000FF"/>
                  </w:tcBorders>
                  <w:vAlign w:val="center"/>
                </w:tcPr>
                <w:p w:rsidR="00850AE6" w:rsidRPr="00314A76" w:rsidRDefault="00314A76" w:rsidP="002A3794">
                  <w:pPr>
                    <w:pStyle w:val="ActivityNumbers"/>
                    <w:spacing w:after="0"/>
                    <w:jc w:val="center"/>
                    <w:rPr>
                      <w:color w:val="FF0000"/>
                      <w:sz w:val="32"/>
                      <w:highlight w:val="yellow"/>
                    </w:rPr>
                  </w:pPr>
                  <w:r w:rsidRPr="00314A76">
                    <w:rPr>
                      <w:color w:val="FF0000"/>
                      <w:sz w:val="32"/>
                      <w:highlight w:val="yellow"/>
                    </w:rPr>
                    <w:t>0</w:t>
                  </w:r>
                </w:p>
              </w:tc>
              <w:tc>
                <w:tcPr>
                  <w:tcW w:w="618" w:type="dxa"/>
                  <w:tcBorders>
                    <w:top w:val="single" w:sz="8" w:space="0" w:color="0000FF"/>
                    <w:left w:val="single" w:sz="8" w:space="0" w:color="0000FF"/>
                    <w:bottom w:val="single" w:sz="8" w:space="0" w:color="0000FF"/>
                    <w:right w:val="single" w:sz="8" w:space="0" w:color="0000FF"/>
                  </w:tcBorders>
                  <w:vAlign w:val="center"/>
                </w:tcPr>
                <w:p w:rsidR="00850AE6" w:rsidRPr="00314A76" w:rsidRDefault="00314A76" w:rsidP="002A3794">
                  <w:pPr>
                    <w:pStyle w:val="ActivityNumbers"/>
                    <w:spacing w:after="0"/>
                    <w:jc w:val="center"/>
                    <w:rPr>
                      <w:color w:val="FF0000"/>
                      <w:sz w:val="32"/>
                      <w:highlight w:val="yellow"/>
                    </w:rPr>
                  </w:pPr>
                  <w:r w:rsidRPr="00314A76">
                    <w:rPr>
                      <w:color w:val="FF0000"/>
                      <w:sz w:val="32"/>
                      <w:highlight w:val="yellow"/>
                    </w:rPr>
                    <w:t>1</w:t>
                  </w:r>
                </w:p>
              </w:tc>
              <w:tc>
                <w:tcPr>
                  <w:tcW w:w="678" w:type="dxa"/>
                  <w:tcBorders>
                    <w:top w:val="single" w:sz="8" w:space="0" w:color="0000FF"/>
                    <w:left w:val="single" w:sz="8" w:space="0" w:color="0000FF"/>
                    <w:bottom w:val="single" w:sz="8" w:space="0" w:color="0000FF"/>
                    <w:right w:val="single" w:sz="8" w:space="0" w:color="0000FF"/>
                  </w:tcBorders>
                  <w:vAlign w:val="center"/>
                </w:tcPr>
                <w:p w:rsidR="00850AE6" w:rsidRPr="00314A76" w:rsidRDefault="00314A76" w:rsidP="002A3794">
                  <w:pPr>
                    <w:pStyle w:val="ActivityNumbers"/>
                    <w:spacing w:after="0"/>
                    <w:jc w:val="center"/>
                    <w:rPr>
                      <w:color w:val="FF0000"/>
                      <w:sz w:val="32"/>
                      <w:highlight w:val="yellow"/>
                    </w:rPr>
                  </w:pPr>
                  <w:r w:rsidRPr="00314A76">
                    <w:rPr>
                      <w:color w:val="FF0000"/>
                      <w:sz w:val="32"/>
                      <w:highlight w:val="yellow"/>
                    </w:rPr>
                    <w:t>1</w:t>
                  </w:r>
                </w:p>
              </w:tc>
              <w:tc>
                <w:tcPr>
                  <w:tcW w:w="648" w:type="dxa"/>
                  <w:tcBorders>
                    <w:top w:val="single" w:sz="8" w:space="0" w:color="0000FF"/>
                    <w:left w:val="single" w:sz="8" w:space="0" w:color="0000FF"/>
                    <w:bottom w:val="single" w:sz="8" w:space="0" w:color="0000FF"/>
                    <w:right w:val="single" w:sz="8" w:space="0" w:color="0000FF"/>
                  </w:tcBorders>
                  <w:vAlign w:val="center"/>
                </w:tcPr>
                <w:p w:rsidR="00850AE6" w:rsidRPr="00314A76" w:rsidRDefault="00314A76" w:rsidP="002A3794">
                  <w:pPr>
                    <w:pStyle w:val="ActivityNumbers"/>
                    <w:spacing w:after="0"/>
                    <w:jc w:val="center"/>
                    <w:rPr>
                      <w:color w:val="FF0000"/>
                      <w:sz w:val="32"/>
                      <w:highlight w:val="yellow"/>
                    </w:rPr>
                  </w:pPr>
                  <w:r w:rsidRPr="00314A76">
                    <w:rPr>
                      <w:color w:val="FF0000"/>
                      <w:sz w:val="32"/>
                      <w:highlight w:val="yellow"/>
                    </w:rPr>
                    <w:t>0</w:t>
                  </w:r>
                </w:p>
              </w:tc>
            </w:tr>
            <w:tr w:rsidR="00850AE6" w:rsidTr="00314A76">
              <w:trPr>
                <w:trHeight w:val="648"/>
                <w:jc w:val="center"/>
              </w:trPr>
              <w:tc>
                <w:tcPr>
                  <w:tcW w:w="673" w:type="dxa"/>
                  <w:tcBorders>
                    <w:right w:val="single" w:sz="8" w:space="0" w:color="0000FF"/>
                  </w:tcBorders>
                  <w:vAlign w:val="center"/>
                </w:tcPr>
                <w:p w:rsidR="00850AE6" w:rsidRDefault="00850AE6" w:rsidP="002A3794">
                  <w:pPr>
                    <w:pStyle w:val="ActivityNumbers"/>
                    <w:jc w:val="center"/>
                  </w:pPr>
                  <w:r w:rsidRPr="002F702F">
                    <w:rPr>
                      <w:position w:val="-6"/>
                    </w:rPr>
                    <w:object w:dxaOrig="600" w:dyaOrig="440">
                      <v:shape id="_x0000_i1060" type="#_x0000_t75" style="width:22.5pt;height:16.5pt" o:ole="">
                        <v:imagedata r:id="rId59" o:title=""/>
                      </v:shape>
                      <o:OLEObject Type="Embed" ProgID="Equation.3" ShapeID="_x0000_i1060" DrawAspect="Content" ObjectID="_1577449212" r:id="rId72"/>
                    </w:object>
                  </w:r>
                </w:p>
              </w:tc>
              <w:tc>
                <w:tcPr>
                  <w:tcW w:w="648" w:type="dxa"/>
                  <w:tcBorders>
                    <w:top w:val="single" w:sz="8" w:space="0" w:color="0000FF"/>
                    <w:left w:val="single" w:sz="8" w:space="0" w:color="0000FF"/>
                    <w:bottom w:val="single" w:sz="8" w:space="0" w:color="0000FF"/>
                    <w:right w:val="single" w:sz="8" w:space="0" w:color="0000FF"/>
                  </w:tcBorders>
                  <w:vAlign w:val="center"/>
                </w:tcPr>
                <w:p w:rsidR="00850AE6" w:rsidRPr="00314A76" w:rsidRDefault="00314A76" w:rsidP="002A3794">
                  <w:pPr>
                    <w:pStyle w:val="ActivityNumbers"/>
                    <w:spacing w:after="0"/>
                    <w:jc w:val="center"/>
                    <w:rPr>
                      <w:color w:val="FF0000"/>
                      <w:sz w:val="32"/>
                      <w:highlight w:val="yellow"/>
                    </w:rPr>
                  </w:pPr>
                  <w:r w:rsidRPr="00314A76">
                    <w:rPr>
                      <w:color w:val="FF0000"/>
                      <w:sz w:val="32"/>
                      <w:highlight w:val="yellow"/>
                    </w:rPr>
                    <w:t>1</w:t>
                  </w:r>
                </w:p>
              </w:tc>
              <w:tc>
                <w:tcPr>
                  <w:tcW w:w="618" w:type="dxa"/>
                  <w:tcBorders>
                    <w:top w:val="single" w:sz="8" w:space="0" w:color="0000FF"/>
                    <w:left w:val="single" w:sz="8" w:space="0" w:color="0000FF"/>
                    <w:bottom w:val="single" w:sz="8" w:space="0" w:color="0000FF"/>
                    <w:right w:val="single" w:sz="8" w:space="0" w:color="0000FF"/>
                  </w:tcBorders>
                  <w:vAlign w:val="center"/>
                </w:tcPr>
                <w:p w:rsidR="00850AE6" w:rsidRPr="00314A76" w:rsidRDefault="00314A76" w:rsidP="002A3794">
                  <w:pPr>
                    <w:pStyle w:val="ActivityNumbers"/>
                    <w:spacing w:after="0"/>
                    <w:jc w:val="center"/>
                    <w:rPr>
                      <w:color w:val="FF0000"/>
                      <w:sz w:val="32"/>
                      <w:highlight w:val="yellow"/>
                    </w:rPr>
                  </w:pPr>
                  <w:r w:rsidRPr="00314A76">
                    <w:rPr>
                      <w:color w:val="FF0000"/>
                      <w:sz w:val="32"/>
                      <w:highlight w:val="yellow"/>
                    </w:rPr>
                    <w:t>1</w:t>
                  </w:r>
                </w:p>
              </w:tc>
              <w:tc>
                <w:tcPr>
                  <w:tcW w:w="678" w:type="dxa"/>
                  <w:tcBorders>
                    <w:top w:val="single" w:sz="8" w:space="0" w:color="0000FF"/>
                    <w:left w:val="single" w:sz="8" w:space="0" w:color="0000FF"/>
                    <w:bottom w:val="single" w:sz="8" w:space="0" w:color="0000FF"/>
                    <w:right w:val="single" w:sz="8" w:space="0" w:color="0000FF"/>
                  </w:tcBorders>
                  <w:vAlign w:val="center"/>
                </w:tcPr>
                <w:p w:rsidR="00850AE6" w:rsidRPr="00314A76" w:rsidRDefault="00314A76" w:rsidP="002A3794">
                  <w:pPr>
                    <w:pStyle w:val="ActivityNumbers"/>
                    <w:spacing w:after="0"/>
                    <w:jc w:val="center"/>
                    <w:rPr>
                      <w:color w:val="FF0000"/>
                      <w:sz w:val="32"/>
                      <w:highlight w:val="yellow"/>
                    </w:rPr>
                  </w:pPr>
                  <w:r w:rsidRPr="00314A76">
                    <w:rPr>
                      <w:color w:val="FF0000"/>
                      <w:sz w:val="32"/>
                      <w:highlight w:val="yellow"/>
                    </w:rPr>
                    <w:t>0</w:t>
                  </w:r>
                </w:p>
              </w:tc>
              <w:tc>
                <w:tcPr>
                  <w:tcW w:w="648" w:type="dxa"/>
                  <w:tcBorders>
                    <w:top w:val="single" w:sz="8" w:space="0" w:color="0000FF"/>
                    <w:left w:val="single" w:sz="8" w:space="0" w:color="0000FF"/>
                    <w:bottom w:val="single" w:sz="8" w:space="0" w:color="0000FF"/>
                    <w:right w:val="single" w:sz="8" w:space="0" w:color="0000FF"/>
                  </w:tcBorders>
                  <w:vAlign w:val="center"/>
                </w:tcPr>
                <w:p w:rsidR="00850AE6" w:rsidRPr="00314A76" w:rsidRDefault="00314A76" w:rsidP="002A3794">
                  <w:pPr>
                    <w:pStyle w:val="ActivityNumbers"/>
                    <w:spacing w:after="0"/>
                    <w:jc w:val="center"/>
                    <w:rPr>
                      <w:color w:val="FF0000"/>
                      <w:sz w:val="32"/>
                      <w:highlight w:val="yellow"/>
                    </w:rPr>
                  </w:pPr>
                  <w:r w:rsidRPr="00314A76">
                    <w:rPr>
                      <w:color w:val="FF0000"/>
                      <w:sz w:val="32"/>
                      <w:highlight w:val="yellow"/>
                    </w:rPr>
                    <w:t>1</w:t>
                  </w:r>
                </w:p>
              </w:tc>
            </w:tr>
          </w:tbl>
          <w:p w:rsidR="00850AE6" w:rsidRDefault="00850AE6" w:rsidP="00850AE6">
            <w:pPr>
              <w:pStyle w:val="ActivityNumbers"/>
            </w:pPr>
          </w:p>
          <w:p w:rsidR="00850AE6" w:rsidRDefault="00850AE6" w:rsidP="00850AE6">
            <w:pPr>
              <w:pStyle w:val="ActivityNumbers"/>
            </w:pPr>
          </w:p>
          <w:p w:rsidR="0098685B" w:rsidRDefault="0098685B" w:rsidP="0098685B">
            <w:pPr>
              <w:pStyle w:val="ActivityNumbers"/>
              <w:ind w:left="720"/>
            </w:pPr>
          </w:p>
        </w:tc>
      </w:tr>
    </w:tbl>
    <w:p w:rsidR="004C28EB" w:rsidRDefault="00AA13C8" w:rsidP="004C28EB">
      <w:pPr>
        <w:pStyle w:val="ActivityNumbers"/>
        <w:spacing w:after="0"/>
      </w:pPr>
      <w:r>
        <w:t xml:space="preserve">After </w:t>
      </w:r>
      <w:r w:rsidR="00BB7C25">
        <w:t>labeling the K-Map and</w:t>
      </w:r>
      <w:r w:rsidR="00A5026C">
        <w:t xml:space="preserve"> transferring the truth </w:t>
      </w:r>
      <w:r>
        <w:t xml:space="preserve">table data into it, write the simplified </w:t>
      </w:r>
    </w:p>
    <w:p w:rsidR="00AA13C8" w:rsidRDefault="00AA13C8" w:rsidP="004C28EB">
      <w:pPr>
        <w:pStyle w:val="ActivityNumbers"/>
        <w:spacing w:after="0"/>
      </w:pPr>
      <w:r>
        <w:t xml:space="preserve">sum-of-products (SOP) logic expression for the K-Maps shown below.  </w:t>
      </w:r>
    </w:p>
    <w:p w:rsidR="004C28EB" w:rsidRDefault="004C28EB" w:rsidP="004C28EB">
      <w:pPr>
        <w:pStyle w:val="ActivityNumbers"/>
        <w:spacing w:after="0"/>
      </w:pPr>
    </w:p>
    <w:tbl>
      <w:tblPr>
        <w:tblW w:w="9216"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8"/>
        <w:gridCol w:w="4608"/>
      </w:tblGrid>
      <w:tr w:rsidR="00D96DED" w:rsidTr="00D96DED">
        <w:trPr>
          <w:trHeight w:val="3168"/>
        </w:trPr>
        <w:tc>
          <w:tcPr>
            <w:tcW w:w="4608" w:type="dxa"/>
            <w:tcBorders>
              <w:top w:val="nil"/>
              <w:left w:val="nil"/>
              <w:bottom w:val="nil"/>
              <w:right w:val="nil"/>
            </w:tcBorders>
          </w:tcPr>
          <w:p w:rsidR="00D96DED" w:rsidRDefault="00D96DED" w:rsidP="005701F3">
            <w:pPr>
              <w:pStyle w:val="ActivityNumbers"/>
              <w:numPr>
                <w:ilvl w:val="0"/>
                <w:numId w:val="31"/>
              </w:numPr>
              <w:spacing w:after="0"/>
            </w:pPr>
            <w:r>
              <w:lastRenderedPageBreak/>
              <w:t>F</w:t>
            </w:r>
            <w:r w:rsidR="005701F3">
              <w:rPr>
                <w:vertAlign w:val="subscript"/>
              </w:rPr>
              <w:t>7</w:t>
            </w:r>
            <w:r w:rsidR="002A173E">
              <w:t xml:space="preserve"> =</w:t>
            </w:r>
            <w:r w:rsidR="001B6758" w:rsidRPr="001B6758">
              <w:rPr>
                <w:color w:val="FF0000"/>
                <w:highlight w:val="yellow"/>
              </w:rPr>
              <w:t>W+W’X</w:t>
            </w:r>
          </w:p>
          <w:p w:rsidR="00D96DED" w:rsidRDefault="00D96DED" w:rsidP="002A3794">
            <w:pPr>
              <w:pStyle w:val="ActivityNumbers"/>
              <w:spacing w:after="0"/>
              <w:ind w:left="720"/>
            </w:pPr>
          </w:p>
          <w:tbl>
            <w:tblPr>
              <w:tblW w:w="0" w:type="auto"/>
              <w:jc w:val="center"/>
              <w:tblLook w:val="04A0"/>
            </w:tblPr>
            <w:tblGrid>
              <w:gridCol w:w="576"/>
              <w:gridCol w:w="576"/>
              <w:gridCol w:w="576"/>
            </w:tblGrid>
            <w:tr w:rsidR="00D96DED" w:rsidTr="002A3794">
              <w:trPr>
                <w:trHeight w:hRule="exact" w:val="432"/>
                <w:jc w:val="center"/>
              </w:trPr>
              <w:tc>
                <w:tcPr>
                  <w:tcW w:w="576" w:type="dxa"/>
                  <w:tcBorders>
                    <w:top w:val="single" w:sz="12" w:space="0" w:color="0000FF"/>
                    <w:left w:val="single" w:sz="12" w:space="0" w:color="0000FF"/>
                    <w:bottom w:val="double" w:sz="4" w:space="0" w:color="0000FF"/>
                    <w:right w:val="single" w:sz="8" w:space="0" w:color="0000FF"/>
                  </w:tcBorders>
                  <w:vAlign w:val="center"/>
                </w:tcPr>
                <w:p w:rsidR="00D96DED" w:rsidRPr="00B95561" w:rsidRDefault="00D96DED" w:rsidP="002A3794">
                  <w:pPr>
                    <w:pStyle w:val="ActivityNumbers"/>
                    <w:spacing w:after="0"/>
                    <w:jc w:val="center"/>
                  </w:pPr>
                  <w:r w:rsidRPr="00B95561">
                    <w:t>W</w:t>
                  </w:r>
                </w:p>
              </w:tc>
              <w:tc>
                <w:tcPr>
                  <w:tcW w:w="576" w:type="dxa"/>
                  <w:tcBorders>
                    <w:top w:val="single" w:sz="12" w:space="0" w:color="0000FF"/>
                    <w:left w:val="single" w:sz="8" w:space="0" w:color="0000FF"/>
                    <w:bottom w:val="double" w:sz="4" w:space="0" w:color="0000FF"/>
                    <w:right w:val="single" w:sz="8" w:space="0" w:color="0000FF"/>
                  </w:tcBorders>
                  <w:vAlign w:val="center"/>
                </w:tcPr>
                <w:p w:rsidR="00D96DED" w:rsidRPr="00B95561" w:rsidRDefault="00D96DED" w:rsidP="00D96DED">
                  <w:pPr>
                    <w:pStyle w:val="ActivityNumbers"/>
                    <w:spacing w:after="0"/>
                    <w:jc w:val="center"/>
                  </w:pPr>
                  <w:r w:rsidRPr="00B95561">
                    <w:t>X</w:t>
                  </w:r>
                </w:p>
              </w:tc>
              <w:tc>
                <w:tcPr>
                  <w:tcW w:w="576" w:type="dxa"/>
                  <w:tcBorders>
                    <w:top w:val="single" w:sz="12" w:space="0" w:color="0000FF"/>
                    <w:left w:val="double" w:sz="4" w:space="0" w:color="0000FF"/>
                    <w:bottom w:val="double" w:sz="4" w:space="0" w:color="0000FF"/>
                    <w:right w:val="single" w:sz="12" w:space="0" w:color="0000FF"/>
                  </w:tcBorders>
                  <w:vAlign w:val="center"/>
                </w:tcPr>
                <w:p w:rsidR="00D96DED" w:rsidRPr="00B95561" w:rsidRDefault="00D96DED" w:rsidP="005701F3">
                  <w:pPr>
                    <w:pStyle w:val="ActivityNumbers"/>
                    <w:spacing w:after="0"/>
                    <w:jc w:val="center"/>
                  </w:pPr>
                  <w:r w:rsidRPr="00B95561">
                    <w:t>F</w:t>
                  </w:r>
                  <w:r w:rsidR="005701F3">
                    <w:rPr>
                      <w:vertAlign w:val="subscript"/>
                    </w:rPr>
                    <w:t>7</w:t>
                  </w:r>
                </w:p>
              </w:tc>
            </w:tr>
            <w:tr w:rsidR="00D96DED" w:rsidTr="002A3794">
              <w:trPr>
                <w:trHeight w:hRule="exact" w:val="432"/>
                <w:jc w:val="center"/>
              </w:trPr>
              <w:tc>
                <w:tcPr>
                  <w:tcW w:w="576" w:type="dxa"/>
                  <w:tcBorders>
                    <w:top w:val="double" w:sz="4" w:space="0" w:color="0000FF"/>
                    <w:left w:val="single" w:sz="12"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double" w:sz="4"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double" w:sz="4" w:space="0" w:color="0000FF"/>
                    <w:left w:val="double" w:sz="4" w:space="0" w:color="0000FF"/>
                    <w:bottom w:val="single" w:sz="8" w:space="0" w:color="0000FF"/>
                    <w:right w:val="single" w:sz="12" w:space="0" w:color="0000FF"/>
                  </w:tcBorders>
                  <w:vAlign w:val="center"/>
                </w:tcPr>
                <w:p w:rsidR="00D96DED" w:rsidRPr="00B95561" w:rsidRDefault="00D96DED" w:rsidP="002A3794">
                  <w:pPr>
                    <w:pStyle w:val="ActivityNumbers"/>
                    <w:spacing w:after="0"/>
                    <w:jc w:val="center"/>
                  </w:pPr>
                  <w:r w:rsidRPr="00B95561">
                    <w:t>0</w:t>
                  </w:r>
                </w:p>
              </w:tc>
            </w:tr>
            <w:tr w:rsidR="00D96DED" w:rsidTr="002A3794">
              <w:trPr>
                <w:trHeight w:hRule="exact" w:val="432"/>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double" w:sz="4" w:space="0" w:color="0000FF"/>
                    <w:bottom w:val="single" w:sz="8" w:space="0" w:color="0000FF"/>
                    <w:right w:val="single" w:sz="12" w:space="0" w:color="0000FF"/>
                  </w:tcBorders>
                  <w:vAlign w:val="center"/>
                </w:tcPr>
                <w:p w:rsidR="00D96DED" w:rsidRPr="00B95561" w:rsidRDefault="00D96DED" w:rsidP="002A3794">
                  <w:pPr>
                    <w:pStyle w:val="ActivityNumbers"/>
                    <w:spacing w:after="0"/>
                    <w:jc w:val="center"/>
                  </w:pPr>
                  <w:r w:rsidRPr="00B95561">
                    <w:t>1</w:t>
                  </w:r>
                </w:p>
              </w:tc>
            </w:tr>
            <w:tr w:rsidR="00D96DED" w:rsidTr="002A3794">
              <w:trPr>
                <w:trHeight w:hRule="exact" w:val="432"/>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double" w:sz="4" w:space="0" w:color="0000FF"/>
                    <w:bottom w:val="single" w:sz="8" w:space="0" w:color="0000FF"/>
                    <w:right w:val="single" w:sz="12" w:space="0" w:color="0000FF"/>
                  </w:tcBorders>
                  <w:vAlign w:val="center"/>
                </w:tcPr>
                <w:p w:rsidR="00D96DED" w:rsidRPr="00B95561" w:rsidRDefault="00D96DED" w:rsidP="002A3794">
                  <w:pPr>
                    <w:pStyle w:val="ActivityNumbers"/>
                    <w:spacing w:after="0"/>
                    <w:jc w:val="center"/>
                  </w:pPr>
                  <w:r w:rsidRPr="00B95561">
                    <w:t>1</w:t>
                  </w:r>
                </w:p>
              </w:tc>
            </w:tr>
            <w:tr w:rsidR="00D96DED" w:rsidTr="002A3794">
              <w:trPr>
                <w:trHeight w:hRule="exact" w:val="432"/>
                <w:jc w:val="center"/>
              </w:trPr>
              <w:tc>
                <w:tcPr>
                  <w:tcW w:w="576" w:type="dxa"/>
                  <w:tcBorders>
                    <w:top w:val="single" w:sz="8" w:space="0" w:color="0000FF"/>
                    <w:left w:val="single" w:sz="12" w:space="0" w:color="0000FF"/>
                    <w:bottom w:val="single" w:sz="12"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12"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double" w:sz="4" w:space="0" w:color="0000FF"/>
                    <w:bottom w:val="single" w:sz="12" w:space="0" w:color="0000FF"/>
                    <w:right w:val="single" w:sz="12" w:space="0" w:color="0000FF"/>
                  </w:tcBorders>
                  <w:vAlign w:val="center"/>
                </w:tcPr>
                <w:p w:rsidR="00D96DED" w:rsidRPr="00B95561" w:rsidRDefault="00D96DED" w:rsidP="002A3794">
                  <w:pPr>
                    <w:pStyle w:val="ActivityNumbers"/>
                    <w:spacing w:after="0"/>
                    <w:jc w:val="center"/>
                  </w:pPr>
                  <w:r w:rsidRPr="00B95561">
                    <w:t>1</w:t>
                  </w:r>
                </w:p>
              </w:tc>
            </w:tr>
          </w:tbl>
          <w:p w:rsidR="00D96DED" w:rsidRDefault="00D96DED" w:rsidP="002A3794">
            <w:pPr>
              <w:pStyle w:val="ActivityNumbers"/>
            </w:pPr>
          </w:p>
        </w:tc>
        <w:tc>
          <w:tcPr>
            <w:tcW w:w="4608" w:type="dxa"/>
            <w:tcBorders>
              <w:top w:val="nil"/>
              <w:left w:val="nil"/>
              <w:bottom w:val="nil"/>
              <w:right w:val="nil"/>
            </w:tcBorders>
          </w:tcPr>
          <w:p w:rsidR="00D96DED" w:rsidRDefault="00D96DED" w:rsidP="002A3794">
            <w:pPr>
              <w:pStyle w:val="ActivityNumbers"/>
            </w:pPr>
          </w:p>
          <w:p w:rsidR="00D96DED" w:rsidRDefault="00D96DED" w:rsidP="002A3794">
            <w:pPr>
              <w:pStyle w:val="ActivityNumbers"/>
            </w:pPr>
          </w:p>
          <w:tbl>
            <w:tblPr>
              <w:tblW w:w="0" w:type="auto"/>
              <w:jc w:val="center"/>
              <w:tblLook w:val="04A0"/>
            </w:tblPr>
            <w:tblGrid>
              <w:gridCol w:w="648"/>
              <w:gridCol w:w="648"/>
              <w:gridCol w:w="702"/>
            </w:tblGrid>
            <w:tr w:rsidR="00D96DED" w:rsidTr="00D13160">
              <w:trPr>
                <w:trHeight w:val="648"/>
                <w:jc w:val="center"/>
              </w:trPr>
              <w:tc>
                <w:tcPr>
                  <w:tcW w:w="648" w:type="dxa"/>
                  <w:tcBorders>
                    <w:bottom w:val="dashed" w:sz="4" w:space="0" w:color="0000FF"/>
                    <w:right w:val="dashed" w:sz="4" w:space="0" w:color="0000FF"/>
                  </w:tcBorders>
                  <w:vAlign w:val="center"/>
                </w:tcPr>
                <w:p w:rsidR="00D96DED" w:rsidRDefault="00D96DED" w:rsidP="002A3794">
                  <w:pPr>
                    <w:pStyle w:val="ActivityNumbers"/>
                    <w:jc w:val="center"/>
                  </w:pPr>
                </w:p>
              </w:tc>
              <w:tc>
                <w:tcPr>
                  <w:tcW w:w="648" w:type="dxa"/>
                  <w:tcBorders>
                    <w:top w:val="dashed" w:sz="4" w:space="0" w:color="0000FF"/>
                    <w:left w:val="dashed" w:sz="4" w:space="0" w:color="0000FF"/>
                    <w:bottom w:val="single" w:sz="8" w:space="0" w:color="0000FF"/>
                    <w:right w:val="dashed" w:sz="4" w:space="0" w:color="0000FF"/>
                  </w:tcBorders>
                  <w:vAlign w:val="bottom"/>
                </w:tcPr>
                <w:p w:rsidR="00D96DED" w:rsidRDefault="00D13160" w:rsidP="002A3794">
                  <w:pPr>
                    <w:pStyle w:val="ActivityNumbers"/>
                    <w:jc w:val="center"/>
                  </w:pPr>
                  <w:r>
                    <w:t>X’</w:t>
                  </w:r>
                </w:p>
              </w:tc>
              <w:tc>
                <w:tcPr>
                  <w:tcW w:w="702" w:type="dxa"/>
                  <w:tcBorders>
                    <w:top w:val="dashed" w:sz="4" w:space="0" w:color="0000FF"/>
                    <w:left w:val="dashed" w:sz="4" w:space="0" w:color="0000FF"/>
                    <w:bottom w:val="single" w:sz="8" w:space="0" w:color="0000FF"/>
                    <w:right w:val="dashed" w:sz="4" w:space="0" w:color="0000FF"/>
                  </w:tcBorders>
                  <w:vAlign w:val="bottom"/>
                </w:tcPr>
                <w:p w:rsidR="00D96DED" w:rsidRDefault="00D13160" w:rsidP="002A3794">
                  <w:pPr>
                    <w:pStyle w:val="ActivityNumbers"/>
                    <w:jc w:val="center"/>
                  </w:pPr>
                  <w:r>
                    <w:t>X</w:t>
                  </w:r>
                </w:p>
              </w:tc>
            </w:tr>
            <w:tr w:rsidR="00D96DED" w:rsidTr="00D13160">
              <w:trPr>
                <w:trHeight w:val="648"/>
                <w:jc w:val="center"/>
              </w:trPr>
              <w:tc>
                <w:tcPr>
                  <w:tcW w:w="648" w:type="dxa"/>
                  <w:tcBorders>
                    <w:top w:val="dashed" w:sz="4" w:space="0" w:color="0000FF"/>
                    <w:left w:val="dashed" w:sz="4" w:space="0" w:color="0000FF"/>
                    <w:bottom w:val="dashed" w:sz="4" w:space="0" w:color="0000FF"/>
                    <w:right w:val="single" w:sz="8" w:space="0" w:color="0000FF"/>
                  </w:tcBorders>
                  <w:vAlign w:val="center"/>
                </w:tcPr>
                <w:p w:rsidR="00D96DED" w:rsidRDefault="00D13160" w:rsidP="002A3794">
                  <w:pPr>
                    <w:pStyle w:val="ActivityNumbers"/>
                    <w:jc w:val="center"/>
                  </w:pPr>
                  <w:r>
                    <w:t>W’</w:t>
                  </w:r>
                </w:p>
              </w:tc>
              <w:tc>
                <w:tcPr>
                  <w:tcW w:w="648" w:type="dxa"/>
                  <w:tcBorders>
                    <w:top w:val="single" w:sz="8" w:space="0" w:color="0000FF"/>
                    <w:left w:val="single" w:sz="8" w:space="0" w:color="0000FF"/>
                    <w:bottom w:val="single" w:sz="8" w:space="0" w:color="0000FF"/>
                    <w:right w:val="single" w:sz="8" w:space="0" w:color="0000FF"/>
                  </w:tcBorders>
                  <w:vAlign w:val="center"/>
                </w:tcPr>
                <w:p w:rsidR="00D96DED" w:rsidRPr="001B6758" w:rsidRDefault="00D13160" w:rsidP="002A3794">
                  <w:pPr>
                    <w:pStyle w:val="ActivityNumbers"/>
                    <w:spacing w:after="0"/>
                    <w:jc w:val="center"/>
                    <w:rPr>
                      <w:color w:val="FF0000"/>
                      <w:sz w:val="32"/>
                      <w:highlight w:val="yellow"/>
                    </w:rPr>
                  </w:pPr>
                  <w:r w:rsidRPr="001B6758">
                    <w:rPr>
                      <w:color w:val="FF0000"/>
                      <w:sz w:val="32"/>
                      <w:highlight w:val="yellow"/>
                    </w:rPr>
                    <w:t>0</w:t>
                  </w:r>
                </w:p>
              </w:tc>
              <w:tc>
                <w:tcPr>
                  <w:tcW w:w="702" w:type="dxa"/>
                  <w:tcBorders>
                    <w:top w:val="single" w:sz="8" w:space="0" w:color="0000FF"/>
                    <w:left w:val="single" w:sz="8" w:space="0" w:color="0000FF"/>
                    <w:bottom w:val="single" w:sz="4" w:space="0" w:color="0000FF"/>
                    <w:right w:val="single" w:sz="8" w:space="0" w:color="0000FF"/>
                  </w:tcBorders>
                  <w:vAlign w:val="center"/>
                </w:tcPr>
                <w:p w:rsidR="00D96DED" w:rsidRPr="001B6758" w:rsidRDefault="001B6758" w:rsidP="002A3794">
                  <w:pPr>
                    <w:pStyle w:val="ActivityNumbers"/>
                    <w:spacing w:after="0"/>
                    <w:jc w:val="center"/>
                    <w:rPr>
                      <w:color w:val="FF0000"/>
                      <w:sz w:val="32"/>
                      <w:highlight w:val="yellow"/>
                    </w:rPr>
                  </w:pPr>
                  <w:r w:rsidRPr="001B6758">
                    <w:rPr>
                      <w:color w:val="FF0000"/>
                      <w:sz w:val="32"/>
                      <w:highlight w:val="yellow"/>
                    </w:rPr>
                    <w:t>1</w:t>
                  </w:r>
                </w:p>
              </w:tc>
            </w:tr>
            <w:tr w:rsidR="00D96DED" w:rsidTr="00D13160">
              <w:trPr>
                <w:trHeight w:val="648"/>
                <w:jc w:val="center"/>
              </w:trPr>
              <w:tc>
                <w:tcPr>
                  <w:tcW w:w="648" w:type="dxa"/>
                  <w:tcBorders>
                    <w:top w:val="dashed" w:sz="4" w:space="0" w:color="0000FF"/>
                    <w:left w:val="dashed" w:sz="4" w:space="0" w:color="0000FF"/>
                    <w:bottom w:val="dashed" w:sz="4" w:space="0" w:color="0000FF"/>
                    <w:right w:val="single" w:sz="8" w:space="0" w:color="0000FF"/>
                  </w:tcBorders>
                  <w:vAlign w:val="center"/>
                </w:tcPr>
                <w:p w:rsidR="00D96DED" w:rsidRDefault="00D13160" w:rsidP="002A3794">
                  <w:pPr>
                    <w:pStyle w:val="ActivityNumbers"/>
                    <w:jc w:val="center"/>
                  </w:pPr>
                  <w:r>
                    <w:t>W</w:t>
                  </w:r>
                </w:p>
              </w:tc>
              <w:tc>
                <w:tcPr>
                  <w:tcW w:w="648" w:type="dxa"/>
                  <w:tcBorders>
                    <w:top w:val="single" w:sz="8" w:space="0" w:color="0000FF"/>
                    <w:left w:val="single" w:sz="8" w:space="0" w:color="0000FF"/>
                    <w:bottom w:val="single" w:sz="8" w:space="0" w:color="0000FF"/>
                    <w:right w:val="single" w:sz="8" w:space="0" w:color="0000FF"/>
                  </w:tcBorders>
                  <w:vAlign w:val="center"/>
                </w:tcPr>
                <w:p w:rsidR="00D96DED" w:rsidRPr="001B6758" w:rsidRDefault="001B6758" w:rsidP="002A3794">
                  <w:pPr>
                    <w:pStyle w:val="ActivityNumbers"/>
                    <w:spacing w:after="0"/>
                    <w:jc w:val="center"/>
                    <w:rPr>
                      <w:color w:val="FF0000"/>
                      <w:sz w:val="32"/>
                      <w:highlight w:val="yellow"/>
                    </w:rPr>
                  </w:pPr>
                  <w:r w:rsidRPr="001B6758">
                    <w:rPr>
                      <w:color w:val="FF0000"/>
                      <w:sz w:val="32"/>
                      <w:highlight w:val="yellow"/>
                    </w:rPr>
                    <w:t>1</w:t>
                  </w:r>
                </w:p>
              </w:tc>
              <w:tc>
                <w:tcPr>
                  <w:tcW w:w="702" w:type="dxa"/>
                  <w:tcBorders>
                    <w:top w:val="single" w:sz="4" w:space="0" w:color="0000FF"/>
                    <w:left w:val="single" w:sz="8" w:space="0" w:color="0000FF"/>
                    <w:bottom w:val="single" w:sz="8" w:space="0" w:color="0000FF"/>
                    <w:right w:val="single" w:sz="8" w:space="0" w:color="0000FF"/>
                  </w:tcBorders>
                  <w:vAlign w:val="center"/>
                </w:tcPr>
                <w:p w:rsidR="00D96DED" w:rsidRPr="001B6758" w:rsidRDefault="001B6758" w:rsidP="002A3794">
                  <w:pPr>
                    <w:pStyle w:val="ActivityNumbers"/>
                    <w:spacing w:after="0"/>
                    <w:jc w:val="center"/>
                    <w:rPr>
                      <w:color w:val="FF0000"/>
                      <w:sz w:val="32"/>
                      <w:highlight w:val="yellow"/>
                    </w:rPr>
                  </w:pPr>
                  <w:r w:rsidRPr="001B6758">
                    <w:rPr>
                      <w:color w:val="FF0000"/>
                      <w:sz w:val="32"/>
                      <w:highlight w:val="yellow"/>
                    </w:rPr>
                    <w:t>1</w:t>
                  </w:r>
                </w:p>
              </w:tc>
            </w:tr>
          </w:tbl>
          <w:p w:rsidR="00D96DED" w:rsidRDefault="00D96DED" w:rsidP="002A3794">
            <w:pPr>
              <w:pStyle w:val="ActivityNumbers"/>
            </w:pPr>
          </w:p>
        </w:tc>
      </w:tr>
      <w:tr w:rsidR="00D96DED" w:rsidTr="00BB7C25">
        <w:trPr>
          <w:trHeight w:val="4896"/>
        </w:trPr>
        <w:tc>
          <w:tcPr>
            <w:tcW w:w="4608" w:type="dxa"/>
            <w:tcBorders>
              <w:top w:val="nil"/>
              <w:left w:val="nil"/>
              <w:bottom w:val="nil"/>
              <w:right w:val="nil"/>
            </w:tcBorders>
          </w:tcPr>
          <w:p w:rsidR="00D96DED" w:rsidRDefault="00D96DED" w:rsidP="005701F3">
            <w:pPr>
              <w:pStyle w:val="ActivityNumbers"/>
              <w:numPr>
                <w:ilvl w:val="0"/>
                <w:numId w:val="31"/>
              </w:numPr>
              <w:spacing w:after="0"/>
            </w:pPr>
            <w:r>
              <w:t>F</w:t>
            </w:r>
            <w:r w:rsidR="005701F3">
              <w:rPr>
                <w:vertAlign w:val="subscript"/>
              </w:rPr>
              <w:t>8</w:t>
            </w:r>
            <w:r w:rsidR="002A173E">
              <w:t xml:space="preserve"> = </w:t>
            </w:r>
            <w:r w:rsidR="001B6758" w:rsidRPr="001B6758">
              <w:rPr>
                <w:color w:val="FF0000"/>
                <w:highlight w:val="yellow"/>
              </w:rPr>
              <w:t>Y’+W’X’+WX</w:t>
            </w:r>
          </w:p>
          <w:p w:rsidR="00D96DED" w:rsidRDefault="00D96DED" w:rsidP="002A3794">
            <w:pPr>
              <w:pStyle w:val="ActivityNumbers"/>
              <w:spacing w:after="0"/>
              <w:ind w:left="720"/>
            </w:pPr>
          </w:p>
          <w:tbl>
            <w:tblPr>
              <w:tblW w:w="0" w:type="auto"/>
              <w:jc w:val="center"/>
              <w:tblLook w:val="04A0"/>
            </w:tblPr>
            <w:tblGrid>
              <w:gridCol w:w="576"/>
              <w:gridCol w:w="576"/>
              <w:gridCol w:w="576"/>
              <w:gridCol w:w="576"/>
            </w:tblGrid>
            <w:tr w:rsidR="00D96DED" w:rsidRPr="00B95561" w:rsidTr="002A3794">
              <w:trPr>
                <w:trHeight w:hRule="exact" w:val="432"/>
                <w:jc w:val="center"/>
              </w:trPr>
              <w:tc>
                <w:tcPr>
                  <w:tcW w:w="576" w:type="dxa"/>
                  <w:tcBorders>
                    <w:top w:val="single" w:sz="12" w:space="0" w:color="0000FF"/>
                    <w:left w:val="single" w:sz="12" w:space="0" w:color="0000FF"/>
                    <w:bottom w:val="double" w:sz="4" w:space="0" w:color="0000FF"/>
                    <w:right w:val="single" w:sz="8" w:space="0" w:color="0000FF"/>
                  </w:tcBorders>
                  <w:vAlign w:val="center"/>
                </w:tcPr>
                <w:p w:rsidR="00D96DED" w:rsidRPr="00B95561" w:rsidRDefault="00D96DED" w:rsidP="002A3794">
                  <w:pPr>
                    <w:pStyle w:val="ActivityNumbers"/>
                    <w:spacing w:after="0"/>
                    <w:jc w:val="center"/>
                  </w:pPr>
                  <w:r w:rsidRPr="00B95561">
                    <w:t>W</w:t>
                  </w:r>
                </w:p>
              </w:tc>
              <w:tc>
                <w:tcPr>
                  <w:tcW w:w="576" w:type="dxa"/>
                  <w:tcBorders>
                    <w:top w:val="single" w:sz="12" w:space="0" w:color="0000FF"/>
                    <w:left w:val="single" w:sz="8" w:space="0" w:color="0000FF"/>
                    <w:bottom w:val="double" w:sz="4" w:space="0" w:color="0000FF"/>
                    <w:right w:val="single" w:sz="8" w:space="0" w:color="0000FF"/>
                  </w:tcBorders>
                  <w:vAlign w:val="center"/>
                </w:tcPr>
                <w:p w:rsidR="00D96DED" w:rsidRPr="00B95561" w:rsidRDefault="00BB7C25" w:rsidP="002A3794">
                  <w:pPr>
                    <w:pStyle w:val="ActivityNumbers"/>
                    <w:spacing w:after="0"/>
                    <w:jc w:val="center"/>
                  </w:pPr>
                  <w:r w:rsidRPr="00B95561">
                    <w:t>X</w:t>
                  </w:r>
                </w:p>
              </w:tc>
              <w:tc>
                <w:tcPr>
                  <w:tcW w:w="576" w:type="dxa"/>
                  <w:tcBorders>
                    <w:top w:val="single" w:sz="12" w:space="0" w:color="0000FF"/>
                    <w:left w:val="single" w:sz="8" w:space="0" w:color="0000FF"/>
                    <w:bottom w:val="double" w:sz="4" w:space="0" w:color="0000FF"/>
                    <w:right w:val="single" w:sz="8" w:space="0" w:color="0000FF"/>
                  </w:tcBorders>
                  <w:vAlign w:val="center"/>
                </w:tcPr>
                <w:p w:rsidR="00D96DED" w:rsidRPr="00B95561" w:rsidRDefault="00BB7C25" w:rsidP="002A3794">
                  <w:pPr>
                    <w:pStyle w:val="ActivityNumbers"/>
                    <w:spacing w:after="0"/>
                    <w:jc w:val="center"/>
                  </w:pPr>
                  <w:r w:rsidRPr="00B95561">
                    <w:t>Y</w:t>
                  </w:r>
                </w:p>
              </w:tc>
              <w:tc>
                <w:tcPr>
                  <w:tcW w:w="576" w:type="dxa"/>
                  <w:tcBorders>
                    <w:top w:val="single" w:sz="12" w:space="0" w:color="0000FF"/>
                    <w:left w:val="double" w:sz="4" w:space="0" w:color="0000FF"/>
                    <w:bottom w:val="double" w:sz="4" w:space="0" w:color="0000FF"/>
                    <w:right w:val="single" w:sz="12" w:space="0" w:color="0000FF"/>
                  </w:tcBorders>
                  <w:vAlign w:val="center"/>
                </w:tcPr>
                <w:p w:rsidR="00D96DED" w:rsidRPr="00B95561" w:rsidRDefault="00D96DED" w:rsidP="005701F3">
                  <w:pPr>
                    <w:pStyle w:val="ActivityNumbers"/>
                    <w:spacing w:after="0"/>
                    <w:jc w:val="center"/>
                  </w:pPr>
                  <w:r w:rsidRPr="00B95561">
                    <w:t>F</w:t>
                  </w:r>
                  <w:r w:rsidR="005701F3">
                    <w:rPr>
                      <w:vertAlign w:val="subscript"/>
                    </w:rPr>
                    <w:t>8</w:t>
                  </w:r>
                </w:p>
              </w:tc>
            </w:tr>
            <w:tr w:rsidR="00D96DED" w:rsidRPr="00B95561" w:rsidTr="002A3794">
              <w:trPr>
                <w:trHeight w:hRule="exact" w:val="432"/>
                <w:jc w:val="center"/>
              </w:trPr>
              <w:tc>
                <w:tcPr>
                  <w:tcW w:w="576" w:type="dxa"/>
                  <w:tcBorders>
                    <w:top w:val="double" w:sz="4" w:space="0" w:color="0000FF"/>
                    <w:left w:val="single" w:sz="12"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double" w:sz="4"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double" w:sz="4"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double" w:sz="4" w:space="0" w:color="0000FF"/>
                    <w:left w:val="double" w:sz="4" w:space="0" w:color="0000FF"/>
                    <w:bottom w:val="single" w:sz="8" w:space="0" w:color="0000FF"/>
                    <w:right w:val="single" w:sz="12" w:space="0" w:color="0000FF"/>
                  </w:tcBorders>
                  <w:vAlign w:val="center"/>
                </w:tcPr>
                <w:p w:rsidR="00D96DED" w:rsidRPr="00B95561" w:rsidRDefault="00BB7C25" w:rsidP="002A3794">
                  <w:pPr>
                    <w:pStyle w:val="ActivityNumbers"/>
                    <w:spacing w:after="0"/>
                    <w:jc w:val="center"/>
                  </w:pPr>
                  <w:r w:rsidRPr="00B95561">
                    <w:t>1</w:t>
                  </w:r>
                </w:p>
              </w:tc>
            </w:tr>
            <w:tr w:rsidR="00D96DED" w:rsidRPr="00B95561" w:rsidTr="002A3794">
              <w:trPr>
                <w:trHeight w:hRule="exact" w:val="432"/>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double" w:sz="4" w:space="0" w:color="0000FF"/>
                    <w:bottom w:val="single" w:sz="8" w:space="0" w:color="0000FF"/>
                    <w:right w:val="single" w:sz="12" w:space="0" w:color="0000FF"/>
                  </w:tcBorders>
                  <w:vAlign w:val="center"/>
                </w:tcPr>
                <w:p w:rsidR="00D96DED" w:rsidRPr="00B95561" w:rsidRDefault="00BB7C25" w:rsidP="002A3794">
                  <w:pPr>
                    <w:pStyle w:val="ActivityNumbers"/>
                    <w:spacing w:after="0"/>
                    <w:jc w:val="center"/>
                  </w:pPr>
                  <w:r w:rsidRPr="00B95561">
                    <w:t>1</w:t>
                  </w:r>
                </w:p>
              </w:tc>
            </w:tr>
            <w:tr w:rsidR="00D96DED" w:rsidRPr="00B95561" w:rsidTr="002A3794">
              <w:trPr>
                <w:trHeight w:hRule="exact" w:val="432"/>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double" w:sz="4" w:space="0" w:color="0000FF"/>
                    <w:bottom w:val="single" w:sz="8" w:space="0" w:color="0000FF"/>
                    <w:right w:val="single" w:sz="12" w:space="0" w:color="0000FF"/>
                  </w:tcBorders>
                  <w:vAlign w:val="center"/>
                </w:tcPr>
                <w:p w:rsidR="00D96DED" w:rsidRPr="00B95561" w:rsidRDefault="00BB7C25" w:rsidP="002A3794">
                  <w:pPr>
                    <w:pStyle w:val="ActivityNumbers"/>
                    <w:spacing w:after="0"/>
                    <w:jc w:val="center"/>
                  </w:pPr>
                  <w:r w:rsidRPr="00B95561">
                    <w:t>1</w:t>
                  </w:r>
                </w:p>
              </w:tc>
            </w:tr>
            <w:tr w:rsidR="00D96DED" w:rsidRPr="00B95561" w:rsidTr="002A3794">
              <w:trPr>
                <w:trHeight w:hRule="exact" w:val="432"/>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double" w:sz="4" w:space="0" w:color="0000FF"/>
                    <w:bottom w:val="single" w:sz="8" w:space="0" w:color="0000FF"/>
                    <w:right w:val="single" w:sz="12" w:space="0" w:color="0000FF"/>
                  </w:tcBorders>
                  <w:vAlign w:val="center"/>
                </w:tcPr>
                <w:p w:rsidR="00D96DED" w:rsidRPr="00B95561" w:rsidRDefault="00BB7C25" w:rsidP="002A3794">
                  <w:pPr>
                    <w:pStyle w:val="ActivityNumbers"/>
                    <w:spacing w:after="0"/>
                    <w:jc w:val="center"/>
                  </w:pPr>
                  <w:r w:rsidRPr="00B95561">
                    <w:t>0</w:t>
                  </w:r>
                </w:p>
              </w:tc>
            </w:tr>
            <w:tr w:rsidR="00D96DED" w:rsidRPr="00B95561" w:rsidTr="002A3794">
              <w:trPr>
                <w:trHeight w:hRule="exact" w:val="432"/>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double" w:sz="4" w:space="0" w:color="0000FF"/>
                    <w:bottom w:val="single" w:sz="8" w:space="0" w:color="0000FF"/>
                    <w:right w:val="single" w:sz="12" w:space="0" w:color="0000FF"/>
                  </w:tcBorders>
                  <w:vAlign w:val="center"/>
                </w:tcPr>
                <w:p w:rsidR="00D96DED" w:rsidRPr="00B95561" w:rsidRDefault="00912221" w:rsidP="002A3794">
                  <w:pPr>
                    <w:pStyle w:val="ActivityNumbers"/>
                    <w:spacing w:after="0"/>
                    <w:jc w:val="center"/>
                  </w:pPr>
                  <w:r w:rsidRPr="00B95561">
                    <w:t>1</w:t>
                  </w:r>
                </w:p>
              </w:tc>
            </w:tr>
            <w:tr w:rsidR="00D96DED" w:rsidRPr="00B95561" w:rsidTr="002A3794">
              <w:trPr>
                <w:trHeight w:hRule="exact" w:val="432"/>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double" w:sz="4" w:space="0" w:color="0000FF"/>
                    <w:bottom w:val="single" w:sz="8" w:space="0" w:color="0000FF"/>
                    <w:right w:val="single" w:sz="12" w:space="0" w:color="0000FF"/>
                  </w:tcBorders>
                  <w:vAlign w:val="center"/>
                </w:tcPr>
                <w:p w:rsidR="00D96DED" w:rsidRPr="00B95561" w:rsidRDefault="00A5026C" w:rsidP="002A3794">
                  <w:pPr>
                    <w:pStyle w:val="ActivityNumbers"/>
                    <w:spacing w:after="0"/>
                    <w:jc w:val="center"/>
                  </w:pPr>
                  <w:r w:rsidRPr="00B95561">
                    <w:t>0</w:t>
                  </w:r>
                </w:p>
              </w:tc>
            </w:tr>
            <w:tr w:rsidR="00D96DED" w:rsidRPr="00B95561" w:rsidTr="002A3794">
              <w:trPr>
                <w:trHeight w:hRule="exact" w:val="432"/>
                <w:jc w:val="center"/>
              </w:trPr>
              <w:tc>
                <w:tcPr>
                  <w:tcW w:w="576" w:type="dxa"/>
                  <w:tcBorders>
                    <w:top w:val="single" w:sz="8" w:space="0" w:color="0000FF"/>
                    <w:left w:val="single" w:sz="12"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double" w:sz="4" w:space="0" w:color="0000FF"/>
                    <w:bottom w:val="single" w:sz="8" w:space="0" w:color="0000FF"/>
                    <w:right w:val="single" w:sz="12" w:space="0" w:color="0000FF"/>
                  </w:tcBorders>
                  <w:vAlign w:val="center"/>
                </w:tcPr>
                <w:p w:rsidR="00D96DED" w:rsidRPr="00B95561" w:rsidRDefault="00BB7C25" w:rsidP="002A3794">
                  <w:pPr>
                    <w:pStyle w:val="ActivityNumbers"/>
                    <w:spacing w:after="0"/>
                    <w:jc w:val="center"/>
                  </w:pPr>
                  <w:r w:rsidRPr="00B95561">
                    <w:t>1</w:t>
                  </w:r>
                </w:p>
              </w:tc>
            </w:tr>
            <w:tr w:rsidR="00D96DED" w:rsidRPr="00B95561" w:rsidTr="002A3794">
              <w:trPr>
                <w:trHeight w:hRule="exact" w:val="432"/>
                <w:jc w:val="center"/>
              </w:trPr>
              <w:tc>
                <w:tcPr>
                  <w:tcW w:w="576" w:type="dxa"/>
                  <w:tcBorders>
                    <w:top w:val="single" w:sz="8" w:space="0" w:color="0000FF"/>
                    <w:left w:val="single" w:sz="12" w:space="0" w:color="0000FF"/>
                    <w:bottom w:val="single" w:sz="12"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12"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12"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double" w:sz="4" w:space="0" w:color="0000FF"/>
                    <w:bottom w:val="single" w:sz="12" w:space="0" w:color="0000FF"/>
                    <w:right w:val="single" w:sz="12" w:space="0" w:color="0000FF"/>
                  </w:tcBorders>
                  <w:vAlign w:val="center"/>
                </w:tcPr>
                <w:p w:rsidR="00D96DED" w:rsidRPr="00B95561" w:rsidRDefault="00BB7C25" w:rsidP="002A3794">
                  <w:pPr>
                    <w:pStyle w:val="ActivityNumbers"/>
                    <w:spacing w:after="0"/>
                    <w:jc w:val="center"/>
                  </w:pPr>
                  <w:r w:rsidRPr="00B95561">
                    <w:t>1</w:t>
                  </w:r>
                </w:p>
              </w:tc>
            </w:tr>
          </w:tbl>
          <w:p w:rsidR="00D96DED" w:rsidRDefault="00D96DED" w:rsidP="002A3794">
            <w:pPr>
              <w:pStyle w:val="ActivityNumbers"/>
            </w:pPr>
          </w:p>
        </w:tc>
        <w:tc>
          <w:tcPr>
            <w:tcW w:w="4608" w:type="dxa"/>
            <w:tcBorders>
              <w:top w:val="nil"/>
              <w:left w:val="nil"/>
              <w:bottom w:val="nil"/>
              <w:right w:val="nil"/>
            </w:tcBorders>
          </w:tcPr>
          <w:p w:rsidR="00D96DED" w:rsidRDefault="00D96DED" w:rsidP="002A3794">
            <w:pPr>
              <w:pStyle w:val="ActivityNumbers"/>
            </w:pPr>
          </w:p>
          <w:p w:rsidR="00D96DED" w:rsidRDefault="00D96DED" w:rsidP="002A3794">
            <w:pPr>
              <w:pStyle w:val="ActivityNumbers"/>
            </w:pPr>
          </w:p>
          <w:tbl>
            <w:tblPr>
              <w:tblW w:w="0" w:type="auto"/>
              <w:jc w:val="center"/>
              <w:tblLook w:val="04A0"/>
            </w:tblPr>
            <w:tblGrid>
              <w:gridCol w:w="710"/>
              <w:gridCol w:w="648"/>
              <w:gridCol w:w="648"/>
            </w:tblGrid>
            <w:tr w:rsidR="00BB7C25" w:rsidTr="002A3794">
              <w:trPr>
                <w:trHeight w:val="648"/>
                <w:jc w:val="center"/>
              </w:trPr>
              <w:tc>
                <w:tcPr>
                  <w:tcW w:w="648" w:type="dxa"/>
                  <w:tcBorders>
                    <w:bottom w:val="dashed" w:sz="4" w:space="0" w:color="0000FF"/>
                    <w:right w:val="dashed" w:sz="4" w:space="0" w:color="0000FF"/>
                  </w:tcBorders>
                  <w:vAlign w:val="center"/>
                </w:tcPr>
                <w:p w:rsidR="00BB7C25" w:rsidRDefault="00BB7C25" w:rsidP="002A3794">
                  <w:pPr>
                    <w:pStyle w:val="ActivityNumbers"/>
                    <w:jc w:val="center"/>
                  </w:pPr>
                </w:p>
              </w:tc>
              <w:tc>
                <w:tcPr>
                  <w:tcW w:w="648" w:type="dxa"/>
                  <w:tcBorders>
                    <w:top w:val="dashed" w:sz="4" w:space="0" w:color="0000FF"/>
                    <w:left w:val="dashed" w:sz="4" w:space="0" w:color="0000FF"/>
                    <w:bottom w:val="single" w:sz="8" w:space="0" w:color="0000FF"/>
                    <w:right w:val="dashed" w:sz="4" w:space="0" w:color="0000FF"/>
                  </w:tcBorders>
                  <w:vAlign w:val="bottom"/>
                </w:tcPr>
                <w:p w:rsidR="00BB7C25" w:rsidRDefault="001B6758" w:rsidP="002A3794">
                  <w:pPr>
                    <w:pStyle w:val="ActivityNumbers"/>
                    <w:jc w:val="center"/>
                  </w:pPr>
                  <w:r>
                    <w:t>Y’</w:t>
                  </w:r>
                </w:p>
              </w:tc>
              <w:tc>
                <w:tcPr>
                  <w:tcW w:w="648" w:type="dxa"/>
                  <w:tcBorders>
                    <w:top w:val="dashed" w:sz="4" w:space="0" w:color="0000FF"/>
                    <w:left w:val="dashed" w:sz="4" w:space="0" w:color="0000FF"/>
                    <w:bottom w:val="single" w:sz="8" w:space="0" w:color="0000FF"/>
                    <w:right w:val="dashed" w:sz="4" w:space="0" w:color="0000FF"/>
                  </w:tcBorders>
                  <w:vAlign w:val="bottom"/>
                </w:tcPr>
                <w:p w:rsidR="00BB7C25" w:rsidRDefault="001B6758" w:rsidP="002A3794">
                  <w:pPr>
                    <w:pStyle w:val="ActivityNumbers"/>
                    <w:jc w:val="center"/>
                  </w:pPr>
                  <w:r>
                    <w:t>Y</w:t>
                  </w:r>
                </w:p>
              </w:tc>
            </w:tr>
            <w:tr w:rsidR="00BB7C25" w:rsidTr="002A3794">
              <w:trPr>
                <w:trHeight w:val="648"/>
                <w:jc w:val="center"/>
              </w:trPr>
              <w:tc>
                <w:tcPr>
                  <w:tcW w:w="648" w:type="dxa"/>
                  <w:tcBorders>
                    <w:top w:val="dashed" w:sz="4" w:space="0" w:color="0000FF"/>
                    <w:left w:val="dashed" w:sz="4" w:space="0" w:color="0000FF"/>
                    <w:bottom w:val="dashed" w:sz="4" w:space="0" w:color="0000FF"/>
                    <w:right w:val="single" w:sz="8" w:space="0" w:color="0000FF"/>
                  </w:tcBorders>
                  <w:vAlign w:val="center"/>
                </w:tcPr>
                <w:p w:rsidR="00BB7C25" w:rsidRDefault="001B6758" w:rsidP="002A3794">
                  <w:pPr>
                    <w:pStyle w:val="ActivityNumbers"/>
                    <w:jc w:val="center"/>
                  </w:pPr>
                  <w:r>
                    <w:t>W’X’</w:t>
                  </w:r>
                </w:p>
              </w:tc>
              <w:tc>
                <w:tcPr>
                  <w:tcW w:w="648" w:type="dxa"/>
                  <w:tcBorders>
                    <w:top w:val="single" w:sz="8" w:space="0" w:color="0000FF"/>
                    <w:left w:val="single" w:sz="8" w:space="0" w:color="0000FF"/>
                    <w:bottom w:val="single" w:sz="8" w:space="0" w:color="0000FF"/>
                    <w:right w:val="single" w:sz="8" w:space="0" w:color="0000FF"/>
                  </w:tcBorders>
                  <w:vAlign w:val="center"/>
                </w:tcPr>
                <w:p w:rsidR="00BB7C25" w:rsidRPr="001B6758" w:rsidRDefault="001B6758" w:rsidP="002A3794">
                  <w:pPr>
                    <w:pStyle w:val="ActivityNumbers"/>
                    <w:spacing w:after="0"/>
                    <w:jc w:val="center"/>
                    <w:rPr>
                      <w:color w:val="FF0000"/>
                      <w:sz w:val="32"/>
                      <w:highlight w:val="yellow"/>
                    </w:rPr>
                  </w:pPr>
                  <w:r w:rsidRPr="001B6758">
                    <w:rPr>
                      <w:color w:val="FF0000"/>
                      <w:sz w:val="32"/>
                      <w:highlight w:val="yellow"/>
                    </w:rPr>
                    <w:t>1</w:t>
                  </w:r>
                </w:p>
              </w:tc>
              <w:tc>
                <w:tcPr>
                  <w:tcW w:w="648" w:type="dxa"/>
                  <w:tcBorders>
                    <w:top w:val="single" w:sz="8" w:space="0" w:color="0000FF"/>
                    <w:left w:val="single" w:sz="8" w:space="0" w:color="0000FF"/>
                    <w:bottom w:val="single" w:sz="8" w:space="0" w:color="0000FF"/>
                    <w:right w:val="single" w:sz="8" w:space="0" w:color="0000FF"/>
                  </w:tcBorders>
                  <w:vAlign w:val="center"/>
                </w:tcPr>
                <w:p w:rsidR="00BB7C25" w:rsidRPr="001B6758" w:rsidRDefault="001B6758" w:rsidP="002A3794">
                  <w:pPr>
                    <w:pStyle w:val="ActivityNumbers"/>
                    <w:spacing w:after="0"/>
                    <w:jc w:val="center"/>
                    <w:rPr>
                      <w:color w:val="FF0000"/>
                      <w:sz w:val="32"/>
                      <w:highlight w:val="yellow"/>
                    </w:rPr>
                  </w:pPr>
                  <w:r w:rsidRPr="001B6758">
                    <w:rPr>
                      <w:color w:val="FF0000"/>
                      <w:sz w:val="32"/>
                      <w:highlight w:val="yellow"/>
                    </w:rPr>
                    <w:t>1</w:t>
                  </w:r>
                </w:p>
              </w:tc>
            </w:tr>
            <w:tr w:rsidR="00BB7C25" w:rsidTr="002A3794">
              <w:trPr>
                <w:trHeight w:val="648"/>
                <w:jc w:val="center"/>
              </w:trPr>
              <w:tc>
                <w:tcPr>
                  <w:tcW w:w="648" w:type="dxa"/>
                  <w:tcBorders>
                    <w:top w:val="dashed" w:sz="4" w:space="0" w:color="0000FF"/>
                    <w:left w:val="dashed" w:sz="4" w:space="0" w:color="0000FF"/>
                    <w:bottom w:val="dashed" w:sz="4" w:space="0" w:color="0000FF"/>
                    <w:right w:val="single" w:sz="8" w:space="0" w:color="0000FF"/>
                  </w:tcBorders>
                  <w:vAlign w:val="center"/>
                </w:tcPr>
                <w:p w:rsidR="00BB7C25" w:rsidRDefault="001B6758" w:rsidP="002A3794">
                  <w:pPr>
                    <w:pStyle w:val="ActivityNumbers"/>
                    <w:jc w:val="center"/>
                  </w:pPr>
                  <w:r>
                    <w:t>W’X</w:t>
                  </w:r>
                </w:p>
              </w:tc>
              <w:tc>
                <w:tcPr>
                  <w:tcW w:w="648" w:type="dxa"/>
                  <w:tcBorders>
                    <w:top w:val="single" w:sz="8" w:space="0" w:color="0000FF"/>
                    <w:left w:val="single" w:sz="8" w:space="0" w:color="0000FF"/>
                    <w:bottom w:val="single" w:sz="8" w:space="0" w:color="0000FF"/>
                    <w:right w:val="single" w:sz="8" w:space="0" w:color="0000FF"/>
                  </w:tcBorders>
                  <w:vAlign w:val="center"/>
                </w:tcPr>
                <w:p w:rsidR="00BB7C25" w:rsidRPr="001B6758" w:rsidRDefault="001B6758" w:rsidP="002A3794">
                  <w:pPr>
                    <w:pStyle w:val="ActivityNumbers"/>
                    <w:spacing w:after="0"/>
                    <w:jc w:val="center"/>
                    <w:rPr>
                      <w:color w:val="FF0000"/>
                      <w:sz w:val="32"/>
                      <w:highlight w:val="yellow"/>
                    </w:rPr>
                  </w:pPr>
                  <w:r w:rsidRPr="001B6758">
                    <w:rPr>
                      <w:color w:val="FF0000"/>
                      <w:sz w:val="32"/>
                      <w:highlight w:val="yellow"/>
                    </w:rPr>
                    <w:t>1</w:t>
                  </w:r>
                </w:p>
              </w:tc>
              <w:tc>
                <w:tcPr>
                  <w:tcW w:w="648" w:type="dxa"/>
                  <w:tcBorders>
                    <w:top w:val="single" w:sz="8" w:space="0" w:color="0000FF"/>
                    <w:left w:val="single" w:sz="8" w:space="0" w:color="0000FF"/>
                    <w:bottom w:val="single" w:sz="8" w:space="0" w:color="0000FF"/>
                    <w:right w:val="single" w:sz="8" w:space="0" w:color="0000FF"/>
                  </w:tcBorders>
                  <w:vAlign w:val="center"/>
                </w:tcPr>
                <w:p w:rsidR="00BB7C25" w:rsidRPr="001B6758" w:rsidRDefault="001B6758" w:rsidP="002A3794">
                  <w:pPr>
                    <w:pStyle w:val="ActivityNumbers"/>
                    <w:spacing w:after="0"/>
                    <w:jc w:val="center"/>
                    <w:rPr>
                      <w:color w:val="FF0000"/>
                      <w:sz w:val="32"/>
                      <w:highlight w:val="yellow"/>
                    </w:rPr>
                  </w:pPr>
                  <w:r w:rsidRPr="001B6758">
                    <w:rPr>
                      <w:color w:val="FF0000"/>
                      <w:sz w:val="32"/>
                      <w:highlight w:val="yellow"/>
                    </w:rPr>
                    <w:t>0</w:t>
                  </w:r>
                </w:p>
              </w:tc>
            </w:tr>
            <w:tr w:rsidR="00BB7C25" w:rsidTr="002A3794">
              <w:trPr>
                <w:trHeight w:val="648"/>
                <w:jc w:val="center"/>
              </w:trPr>
              <w:tc>
                <w:tcPr>
                  <w:tcW w:w="648" w:type="dxa"/>
                  <w:tcBorders>
                    <w:top w:val="dashed" w:sz="4" w:space="0" w:color="0000FF"/>
                    <w:left w:val="dashed" w:sz="4" w:space="0" w:color="0000FF"/>
                    <w:bottom w:val="dashed" w:sz="4" w:space="0" w:color="0000FF"/>
                    <w:right w:val="single" w:sz="8" w:space="0" w:color="0000FF"/>
                  </w:tcBorders>
                  <w:vAlign w:val="center"/>
                </w:tcPr>
                <w:p w:rsidR="00BB7C25" w:rsidRDefault="001B6758" w:rsidP="002A3794">
                  <w:pPr>
                    <w:pStyle w:val="ActivityNumbers"/>
                    <w:jc w:val="center"/>
                  </w:pPr>
                  <w:r>
                    <w:t>WX</w:t>
                  </w:r>
                </w:p>
              </w:tc>
              <w:tc>
                <w:tcPr>
                  <w:tcW w:w="648" w:type="dxa"/>
                  <w:tcBorders>
                    <w:top w:val="single" w:sz="8" w:space="0" w:color="0000FF"/>
                    <w:left w:val="single" w:sz="8" w:space="0" w:color="0000FF"/>
                    <w:bottom w:val="single" w:sz="8" w:space="0" w:color="0000FF"/>
                    <w:right w:val="single" w:sz="8" w:space="0" w:color="0000FF"/>
                  </w:tcBorders>
                  <w:vAlign w:val="center"/>
                </w:tcPr>
                <w:p w:rsidR="00BB7C25" w:rsidRPr="001B6758" w:rsidRDefault="001B6758" w:rsidP="002A3794">
                  <w:pPr>
                    <w:pStyle w:val="ActivityNumbers"/>
                    <w:spacing w:after="0"/>
                    <w:jc w:val="center"/>
                    <w:rPr>
                      <w:color w:val="FF0000"/>
                      <w:sz w:val="32"/>
                      <w:highlight w:val="yellow"/>
                    </w:rPr>
                  </w:pPr>
                  <w:r w:rsidRPr="001B6758">
                    <w:rPr>
                      <w:color w:val="FF0000"/>
                      <w:sz w:val="32"/>
                      <w:highlight w:val="yellow"/>
                    </w:rPr>
                    <w:t>1</w:t>
                  </w:r>
                </w:p>
              </w:tc>
              <w:tc>
                <w:tcPr>
                  <w:tcW w:w="648" w:type="dxa"/>
                  <w:tcBorders>
                    <w:top w:val="single" w:sz="8" w:space="0" w:color="0000FF"/>
                    <w:left w:val="single" w:sz="8" w:space="0" w:color="0000FF"/>
                    <w:bottom w:val="single" w:sz="8" w:space="0" w:color="0000FF"/>
                    <w:right w:val="single" w:sz="8" w:space="0" w:color="0000FF"/>
                  </w:tcBorders>
                  <w:vAlign w:val="center"/>
                </w:tcPr>
                <w:p w:rsidR="00BB7C25" w:rsidRPr="001B6758" w:rsidRDefault="001B6758" w:rsidP="002A3794">
                  <w:pPr>
                    <w:pStyle w:val="ActivityNumbers"/>
                    <w:spacing w:after="0"/>
                    <w:jc w:val="center"/>
                    <w:rPr>
                      <w:color w:val="FF0000"/>
                      <w:sz w:val="32"/>
                      <w:highlight w:val="yellow"/>
                    </w:rPr>
                  </w:pPr>
                  <w:r w:rsidRPr="001B6758">
                    <w:rPr>
                      <w:color w:val="FF0000"/>
                      <w:sz w:val="32"/>
                      <w:highlight w:val="yellow"/>
                    </w:rPr>
                    <w:t>1</w:t>
                  </w:r>
                </w:p>
              </w:tc>
            </w:tr>
            <w:tr w:rsidR="00BB7C25" w:rsidTr="002A3794">
              <w:trPr>
                <w:trHeight w:val="648"/>
                <w:jc w:val="center"/>
              </w:trPr>
              <w:tc>
                <w:tcPr>
                  <w:tcW w:w="648" w:type="dxa"/>
                  <w:tcBorders>
                    <w:top w:val="dashed" w:sz="4" w:space="0" w:color="0000FF"/>
                    <w:left w:val="dashed" w:sz="4" w:space="0" w:color="0000FF"/>
                    <w:bottom w:val="dashed" w:sz="4" w:space="0" w:color="0000FF"/>
                    <w:right w:val="single" w:sz="8" w:space="0" w:color="0000FF"/>
                  </w:tcBorders>
                  <w:vAlign w:val="center"/>
                </w:tcPr>
                <w:p w:rsidR="00BB7C25" w:rsidRDefault="001B6758" w:rsidP="002A3794">
                  <w:pPr>
                    <w:pStyle w:val="ActivityNumbers"/>
                    <w:jc w:val="center"/>
                  </w:pPr>
                  <w:r>
                    <w:t>WX’</w:t>
                  </w:r>
                </w:p>
              </w:tc>
              <w:tc>
                <w:tcPr>
                  <w:tcW w:w="648" w:type="dxa"/>
                  <w:tcBorders>
                    <w:top w:val="single" w:sz="8" w:space="0" w:color="0000FF"/>
                    <w:left w:val="single" w:sz="8" w:space="0" w:color="0000FF"/>
                    <w:bottom w:val="single" w:sz="8" w:space="0" w:color="0000FF"/>
                    <w:right w:val="single" w:sz="8" w:space="0" w:color="0000FF"/>
                  </w:tcBorders>
                  <w:vAlign w:val="center"/>
                </w:tcPr>
                <w:p w:rsidR="00BB7C25" w:rsidRPr="001B6758" w:rsidRDefault="001B6758" w:rsidP="002A3794">
                  <w:pPr>
                    <w:pStyle w:val="ActivityNumbers"/>
                    <w:spacing w:after="0"/>
                    <w:jc w:val="center"/>
                    <w:rPr>
                      <w:color w:val="FF0000"/>
                      <w:sz w:val="32"/>
                      <w:highlight w:val="yellow"/>
                    </w:rPr>
                  </w:pPr>
                  <w:r w:rsidRPr="001B6758">
                    <w:rPr>
                      <w:color w:val="FF0000"/>
                      <w:sz w:val="32"/>
                      <w:highlight w:val="yellow"/>
                    </w:rPr>
                    <w:t>1</w:t>
                  </w:r>
                </w:p>
              </w:tc>
              <w:tc>
                <w:tcPr>
                  <w:tcW w:w="648" w:type="dxa"/>
                  <w:tcBorders>
                    <w:top w:val="single" w:sz="8" w:space="0" w:color="0000FF"/>
                    <w:left w:val="single" w:sz="8" w:space="0" w:color="0000FF"/>
                    <w:bottom w:val="single" w:sz="8" w:space="0" w:color="0000FF"/>
                    <w:right w:val="single" w:sz="8" w:space="0" w:color="0000FF"/>
                  </w:tcBorders>
                  <w:vAlign w:val="center"/>
                </w:tcPr>
                <w:p w:rsidR="00BB7C25" w:rsidRPr="001B6758" w:rsidRDefault="001B6758" w:rsidP="002A3794">
                  <w:pPr>
                    <w:pStyle w:val="ActivityNumbers"/>
                    <w:spacing w:after="0"/>
                    <w:jc w:val="center"/>
                    <w:rPr>
                      <w:color w:val="FF0000"/>
                      <w:sz w:val="32"/>
                      <w:highlight w:val="yellow"/>
                    </w:rPr>
                  </w:pPr>
                  <w:r w:rsidRPr="001B6758">
                    <w:rPr>
                      <w:color w:val="FF0000"/>
                      <w:sz w:val="32"/>
                      <w:highlight w:val="yellow"/>
                    </w:rPr>
                    <w:t>0</w:t>
                  </w:r>
                </w:p>
              </w:tc>
            </w:tr>
          </w:tbl>
          <w:p w:rsidR="00D96DED" w:rsidRDefault="00D96DED" w:rsidP="002A3794">
            <w:pPr>
              <w:pStyle w:val="ActivityNumbers"/>
              <w:ind w:left="720"/>
            </w:pPr>
          </w:p>
        </w:tc>
      </w:tr>
      <w:tr w:rsidR="00D96DED" w:rsidTr="002A3794">
        <w:trPr>
          <w:trHeight w:val="8208"/>
        </w:trPr>
        <w:tc>
          <w:tcPr>
            <w:tcW w:w="4608" w:type="dxa"/>
            <w:tcBorders>
              <w:top w:val="nil"/>
              <w:left w:val="nil"/>
              <w:bottom w:val="nil"/>
              <w:right w:val="nil"/>
            </w:tcBorders>
          </w:tcPr>
          <w:p w:rsidR="00D96DED" w:rsidRDefault="00D96DED" w:rsidP="005701F3">
            <w:pPr>
              <w:pStyle w:val="ActivityNumbers"/>
              <w:numPr>
                <w:ilvl w:val="0"/>
                <w:numId w:val="31"/>
              </w:numPr>
              <w:spacing w:after="0"/>
            </w:pPr>
            <w:r>
              <w:lastRenderedPageBreak/>
              <w:t>F</w:t>
            </w:r>
            <w:r w:rsidR="005701F3">
              <w:rPr>
                <w:vertAlign w:val="subscript"/>
              </w:rPr>
              <w:t>9</w:t>
            </w:r>
            <w:r w:rsidR="002A173E">
              <w:t xml:space="preserve"> = </w:t>
            </w:r>
            <w:r w:rsidR="00EC4A9D" w:rsidRPr="00EC4A9D">
              <w:rPr>
                <w:color w:val="FF0000"/>
                <w:highlight w:val="yellow"/>
              </w:rPr>
              <w:t>Y’Z+W’X’Y’+W’XYZ’+WX’YZ’</w:t>
            </w:r>
          </w:p>
          <w:p w:rsidR="00D96DED" w:rsidRDefault="00D96DED" w:rsidP="002A3794">
            <w:pPr>
              <w:pStyle w:val="ActivityNumbers"/>
              <w:spacing w:after="0"/>
              <w:ind w:left="720"/>
            </w:pPr>
          </w:p>
          <w:tbl>
            <w:tblPr>
              <w:tblW w:w="0" w:type="auto"/>
              <w:tblInd w:w="720" w:type="dxa"/>
              <w:tblLook w:val="04A0"/>
            </w:tblPr>
            <w:tblGrid>
              <w:gridCol w:w="576"/>
              <w:gridCol w:w="576"/>
              <w:gridCol w:w="576"/>
              <w:gridCol w:w="576"/>
              <w:gridCol w:w="576"/>
            </w:tblGrid>
            <w:tr w:rsidR="00D96DED" w:rsidTr="002A3794">
              <w:trPr>
                <w:trHeight w:hRule="exact" w:val="432"/>
              </w:trPr>
              <w:tc>
                <w:tcPr>
                  <w:tcW w:w="576" w:type="dxa"/>
                  <w:tcBorders>
                    <w:top w:val="single" w:sz="12" w:space="0" w:color="0000FF"/>
                    <w:left w:val="single" w:sz="12" w:space="0" w:color="0000FF"/>
                    <w:bottom w:val="double" w:sz="4" w:space="0" w:color="0000FF"/>
                    <w:right w:val="single" w:sz="8" w:space="0" w:color="0000FF"/>
                  </w:tcBorders>
                  <w:vAlign w:val="center"/>
                </w:tcPr>
                <w:p w:rsidR="00D96DED" w:rsidRPr="00B95561" w:rsidRDefault="00BB7C25" w:rsidP="002A3794">
                  <w:pPr>
                    <w:pStyle w:val="ActivityNumbers"/>
                    <w:spacing w:after="0"/>
                    <w:jc w:val="center"/>
                  </w:pPr>
                  <w:r w:rsidRPr="00B95561">
                    <w:t>W</w:t>
                  </w:r>
                </w:p>
              </w:tc>
              <w:tc>
                <w:tcPr>
                  <w:tcW w:w="576" w:type="dxa"/>
                  <w:tcBorders>
                    <w:top w:val="single" w:sz="12" w:space="0" w:color="0000FF"/>
                    <w:left w:val="single" w:sz="8" w:space="0" w:color="0000FF"/>
                    <w:bottom w:val="double" w:sz="4" w:space="0" w:color="0000FF"/>
                    <w:right w:val="single" w:sz="8" w:space="0" w:color="0000FF"/>
                  </w:tcBorders>
                  <w:vAlign w:val="center"/>
                </w:tcPr>
                <w:p w:rsidR="00D96DED" w:rsidRPr="00B95561" w:rsidRDefault="00BB7C25" w:rsidP="002A3794">
                  <w:pPr>
                    <w:pStyle w:val="ActivityNumbers"/>
                    <w:spacing w:after="0"/>
                    <w:jc w:val="center"/>
                  </w:pPr>
                  <w:r w:rsidRPr="00B95561">
                    <w:t>X</w:t>
                  </w:r>
                </w:p>
              </w:tc>
              <w:tc>
                <w:tcPr>
                  <w:tcW w:w="576" w:type="dxa"/>
                  <w:tcBorders>
                    <w:top w:val="single" w:sz="12" w:space="0" w:color="0000FF"/>
                    <w:left w:val="single" w:sz="8" w:space="0" w:color="0000FF"/>
                    <w:bottom w:val="double" w:sz="4" w:space="0" w:color="0000FF"/>
                    <w:right w:val="single" w:sz="8" w:space="0" w:color="0000FF"/>
                  </w:tcBorders>
                  <w:vAlign w:val="center"/>
                </w:tcPr>
                <w:p w:rsidR="00D96DED" w:rsidRPr="00B95561" w:rsidRDefault="00BB7C25" w:rsidP="002A3794">
                  <w:pPr>
                    <w:pStyle w:val="ActivityNumbers"/>
                    <w:spacing w:after="0"/>
                    <w:jc w:val="center"/>
                  </w:pPr>
                  <w:r w:rsidRPr="00B95561">
                    <w:t>Y</w:t>
                  </w:r>
                </w:p>
              </w:tc>
              <w:tc>
                <w:tcPr>
                  <w:tcW w:w="576" w:type="dxa"/>
                  <w:tcBorders>
                    <w:top w:val="single" w:sz="12" w:space="0" w:color="0000FF"/>
                    <w:left w:val="single" w:sz="8" w:space="0" w:color="0000FF"/>
                    <w:bottom w:val="double" w:sz="4" w:space="0" w:color="0000FF"/>
                    <w:right w:val="single" w:sz="8" w:space="0" w:color="0000FF"/>
                  </w:tcBorders>
                  <w:vAlign w:val="center"/>
                </w:tcPr>
                <w:p w:rsidR="00D96DED" w:rsidRPr="00B95561" w:rsidRDefault="00BB7C25" w:rsidP="00BB7C25">
                  <w:pPr>
                    <w:pStyle w:val="ActivityNumbers"/>
                    <w:spacing w:after="0"/>
                  </w:pPr>
                  <w:r w:rsidRPr="00B95561">
                    <w:t>Z</w:t>
                  </w:r>
                </w:p>
              </w:tc>
              <w:tc>
                <w:tcPr>
                  <w:tcW w:w="576" w:type="dxa"/>
                  <w:tcBorders>
                    <w:top w:val="single" w:sz="12" w:space="0" w:color="0000FF"/>
                    <w:left w:val="double" w:sz="4" w:space="0" w:color="0000FF"/>
                    <w:bottom w:val="double" w:sz="4" w:space="0" w:color="0000FF"/>
                    <w:right w:val="single" w:sz="12" w:space="0" w:color="0000FF"/>
                  </w:tcBorders>
                  <w:vAlign w:val="center"/>
                </w:tcPr>
                <w:p w:rsidR="00D96DED" w:rsidRPr="00B95561" w:rsidRDefault="00D96DED" w:rsidP="005701F3">
                  <w:pPr>
                    <w:pStyle w:val="ActivityNumbers"/>
                    <w:spacing w:after="0"/>
                    <w:jc w:val="center"/>
                  </w:pPr>
                  <w:r w:rsidRPr="00B95561">
                    <w:t>F</w:t>
                  </w:r>
                  <w:r w:rsidR="005701F3">
                    <w:rPr>
                      <w:vertAlign w:val="subscript"/>
                    </w:rPr>
                    <w:t>9</w:t>
                  </w:r>
                </w:p>
              </w:tc>
            </w:tr>
            <w:tr w:rsidR="00D96DED" w:rsidTr="002A3794">
              <w:trPr>
                <w:trHeight w:hRule="exact" w:val="432"/>
              </w:trPr>
              <w:tc>
                <w:tcPr>
                  <w:tcW w:w="576" w:type="dxa"/>
                  <w:tcBorders>
                    <w:top w:val="double" w:sz="4" w:space="0" w:color="0000FF"/>
                    <w:left w:val="single" w:sz="12"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double" w:sz="4"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double" w:sz="4"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double" w:sz="4"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double" w:sz="4" w:space="0" w:color="0000FF"/>
                    <w:left w:val="double" w:sz="4" w:space="0" w:color="0000FF"/>
                    <w:bottom w:val="single" w:sz="8" w:space="0" w:color="0000FF"/>
                    <w:right w:val="single" w:sz="12" w:space="0" w:color="0000FF"/>
                  </w:tcBorders>
                  <w:vAlign w:val="center"/>
                </w:tcPr>
                <w:p w:rsidR="00D96DED" w:rsidRPr="00B95561" w:rsidRDefault="00BB7C25" w:rsidP="002A3794">
                  <w:pPr>
                    <w:pStyle w:val="ActivityNumbers"/>
                    <w:spacing w:after="0"/>
                    <w:jc w:val="center"/>
                  </w:pPr>
                  <w:r w:rsidRPr="00B95561">
                    <w:t>1</w:t>
                  </w:r>
                </w:p>
              </w:tc>
            </w:tr>
            <w:tr w:rsidR="00D96DED" w:rsidTr="002A379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double" w:sz="4" w:space="0" w:color="0000FF"/>
                    <w:bottom w:val="single" w:sz="8" w:space="0" w:color="0000FF"/>
                    <w:right w:val="single" w:sz="12" w:space="0" w:color="0000FF"/>
                  </w:tcBorders>
                  <w:vAlign w:val="center"/>
                </w:tcPr>
                <w:p w:rsidR="00D96DED" w:rsidRPr="00B95561" w:rsidRDefault="00BB7C25" w:rsidP="002A3794">
                  <w:pPr>
                    <w:pStyle w:val="ActivityNumbers"/>
                    <w:spacing w:after="0"/>
                    <w:jc w:val="center"/>
                  </w:pPr>
                  <w:r w:rsidRPr="00B95561">
                    <w:t>1</w:t>
                  </w:r>
                </w:p>
              </w:tc>
            </w:tr>
            <w:tr w:rsidR="00D96DED" w:rsidTr="002A379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double" w:sz="4" w:space="0" w:color="0000FF"/>
                    <w:bottom w:val="single" w:sz="8" w:space="0" w:color="0000FF"/>
                    <w:right w:val="single" w:sz="12" w:space="0" w:color="0000FF"/>
                  </w:tcBorders>
                  <w:vAlign w:val="center"/>
                </w:tcPr>
                <w:p w:rsidR="00D96DED" w:rsidRPr="00B95561" w:rsidRDefault="00BB7C25" w:rsidP="002A3794">
                  <w:pPr>
                    <w:pStyle w:val="ActivityNumbers"/>
                    <w:spacing w:after="0"/>
                    <w:jc w:val="center"/>
                  </w:pPr>
                  <w:r w:rsidRPr="00B95561">
                    <w:t>0</w:t>
                  </w:r>
                </w:p>
              </w:tc>
            </w:tr>
            <w:tr w:rsidR="00D96DED" w:rsidTr="002A379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double" w:sz="4" w:space="0" w:color="0000FF"/>
                    <w:bottom w:val="single" w:sz="8" w:space="0" w:color="0000FF"/>
                    <w:right w:val="single" w:sz="12" w:space="0" w:color="0000FF"/>
                  </w:tcBorders>
                  <w:vAlign w:val="center"/>
                </w:tcPr>
                <w:p w:rsidR="00D96DED" w:rsidRPr="00B95561" w:rsidRDefault="00BB7C25" w:rsidP="002A3794">
                  <w:pPr>
                    <w:pStyle w:val="ActivityNumbers"/>
                    <w:spacing w:after="0"/>
                    <w:jc w:val="center"/>
                  </w:pPr>
                  <w:r w:rsidRPr="00B95561">
                    <w:t>0</w:t>
                  </w:r>
                </w:p>
              </w:tc>
            </w:tr>
            <w:tr w:rsidR="00D96DED" w:rsidTr="002A379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double" w:sz="4" w:space="0" w:color="0000FF"/>
                    <w:bottom w:val="single" w:sz="8" w:space="0" w:color="0000FF"/>
                    <w:right w:val="single" w:sz="12" w:space="0" w:color="0000FF"/>
                  </w:tcBorders>
                  <w:vAlign w:val="center"/>
                </w:tcPr>
                <w:p w:rsidR="00D96DED" w:rsidRPr="00B95561" w:rsidRDefault="00BB7C25" w:rsidP="002A3794">
                  <w:pPr>
                    <w:pStyle w:val="ActivityNumbers"/>
                    <w:spacing w:after="0"/>
                    <w:jc w:val="center"/>
                  </w:pPr>
                  <w:r w:rsidRPr="00B95561">
                    <w:t>0</w:t>
                  </w:r>
                </w:p>
              </w:tc>
            </w:tr>
            <w:tr w:rsidR="00D96DED" w:rsidTr="002A379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double" w:sz="4" w:space="0" w:color="0000FF"/>
                    <w:bottom w:val="single" w:sz="8" w:space="0" w:color="0000FF"/>
                    <w:right w:val="single" w:sz="12" w:space="0" w:color="0000FF"/>
                  </w:tcBorders>
                  <w:vAlign w:val="center"/>
                </w:tcPr>
                <w:p w:rsidR="00D96DED" w:rsidRPr="00B95561" w:rsidRDefault="00BB7C25" w:rsidP="002A3794">
                  <w:pPr>
                    <w:pStyle w:val="ActivityNumbers"/>
                    <w:spacing w:after="0"/>
                    <w:jc w:val="center"/>
                  </w:pPr>
                  <w:r w:rsidRPr="00B95561">
                    <w:t>1</w:t>
                  </w:r>
                </w:p>
              </w:tc>
            </w:tr>
            <w:tr w:rsidR="00D96DED" w:rsidTr="002A379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double" w:sz="4" w:space="0" w:color="0000FF"/>
                    <w:bottom w:val="single" w:sz="8" w:space="0" w:color="0000FF"/>
                    <w:right w:val="single" w:sz="12" w:space="0" w:color="0000FF"/>
                  </w:tcBorders>
                  <w:vAlign w:val="center"/>
                </w:tcPr>
                <w:p w:rsidR="00D96DED" w:rsidRPr="00B95561" w:rsidRDefault="00BB7C25" w:rsidP="002A3794">
                  <w:pPr>
                    <w:pStyle w:val="ActivityNumbers"/>
                    <w:spacing w:after="0"/>
                    <w:jc w:val="center"/>
                  </w:pPr>
                  <w:r w:rsidRPr="00B95561">
                    <w:t>1</w:t>
                  </w:r>
                </w:p>
              </w:tc>
            </w:tr>
            <w:tr w:rsidR="00D96DED" w:rsidTr="002A379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double" w:sz="4" w:space="0" w:color="0000FF"/>
                    <w:bottom w:val="single" w:sz="8" w:space="0" w:color="0000FF"/>
                    <w:right w:val="single" w:sz="12" w:space="0" w:color="0000FF"/>
                  </w:tcBorders>
                  <w:vAlign w:val="center"/>
                </w:tcPr>
                <w:p w:rsidR="00D96DED" w:rsidRPr="00B95561" w:rsidRDefault="00BB7C25" w:rsidP="002A3794">
                  <w:pPr>
                    <w:pStyle w:val="ActivityNumbers"/>
                    <w:spacing w:after="0"/>
                    <w:jc w:val="center"/>
                  </w:pPr>
                  <w:r w:rsidRPr="00B95561">
                    <w:t>0</w:t>
                  </w:r>
                </w:p>
              </w:tc>
            </w:tr>
            <w:tr w:rsidR="00D96DED" w:rsidTr="002A379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double" w:sz="4" w:space="0" w:color="0000FF"/>
                    <w:bottom w:val="single" w:sz="8" w:space="0" w:color="0000FF"/>
                    <w:right w:val="single" w:sz="12" w:space="0" w:color="0000FF"/>
                  </w:tcBorders>
                  <w:vAlign w:val="center"/>
                </w:tcPr>
                <w:p w:rsidR="00D96DED" w:rsidRPr="00B95561" w:rsidRDefault="00BB7C25" w:rsidP="002A3794">
                  <w:pPr>
                    <w:pStyle w:val="ActivityNumbers"/>
                    <w:spacing w:after="0"/>
                    <w:jc w:val="center"/>
                  </w:pPr>
                  <w:r w:rsidRPr="00B95561">
                    <w:t>0</w:t>
                  </w:r>
                </w:p>
              </w:tc>
            </w:tr>
            <w:tr w:rsidR="00D96DED" w:rsidTr="002A379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double" w:sz="4" w:space="0" w:color="0000FF"/>
                    <w:bottom w:val="single" w:sz="8" w:space="0" w:color="0000FF"/>
                    <w:right w:val="single" w:sz="12" w:space="0" w:color="0000FF"/>
                  </w:tcBorders>
                  <w:vAlign w:val="center"/>
                </w:tcPr>
                <w:p w:rsidR="00D96DED" w:rsidRPr="00B95561" w:rsidRDefault="00BB7C25" w:rsidP="002A3794">
                  <w:pPr>
                    <w:pStyle w:val="ActivityNumbers"/>
                    <w:spacing w:after="0"/>
                    <w:jc w:val="center"/>
                  </w:pPr>
                  <w:r w:rsidRPr="00B95561">
                    <w:t>1</w:t>
                  </w:r>
                </w:p>
              </w:tc>
            </w:tr>
            <w:tr w:rsidR="00D96DED" w:rsidTr="002A379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double" w:sz="4" w:space="0" w:color="0000FF"/>
                    <w:bottom w:val="single" w:sz="8" w:space="0" w:color="0000FF"/>
                    <w:right w:val="single" w:sz="12" w:space="0" w:color="0000FF"/>
                  </w:tcBorders>
                  <w:vAlign w:val="center"/>
                </w:tcPr>
                <w:p w:rsidR="00D96DED" w:rsidRPr="00B95561" w:rsidRDefault="00BB7C25" w:rsidP="002A3794">
                  <w:pPr>
                    <w:pStyle w:val="ActivityNumbers"/>
                    <w:spacing w:after="0"/>
                    <w:jc w:val="center"/>
                  </w:pPr>
                  <w:r w:rsidRPr="00B95561">
                    <w:t>1</w:t>
                  </w:r>
                </w:p>
              </w:tc>
            </w:tr>
            <w:tr w:rsidR="00D96DED" w:rsidTr="002A379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double" w:sz="4" w:space="0" w:color="0000FF"/>
                    <w:bottom w:val="single" w:sz="8" w:space="0" w:color="0000FF"/>
                    <w:right w:val="single" w:sz="12" w:space="0" w:color="0000FF"/>
                  </w:tcBorders>
                  <w:vAlign w:val="center"/>
                </w:tcPr>
                <w:p w:rsidR="00D96DED" w:rsidRPr="00B95561" w:rsidRDefault="00912221" w:rsidP="002A3794">
                  <w:pPr>
                    <w:pStyle w:val="ActivityNumbers"/>
                    <w:spacing w:after="0"/>
                    <w:jc w:val="center"/>
                  </w:pPr>
                  <w:r w:rsidRPr="00B95561">
                    <w:t>0</w:t>
                  </w:r>
                </w:p>
              </w:tc>
            </w:tr>
            <w:tr w:rsidR="00D96DED" w:rsidTr="002A379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double" w:sz="4" w:space="0" w:color="0000FF"/>
                    <w:bottom w:val="single" w:sz="8" w:space="0" w:color="0000FF"/>
                    <w:right w:val="single" w:sz="12" w:space="0" w:color="0000FF"/>
                  </w:tcBorders>
                  <w:vAlign w:val="center"/>
                </w:tcPr>
                <w:p w:rsidR="00D96DED" w:rsidRPr="00B95561" w:rsidRDefault="00BB7C25" w:rsidP="002A3794">
                  <w:pPr>
                    <w:pStyle w:val="ActivityNumbers"/>
                    <w:spacing w:after="0"/>
                    <w:jc w:val="center"/>
                  </w:pPr>
                  <w:r w:rsidRPr="00B95561">
                    <w:t>0</w:t>
                  </w:r>
                </w:p>
              </w:tc>
            </w:tr>
            <w:tr w:rsidR="00D96DED" w:rsidTr="002A379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double" w:sz="4" w:space="0" w:color="0000FF"/>
                    <w:bottom w:val="single" w:sz="8" w:space="0" w:color="0000FF"/>
                    <w:right w:val="single" w:sz="12" w:space="0" w:color="0000FF"/>
                  </w:tcBorders>
                  <w:vAlign w:val="center"/>
                </w:tcPr>
                <w:p w:rsidR="00D96DED" w:rsidRPr="00B95561" w:rsidRDefault="00BB7C25" w:rsidP="002A3794">
                  <w:pPr>
                    <w:pStyle w:val="ActivityNumbers"/>
                    <w:spacing w:after="0"/>
                    <w:jc w:val="center"/>
                  </w:pPr>
                  <w:r w:rsidRPr="00B95561">
                    <w:t>1</w:t>
                  </w:r>
                </w:p>
              </w:tc>
            </w:tr>
            <w:tr w:rsidR="00D96DED" w:rsidTr="002A3794">
              <w:trPr>
                <w:trHeight w:hRule="exact" w:val="432"/>
              </w:trPr>
              <w:tc>
                <w:tcPr>
                  <w:tcW w:w="576" w:type="dxa"/>
                  <w:tcBorders>
                    <w:top w:val="single" w:sz="8" w:space="0" w:color="0000FF"/>
                    <w:left w:val="single" w:sz="12"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8" w:space="0" w:color="0000FF"/>
                    <w:right w:val="single" w:sz="8" w:space="0" w:color="0000FF"/>
                  </w:tcBorders>
                  <w:vAlign w:val="center"/>
                </w:tcPr>
                <w:p w:rsidR="00D96DED" w:rsidRPr="00B95561" w:rsidRDefault="00D96DED" w:rsidP="002A3794">
                  <w:pPr>
                    <w:pStyle w:val="ActivityNumbers"/>
                    <w:spacing w:after="0"/>
                    <w:jc w:val="center"/>
                  </w:pPr>
                  <w:r w:rsidRPr="00B95561">
                    <w:t>0</w:t>
                  </w:r>
                </w:p>
              </w:tc>
              <w:tc>
                <w:tcPr>
                  <w:tcW w:w="576" w:type="dxa"/>
                  <w:tcBorders>
                    <w:top w:val="single" w:sz="8" w:space="0" w:color="0000FF"/>
                    <w:left w:val="double" w:sz="4" w:space="0" w:color="0000FF"/>
                    <w:bottom w:val="single" w:sz="8" w:space="0" w:color="0000FF"/>
                    <w:right w:val="single" w:sz="12" w:space="0" w:color="0000FF"/>
                  </w:tcBorders>
                  <w:vAlign w:val="center"/>
                </w:tcPr>
                <w:p w:rsidR="00D96DED" w:rsidRPr="00B95561" w:rsidRDefault="00BB7C25" w:rsidP="002A3794">
                  <w:pPr>
                    <w:pStyle w:val="ActivityNumbers"/>
                    <w:spacing w:after="0"/>
                    <w:jc w:val="center"/>
                  </w:pPr>
                  <w:r w:rsidRPr="00B95561">
                    <w:t>0</w:t>
                  </w:r>
                </w:p>
              </w:tc>
            </w:tr>
            <w:tr w:rsidR="00D96DED" w:rsidTr="002A3794">
              <w:trPr>
                <w:trHeight w:hRule="exact" w:val="432"/>
              </w:trPr>
              <w:tc>
                <w:tcPr>
                  <w:tcW w:w="576" w:type="dxa"/>
                  <w:tcBorders>
                    <w:top w:val="single" w:sz="8" w:space="0" w:color="0000FF"/>
                    <w:left w:val="single" w:sz="12" w:space="0" w:color="0000FF"/>
                    <w:bottom w:val="single" w:sz="12"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12"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12"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single" w:sz="8" w:space="0" w:color="0000FF"/>
                    <w:bottom w:val="single" w:sz="12" w:space="0" w:color="0000FF"/>
                    <w:right w:val="single" w:sz="8" w:space="0" w:color="0000FF"/>
                  </w:tcBorders>
                  <w:vAlign w:val="center"/>
                </w:tcPr>
                <w:p w:rsidR="00D96DED" w:rsidRPr="00B95561" w:rsidRDefault="00D96DED" w:rsidP="002A3794">
                  <w:pPr>
                    <w:pStyle w:val="ActivityNumbers"/>
                    <w:spacing w:after="0"/>
                    <w:jc w:val="center"/>
                  </w:pPr>
                  <w:r w:rsidRPr="00B95561">
                    <w:t>1</w:t>
                  </w:r>
                </w:p>
              </w:tc>
              <w:tc>
                <w:tcPr>
                  <w:tcW w:w="576" w:type="dxa"/>
                  <w:tcBorders>
                    <w:top w:val="single" w:sz="8" w:space="0" w:color="0000FF"/>
                    <w:left w:val="double" w:sz="4" w:space="0" w:color="0000FF"/>
                    <w:bottom w:val="single" w:sz="12" w:space="0" w:color="0000FF"/>
                    <w:right w:val="single" w:sz="12" w:space="0" w:color="0000FF"/>
                  </w:tcBorders>
                  <w:vAlign w:val="center"/>
                </w:tcPr>
                <w:p w:rsidR="00D96DED" w:rsidRPr="00B95561" w:rsidRDefault="00BB7C25" w:rsidP="002A3794">
                  <w:pPr>
                    <w:pStyle w:val="ActivityNumbers"/>
                    <w:spacing w:after="0"/>
                    <w:jc w:val="center"/>
                  </w:pPr>
                  <w:r w:rsidRPr="00B95561">
                    <w:t>0</w:t>
                  </w:r>
                </w:p>
              </w:tc>
            </w:tr>
          </w:tbl>
          <w:p w:rsidR="00D96DED" w:rsidRDefault="00D96DED" w:rsidP="002A3794">
            <w:pPr>
              <w:pStyle w:val="ActivityNumbers"/>
            </w:pPr>
          </w:p>
        </w:tc>
        <w:tc>
          <w:tcPr>
            <w:tcW w:w="4608" w:type="dxa"/>
            <w:tcBorders>
              <w:top w:val="nil"/>
              <w:left w:val="nil"/>
              <w:bottom w:val="nil"/>
              <w:right w:val="nil"/>
            </w:tcBorders>
          </w:tcPr>
          <w:p w:rsidR="00D96DED" w:rsidRDefault="00D96DED" w:rsidP="002A3794">
            <w:pPr>
              <w:pStyle w:val="ActivityNumbers"/>
            </w:pPr>
          </w:p>
          <w:p w:rsidR="00D96DED" w:rsidRDefault="00D96DED" w:rsidP="002A3794">
            <w:pPr>
              <w:pStyle w:val="ActivityNumbers"/>
            </w:pPr>
          </w:p>
          <w:tbl>
            <w:tblPr>
              <w:tblW w:w="0" w:type="auto"/>
              <w:jc w:val="center"/>
              <w:tblLook w:val="04A0"/>
            </w:tblPr>
            <w:tblGrid>
              <w:gridCol w:w="741"/>
              <w:gridCol w:w="648"/>
              <w:gridCol w:w="648"/>
              <w:gridCol w:w="648"/>
              <w:gridCol w:w="648"/>
            </w:tblGrid>
            <w:tr w:rsidR="00BB7C25" w:rsidTr="002A3794">
              <w:trPr>
                <w:trHeight w:val="648"/>
                <w:jc w:val="center"/>
              </w:trPr>
              <w:tc>
                <w:tcPr>
                  <w:tcW w:w="741" w:type="dxa"/>
                  <w:tcBorders>
                    <w:bottom w:val="dashed" w:sz="4" w:space="0" w:color="0000FF"/>
                    <w:right w:val="dashed" w:sz="4" w:space="0" w:color="0000FF"/>
                  </w:tcBorders>
                  <w:vAlign w:val="center"/>
                </w:tcPr>
                <w:p w:rsidR="00BB7C25" w:rsidRDefault="00BB7C25" w:rsidP="002A3794">
                  <w:pPr>
                    <w:pStyle w:val="ActivityNumbers"/>
                    <w:jc w:val="center"/>
                  </w:pPr>
                </w:p>
              </w:tc>
              <w:tc>
                <w:tcPr>
                  <w:tcW w:w="648" w:type="dxa"/>
                  <w:tcBorders>
                    <w:top w:val="dashed" w:sz="4" w:space="0" w:color="0000FF"/>
                    <w:left w:val="dashed" w:sz="4" w:space="0" w:color="0000FF"/>
                    <w:bottom w:val="single" w:sz="8" w:space="0" w:color="0000FF"/>
                    <w:right w:val="dashed" w:sz="4" w:space="0" w:color="0000FF"/>
                  </w:tcBorders>
                  <w:vAlign w:val="bottom"/>
                </w:tcPr>
                <w:p w:rsidR="00BB7C25" w:rsidRDefault="001B6758" w:rsidP="002A3794">
                  <w:pPr>
                    <w:pStyle w:val="ActivityNumbers"/>
                    <w:jc w:val="center"/>
                  </w:pPr>
                  <w:r>
                    <w:t>Y’Z’</w:t>
                  </w:r>
                </w:p>
              </w:tc>
              <w:tc>
                <w:tcPr>
                  <w:tcW w:w="648" w:type="dxa"/>
                  <w:tcBorders>
                    <w:top w:val="dashed" w:sz="4" w:space="0" w:color="0000FF"/>
                    <w:left w:val="dashed" w:sz="4" w:space="0" w:color="0000FF"/>
                    <w:bottom w:val="single" w:sz="8" w:space="0" w:color="0000FF"/>
                    <w:right w:val="dashed" w:sz="4" w:space="0" w:color="0000FF"/>
                  </w:tcBorders>
                  <w:vAlign w:val="bottom"/>
                </w:tcPr>
                <w:p w:rsidR="00BB7C25" w:rsidRDefault="001B6758" w:rsidP="002A3794">
                  <w:pPr>
                    <w:pStyle w:val="ActivityNumbers"/>
                    <w:jc w:val="center"/>
                  </w:pPr>
                  <w:r>
                    <w:t>Y’Z</w:t>
                  </w:r>
                </w:p>
              </w:tc>
              <w:tc>
                <w:tcPr>
                  <w:tcW w:w="648" w:type="dxa"/>
                  <w:tcBorders>
                    <w:top w:val="dashed" w:sz="4" w:space="0" w:color="0000FF"/>
                    <w:left w:val="dashed" w:sz="4" w:space="0" w:color="0000FF"/>
                    <w:bottom w:val="single" w:sz="8" w:space="0" w:color="0000FF"/>
                    <w:right w:val="dashed" w:sz="4" w:space="0" w:color="0000FF"/>
                  </w:tcBorders>
                  <w:vAlign w:val="bottom"/>
                </w:tcPr>
                <w:p w:rsidR="00BB7C25" w:rsidRDefault="001B6758" w:rsidP="002A3794">
                  <w:pPr>
                    <w:pStyle w:val="ActivityNumbers"/>
                    <w:jc w:val="center"/>
                  </w:pPr>
                  <w:r>
                    <w:t>YZ</w:t>
                  </w:r>
                </w:p>
              </w:tc>
              <w:tc>
                <w:tcPr>
                  <w:tcW w:w="648" w:type="dxa"/>
                  <w:tcBorders>
                    <w:top w:val="dashed" w:sz="4" w:space="0" w:color="0000FF"/>
                    <w:left w:val="dashed" w:sz="4" w:space="0" w:color="0000FF"/>
                    <w:bottom w:val="single" w:sz="8" w:space="0" w:color="0000FF"/>
                    <w:right w:val="dashed" w:sz="4" w:space="0" w:color="0000FF"/>
                  </w:tcBorders>
                  <w:vAlign w:val="bottom"/>
                </w:tcPr>
                <w:p w:rsidR="00BB7C25" w:rsidRDefault="001B6758" w:rsidP="002A3794">
                  <w:pPr>
                    <w:pStyle w:val="ActivityNumbers"/>
                    <w:jc w:val="center"/>
                  </w:pPr>
                  <w:r>
                    <w:t>YZ’</w:t>
                  </w:r>
                </w:p>
              </w:tc>
            </w:tr>
            <w:tr w:rsidR="00BB7C25" w:rsidTr="002A3794">
              <w:trPr>
                <w:trHeight w:val="648"/>
                <w:jc w:val="center"/>
              </w:trPr>
              <w:tc>
                <w:tcPr>
                  <w:tcW w:w="741" w:type="dxa"/>
                  <w:tcBorders>
                    <w:top w:val="dashed" w:sz="4" w:space="0" w:color="0000FF"/>
                    <w:left w:val="dashed" w:sz="4" w:space="0" w:color="0000FF"/>
                    <w:bottom w:val="dashed" w:sz="4" w:space="0" w:color="0000FF"/>
                    <w:right w:val="single" w:sz="8" w:space="0" w:color="0000FF"/>
                  </w:tcBorders>
                  <w:vAlign w:val="center"/>
                </w:tcPr>
                <w:p w:rsidR="00BB7C25" w:rsidRDefault="001B6758" w:rsidP="002A3794">
                  <w:pPr>
                    <w:pStyle w:val="ActivityNumbers"/>
                    <w:jc w:val="center"/>
                  </w:pPr>
                  <w:r>
                    <w:t>W’X’</w:t>
                  </w:r>
                </w:p>
              </w:tc>
              <w:tc>
                <w:tcPr>
                  <w:tcW w:w="648" w:type="dxa"/>
                  <w:tcBorders>
                    <w:top w:val="single" w:sz="8" w:space="0" w:color="0000FF"/>
                    <w:left w:val="single" w:sz="8" w:space="0" w:color="0000FF"/>
                    <w:bottom w:val="single" w:sz="8" w:space="0" w:color="0000FF"/>
                    <w:right w:val="single" w:sz="8" w:space="0" w:color="0000FF"/>
                  </w:tcBorders>
                  <w:vAlign w:val="center"/>
                </w:tcPr>
                <w:p w:rsidR="00BB7C25" w:rsidRPr="00EC4A9D" w:rsidRDefault="001B6758" w:rsidP="002A3794">
                  <w:pPr>
                    <w:pStyle w:val="ActivityNumbers"/>
                    <w:spacing w:after="0"/>
                    <w:jc w:val="center"/>
                    <w:rPr>
                      <w:color w:val="FF0000"/>
                      <w:sz w:val="32"/>
                      <w:highlight w:val="yellow"/>
                    </w:rPr>
                  </w:pPr>
                  <w:r w:rsidRPr="00EC4A9D">
                    <w:rPr>
                      <w:color w:val="FF0000"/>
                      <w:sz w:val="32"/>
                      <w:highlight w:val="yellow"/>
                    </w:rPr>
                    <w:t>1</w:t>
                  </w:r>
                </w:p>
              </w:tc>
              <w:tc>
                <w:tcPr>
                  <w:tcW w:w="648" w:type="dxa"/>
                  <w:tcBorders>
                    <w:top w:val="single" w:sz="8" w:space="0" w:color="0000FF"/>
                    <w:left w:val="single" w:sz="8" w:space="0" w:color="0000FF"/>
                    <w:bottom w:val="single" w:sz="8" w:space="0" w:color="0000FF"/>
                    <w:right w:val="single" w:sz="8" w:space="0" w:color="0000FF"/>
                  </w:tcBorders>
                  <w:vAlign w:val="center"/>
                </w:tcPr>
                <w:p w:rsidR="00BB7C25" w:rsidRPr="00EC4A9D" w:rsidRDefault="001B6758" w:rsidP="002A3794">
                  <w:pPr>
                    <w:pStyle w:val="ActivityNumbers"/>
                    <w:spacing w:after="0"/>
                    <w:jc w:val="center"/>
                    <w:rPr>
                      <w:color w:val="FF0000"/>
                      <w:sz w:val="32"/>
                      <w:highlight w:val="yellow"/>
                    </w:rPr>
                  </w:pPr>
                  <w:r w:rsidRPr="00EC4A9D">
                    <w:rPr>
                      <w:color w:val="FF0000"/>
                      <w:sz w:val="32"/>
                      <w:highlight w:val="yellow"/>
                    </w:rPr>
                    <w:t>1</w:t>
                  </w:r>
                </w:p>
              </w:tc>
              <w:tc>
                <w:tcPr>
                  <w:tcW w:w="648" w:type="dxa"/>
                  <w:tcBorders>
                    <w:top w:val="single" w:sz="8" w:space="0" w:color="0000FF"/>
                    <w:left w:val="single" w:sz="8" w:space="0" w:color="0000FF"/>
                    <w:bottom w:val="single" w:sz="8" w:space="0" w:color="0000FF"/>
                    <w:right w:val="single" w:sz="8" w:space="0" w:color="0000FF"/>
                  </w:tcBorders>
                  <w:vAlign w:val="center"/>
                </w:tcPr>
                <w:p w:rsidR="00BB7C25" w:rsidRPr="00EC4A9D" w:rsidRDefault="001B6758" w:rsidP="002A3794">
                  <w:pPr>
                    <w:pStyle w:val="ActivityNumbers"/>
                    <w:spacing w:after="0"/>
                    <w:jc w:val="center"/>
                    <w:rPr>
                      <w:color w:val="FF0000"/>
                      <w:sz w:val="32"/>
                      <w:highlight w:val="yellow"/>
                    </w:rPr>
                  </w:pPr>
                  <w:r w:rsidRPr="00EC4A9D">
                    <w:rPr>
                      <w:color w:val="FF0000"/>
                      <w:sz w:val="32"/>
                      <w:highlight w:val="yellow"/>
                    </w:rPr>
                    <w:t>0</w:t>
                  </w:r>
                </w:p>
              </w:tc>
              <w:tc>
                <w:tcPr>
                  <w:tcW w:w="648" w:type="dxa"/>
                  <w:tcBorders>
                    <w:top w:val="single" w:sz="8" w:space="0" w:color="0000FF"/>
                    <w:left w:val="single" w:sz="8" w:space="0" w:color="0000FF"/>
                    <w:bottom w:val="single" w:sz="8" w:space="0" w:color="0000FF"/>
                    <w:right w:val="single" w:sz="8" w:space="0" w:color="0000FF"/>
                  </w:tcBorders>
                  <w:vAlign w:val="center"/>
                </w:tcPr>
                <w:p w:rsidR="00BB7C25" w:rsidRPr="00EC4A9D" w:rsidRDefault="001B6758" w:rsidP="002A3794">
                  <w:pPr>
                    <w:pStyle w:val="ActivityNumbers"/>
                    <w:spacing w:after="0"/>
                    <w:jc w:val="center"/>
                    <w:rPr>
                      <w:color w:val="FF0000"/>
                      <w:sz w:val="32"/>
                      <w:highlight w:val="yellow"/>
                    </w:rPr>
                  </w:pPr>
                  <w:r w:rsidRPr="00EC4A9D">
                    <w:rPr>
                      <w:color w:val="FF0000"/>
                      <w:sz w:val="32"/>
                      <w:highlight w:val="yellow"/>
                    </w:rPr>
                    <w:t>0</w:t>
                  </w:r>
                </w:p>
              </w:tc>
            </w:tr>
            <w:tr w:rsidR="00BB7C25" w:rsidTr="002A3794">
              <w:trPr>
                <w:trHeight w:val="648"/>
                <w:jc w:val="center"/>
              </w:trPr>
              <w:tc>
                <w:tcPr>
                  <w:tcW w:w="741" w:type="dxa"/>
                  <w:tcBorders>
                    <w:top w:val="dashed" w:sz="4" w:space="0" w:color="0000FF"/>
                    <w:left w:val="dashed" w:sz="4" w:space="0" w:color="0000FF"/>
                    <w:bottom w:val="dashed" w:sz="4" w:space="0" w:color="0000FF"/>
                    <w:right w:val="single" w:sz="8" w:space="0" w:color="0000FF"/>
                  </w:tcBorders>
                  <w:vAlign w:val="center"/>
                </w:tcPr>
                <w:p w:rsidR="00BB7C25" w:rsidRDefault="001B6758" w:rsidP="002A3794">
                  <w:pPr>
                    <w:pStyle w:val="ActivityNumbers"/>
                    <w:jc w:val="center"/>
                  </w:pPr>
                  <w:r>
                    <w:t>W’X</w:t>
                  </w:r>
                </w:p>
              </w:tc>
              <w:tc>
                <w:tcPr>
                  <w:tcW w:w="648" w:type="dxa"/>
                  <w:tcBorders>
                    <w:top w:val="single" w:sz="8" w:space="0" w:color="0000FF"/>
                    <w:left w:val="single" w:sz="8" w:space="0" w:color="0000FF"/>
                    <w:bottom w:val="single" w:sz="8" w:space="0" w:color="0000FF"/>
                    <w:right w:val="single" w:sz="8" w:space="0" w:color="0000FF"/>
                  </w:tcBorders>
                  <w:vAlign w:val="center"/>
                </w:tcPr>
                <w:p w:rsidR="00BB7C25" w:rsidRPr="00EC4A9D" w:rsidRDefault="001B6758" w:rsidP="002A3794">
                  <w:pPr>
                    <w:pStyle w:val="ActivityNumbers"/>
                    <w:spacing w:after="0"/>
                    <w:jc w:val="center"/>
                    <w:rPr>
                      <w:color w:val="FF0000"/>
                      <w:sz w:val="32"/>
                      <w:highlight w:val="yellow"/>
                    </w:rPr>
                  </w:pPr>
                  <w:r w:rsidRPr="00EC4A9D">
                    <w:rPr>
                      <w:color w:val="FF0000"/>
                      <w:sz w:val="32"/>
                      <w:highlight w:val="yellow"/>
                    </w:rPr>
                    <w:t>0</w:t>
                  </w:r>
                </w:p>
              </w:tc>
              <w:tc>
                <w:tcPr>
                  <w:tcW w:w="648" w:type="dxa"/>
                  <w:tcBorders>
                    <w:top w:val="single" w:sz="8" w:space="0" w:color="0000FF"/>
                    <w:left w:val="single" w:sz="8" w:space="0" w:color="0000FF"/>
                    <w:bottom w:val="single" w:sz="8" w:space="0" w:color="0000FF"/>
                    <w:right w:val="single" w:sz="8" w:space="0" w:color="0000FF"/>
                  </w:tcBorders>
                  <w:vAlign w:val="center"/>
                </w:tcPr>
                <w:p w:rsidR="00BB7C25" w:rsidRPr="00EC4A9D" w:rsidRDefault="001B6758" w:rsidP="002A3794">
                  <w:pPr>
                    <w:pStyle w:val="ActivityNumbers"/>
                    <w:spacing w:after="0"/>
                    <w:jc w:val="center"/>
                    <w:rPr>
                      <w:color w:val="FF0000"/>
                      <w:sz w:val="32"/>
                      <w:highlight w:val="yellow"/>
                    </w:rPr>
                  </w:pPr>
                  <w:r w:rsidRPr="00EC4A9D">
                    <w:rPr>
                      <w:color w:val="FF0000"/>
                      <w:sz w:val="32"/>
                      <w:highlight w:val="yellow"/>
                    </w:rPr>
                    <w:t>1</w:t>
                  </w:r>
                </w:p>
              </w:tc>
              <w:tc>
                <w:tcPr>
                  <w:tcW w:w="648" w:type="dxa"/>
                  <w:tcBorders>
                    <w:top w:val="single" w:sz="8" w:space="0" w:color="0000FF"/>
                    <w:left w:val="single" w:sz="8" w:space="0" w:color="0000FF"/>
                    <w:bottom w:val="single" w:sz="8" w:space="0" w:color="0000FF"/>
                    <w:right w:val="single" w:sz="8" w:space="0" w:color="0000FF"/>
                  </w:tcBorders>
                  <w:vAlign w:val="center"/>
                </w:tcPr>
                <w:p w:rsidR="00BB7C25" w:rsidRPr="00EC4A9D" w:rsidRDefault="001B6758" w:rsidP="002A3794">
                  <w:pPr>
                    <w:pStyle w:val="ActivityNumbers"/>
                    <w:spacing w:after="0"/>
                    <w:jc w:val="center"/>
                    <w:rPr>
                      <w:color w:val="FF0000"/>
                      <w:sz w:val="32"/>
                      <w:highlight w:val="yellow"/>
                    </w:rPr>
                  </w:pPr>
                  <w:r w:rsidRPr="00EC4A9D">
                    <w:rPr>
                      <w:color w:val="FF0000"/>
                      <w:sz w:val="32"/>
                      <w:highlight w:val="yellow"/>
                    </w:rPr>
                    <w:t>0</w:t>
                  </w:r>
                </w:p>
              </w:tc>
              <w:tc>
                <w:tcPr>
                  <w:tcW w:w="648" w:type="dxa"/>
                  <w:tcBorders>
                    <w:top w:val="single" w:sz="8" w:space="0" w:color="0000FF"/>
                    <w:left w:val="single" w:sz="8" w:space="0" w:color="0000FF"/>
                    <w:bottom w:val="single" w:sz="8" w:space="0" w:color="0000FF"/>
                    <w:right w:val="single" w:sz="8" w:space="0" w:color="0000FF"/>
                  </w:tcBorders>
                  <w:vAlign w:val="center"/>
                </w:tcPr>
                <w:p w:rsidR="00BB7C25" w:rsidRPr="00EC4A9D" w:rsidRDefault="001B6758" w:rsidP="002A3794">
                  <w:pPr>
                    <w:pStyle w:val="ActivityNumbers"/>
                    <w:spacing w:after="0"/>
                    <w:jc w:val="center"/>
                    <w:rPr>
                      <w:color w:val="FF0000"/>
                      <w:sz w:val="32"/>
                      <w:highlight w:val="yellow"/>
                    </w:rPr>
                  </w:pPr>
                  <w:r w:rsidRPr="00EC4A9D">
                    <w:rPr>
                      <w:color w:val="FF0000"/>
                      <w:sz w:val="32"/>
                      <w:highlight w:val="yellow"/>
                    </w:rPr>
                    <w:t>1</w:t>
                  </w:r>
                </w:p>
              </w:tc>
            </w:tr>
            <w:tr w:rsidR="00BB7C25" w:rsidTr="002A3794">
              <w:trPr>
                <w:trHeight w:val="648"/>
                <w:jc w:val="center"/>
              </w:trPr>
              <w:tc>
                <w:tcPr>
                  <w:tcW w:w="741" w:type="dxa"/>
                  <w:tcBorders>
                    <w:top w:val="dashed" w:sz="4" w:space="0" w:color="0000FF"/>
                    <w:left w:val="dashed" w:sz="4" w:space="0" w:color="0000FF"/>
                    <w:bottom w:val="dashed" w:sz="4" w:space="0" w:color="0000FF"/>
                    <w:right w:val="single" w:sz="8" w:space="0" w:color="0000FF"/>
                  </w:tcBorders>
                  <w:vAlign w:val="center"/>
                </w:tcPr>
                <w:p w:rsidR="00BB7C25" w:rsidRDefault="001B6758" w:rsidP="002A3794">
                  <w:pPr>
                    <w:pStyle w:val="ActivityNumbers"/>
                    <w:jc w:val="center"/>
                  </w:pPr>
                  <w:r>
                    <w:t>WX</w:t>
                  </w:r>
                </w:p>
              </w:tc>
              <w:tc>
                <w:tcPr>
                  <w:tcW w:w="648" w:type="dxa"/>
                  <w:tcBorders>
                    <w:top w:val="single" w:sz="8" w:space="0" w:color="0000FF"/>
                    <w:left w:val="single" w:sz="8" w:space="0" w:color="0000FF"/>
                    <w:bottom w:val="single" w:sz="8" w:space="0" w:color="0000FF"/>
                    <w:right w:val="single" w:sz="8" w:space="0" w:color="0000FF"/>
                  </w:tcBorders>
                  <w:vAlign w:val="center"/>
                </w:tcPr>
                <w:p w:rsidR="00BB7C25" w:rsidRPr="00EC4A9D" w:rsidRDefault="00EC4A9D" w:rsidP="002A3794">
                  <w:pPr>
                    <w:pStyle w:val="ActivityNumbers"/>
                    <w:spacing w:after="0"/>
                    <w:jc w:val="center"/>
                    <w:rPr>
                      <w:color w:val="FF0000"/>
                      <w:sz w:val="32"/>
                      <w:highlight w:val="yellow"/>
                    </w:rPr>
                  </w:pPr>
                  <w:r w:rsidRPr="00EC4A9D">
                    <w:rPr>
                      <w:color w:val="FF0000"/>
                      <w:sz w:val="32"/>
                      <w:highlight w:val="yellow"/>
                    </w:rPr>
                    <w:t>0</w:t>
                  </w:r>
                </w:p>
              </w:tc>
              <w:tc>
                <w:tcPr>
                  <w:tcW w:w="648" w:type="dxa"/>
                  <w:tcBorders>
                    <w:top w:val="single" w:sz="8" w:space="0" w:color="0000FF"/>
                    <w:left w:val="single" w:sz="8" w:space="0" w:color="0000FF"/>
                    <w:bottom w:val="single" w:sz="8" w:space="0" w:color="0000FF"/>
                    <w:right w:val="single" w:sz="8" w:space="0" w:color="0000FF"/>
                  </w:tcBorders>
                  <w:vAlign w:val="center"/>
                </w:tcPr>
                <w:p w:rsidR="00BB7C25" w:rsidRPr="00EC4A9D" w:rsidRDefault="00EC4A9D" w:rsidP="002A3794">
                  <w:pPr>
                    <w:pStyle w:val="ActivityNumbers"/>
                    <w:spacing w:after="0"/>
                    <w:jc w:val="center"/>
                    <w:rPr>
                      <w:color w:val="FF0000"/>
                      <w:sz w:val="32"/>
                      <w:highlight w:val="yellow"/>
                    </w:rPr>
                  </w:pPr>
                  <w:r w:rsidRPr="00EC4A9D">
                    <w:rPr>
                      <w:color w:val="FF0000"/>
                      <w:sz w:val="32"/>
                      <w:highlight w:val="yellow"/>
                    </w:rPr>
                    <w:t>1</w:t>
                  </w:r>
                </w:p>
              </w:tc>
              <w:tc>
                <w:tcPr>
                  <w:tcW w:w="648" w:type="dxa"/>
                  <w:tcBorders>
                    <w:top w:val="single" w:sz="8" w:space="0" w:color="0000FF"/>
                    <w:left w:val="single" w:sz="8" w:space="0" w:color="0000FF"/>
                    <w:bottom w:val="single" w:sz="8" w:space="0" w:color="0000FF"/>
                    <w:right w:val="single" w:sz="8" w:space="0" w:color="0000FF"/>
                  </w:tcBorders>
                  <w:vAlign w:val="center"/>
                </w:tcPr>
                <w:p w:rsidR="00BB7C25" w:rsidRPr="00EC4A9D" w:rsidRDefault="00EC4A9D" w:rsidP="002A3794">
                  <w:pPr>
                    <w:pStyle w:val="ActivityNumbers"/>
                    <w:spacing w:after="0"/>
                    <w:jc w:val="center"/>
                    <w:rPr>
                      <w:color w:val="FF0000"/>
                      <w:sz w:val="32"/>
                      <w:highlight w:val="yellow"/>
                    </w:rPr>
                  </w:pPr>
                  <w:r w:rsidRPr="00EC4A9D">
                    <w:rPr>
                      <w:color w:val="FF0000"/>
                      <w:sz w:val="32"/>
                      <w:highlight w:val="yellow"/>
                    </w:rPr>
                    <w:t>0</w:t>
                  </w:r>
                </w:p>
              </w:tc>
              <w:tc>
                <w:tcPr>
                  <w:tcW w:w="648" w:type="dxa"/>
                  <w:tcBorders>
                    <w:top w:val="single" w:sz="8" w:space="0" w:color="0000FF"/>
                    <w:left w:val="single" w:sz="8" w:space="0" w:color="0000FF"/>
                    <w:bottom w:val="single" w:sz="8" w:space="0" w:color="0000FF"/>
                    <w:right w:val="single" w:sz="8" w:space="0" w:color="0000FF"/>
                  </w:tcBorders>
                  <w:vAlign w:val="center"/>
                </w:tcPr>
                <w:p w:rsidR="00BB7C25" w:rsidRPr="00EC4A9D" w:rsidRDefault="00EC4A9D" w:rsidP="002A3794">
                  <w:pPr>
                    <w:pStyle w:val="ActivityNumbers"/>
                    <w:spacing w:after="0"/>
                    <w:jc w:val="center"/>
                    <w:rPr>
                      <w:color w:val="FF0000"/>
                      <w:sz w:val="32"/>
                      <w:highlight w:val="yellow"/>
                    </w:rPr>
                  </w:pPr>
                  <w:r w:rsidRPr="00EC4A9D">
                    <w:rPr>
                      <w:color w:val="FF0000"/>
                      <w:sz w:val="32"/>
                      <w:highlight w:val="yellow"/>
                    </w:rPr>
                    <w:t>0</w:t>
                  </w:r>
                </w:p>
              </w:tc>
            </w:tr>
            <w:tr w:rsidR="00BB7C25" w:rsidTr="002A3794">
              <w:trPr>
                <w:trHeight w:val="648"/>
                <w:jc w:val="center"/>
              </w:trPr>
              <w:tc>
                <w:tcPr>
                  <w:tcW w:w="741" w:type="dxa"/>
                  <w:tcBorders>
                    <w:top w:val="dashed" w:sz="4" w:space="0" w:color="0000FF"/>
                    <w:left w:val="dashed" w:sz="4" w:space="0" w:color="0000FF"/>
                    <w:bottom w:val="dashed" w:sz="4" w:space="0" w:color="0000FF"/>
                    <w:right w:val="single" w:sz="8" w:space="0" w:color="0000FF"/>
                  </w:tcBorders>
                  <w:vAlign w:val="center"/>
                </w:tcPr>
                <w:p w:rsidR="00BB7C25" w:rsidRDefault="001B6758" w:rsidP="002A3794">
                  <w:pPr>
                    <w:pStyle w:val="ActivityNumbers"/>
                    <w:jc w:val="center"/>
                  </w:pPr>
                  <w:r>
                    <w:t>WX’</w:t>
                  </w:r>
                </w:p>
              </w:tc>
              <w:tc>
                <w:tcPr>
                  <w:tcW w:w="648" w:type="dxa"/>
                  <w:tcBorders>
                    <w:top w:val="single" w:sz="8" w:space="0" w:color="0000FF"/>
                    <w:left w:val="single" w:sz="8" w:space="0" w:color="0000FF"/>
                    <w:bottom w:val="single" w:sz="8" w:space="0" w:color="0000FF"/>
                    <w:right w:val="single" w:sz="8" w:space="0" w:color="0000FF"/>
                  </w:tcBorders>
                  <w:vAlign w:val="center"/>
                </w:tcPr>
                <w:p w:rsidR="00BB7C25" w:rsidRPr="00EC4A9D" w:rsidRDefault="00EC4A9D" w:rsidP="002A3794">
                  <w:pPr>
                    <w:pStyle w:val="ActivityNumbers"/>
                    <w:spacing w:after="0"/>
                    <w:jc w:val="center"/>
                    <w:rPr>
                      <w:color w:val="FF0000"/>
                      <w:sz w:val="32"/>
                      <w:highlight w:val="yellow"/>
                    </w:rPr>
                  </w:pPr>
                  <w:r w:rsidRPr="00EC4A9D">
                    <w:rPr>
                      <w:color w:val="FF0000"/>
                      <w:sz w:val="32"/>
                      <w:highlight w:val="yellow"/>
                    </w:rPr>
                    <w:t>0</w:t>
                  </w:r>
                </w:p>
              </w:tc>
              <w:tc>
                <w:tcPr>
                  <w:tcW w:w="648" w:type="dxa"/>
                  <w:tcBorders>
                    <w:top w:val="single" w:sz="8" w:space="0" w:color="0000FF"/>
                    <w:left w:val="single" w:sz="8" w:space="0" w:color="0000FF"/>
                    <w:bottom w:val="single" w:sz="8" w:space="0" w:color="0000FF"/>
                    <w:right w:val="single" w:sz="8" w:space="0" w:color="0000FF"/>
                  </w:tcBorders>
                  <w:vAlign w:val="center"/>
                </w:tcPr>
                <w:p w:rsidR="00BB7C25" w:rsidRPr="00EC4A9D" w:rsidRDefault="00EC4A9D" w:rsidP="002A3794">
                  <w:pPr>
                    <w:pStyle w:val="ActivityNumbers"/>
                    <w:spacing w:after="0"/>
                    <w:jc w:val="center"/>
                    <w:rPr>
                      <w:color w:val="FF0000"/>
                      <w:sz w:val="32"/>
                      <w:highlight w:val="yellow"/>
                    </w:rPr>
                  </w:pPr>
                  <w:r w:rsidRPr="00EC4A9D">
                    <w:rPr>
                      <w:color w:val="FF0000"/>
                      <w:sz w:val="32"/>
                      <w:highlight w:val="yellow"/>
                    </w:rPr>
                    <w:t>1</w:t>
                  </w:r>
                </w:p>
              </w:tc>
              <w:tc>
                <w:tcPr>
                  <w:tcW w:w="648" w:type="dxa"/>
                  <w:tcBorders>
                    <w:top w:val="single" w:sz="8" w:space="0" w:color="0000FF"/>
                    <w:left w:val="single" w:sz="8" w:space="0" w:color="0000FF"/>
                    <w:bottom w:val="single" w:sz="8" w:space="0" w:color="0000FF"/>
                    <w:right w:val="single" w:sz="8" w:space="0" w:color="0000FF"/>
                  </w:tcBorders>
                  <w:vAlign w:val="center"/>
                </w:tcPr>
                <w:p w:rsidR="00BB7C25" w:rsidRPr="00EC4A9D" w:rsidRDefault="00EC4A9D" w:rsidP="002A3794">
                  <w:pPr>
                    <w:pStyle w:val="ActivityNumbers"/>
                    <w:spacing w:after="0"/>
                    <w:jc w:val="center"/>
                    <w:rPr>
                      <w:color w:val="FF0000"/>
                      <w:sz w:val="32"/>
                      <w:highlight w:val="yellow"/>
                    </w:rPr>
                  </w:pPr>
                  <w:r w:rsidRPr="00EC4A9D">
                    <w:rPr>
                      <w:color w:val="FF0000"/>
                      <w:sz w:val="32"/>
                      <w:highlight w:val="yellow"/>
                    </w:rPr>
                    <w:t>0</w:t>
                  </w:r>
                </w:p>
              </w:tc>
              <w:tc>
                <w:tcPr>
                  <w:tcW w:w="648" w:type="dxa"/>
                  <w:tcBorders>
                    <w:top w:val="single" w:sz="8" w:space="0" w:color="0000FF"/>
                    <w:left w:val="single" w:sz="8" w:space="0" w:color="0000FF"/>
                    <w:bottom w:val="single" w:sz="8" w:space="0" w:color="0000FF"/>
                    <w:right w:val="single" w:sz="8" w:space="0" w:color="0000FF"/>
                  </w:tcBorders>
                  <w:vAlign w:val="center"/>
                </w:tcPr>
                <w:p w:rsidR="00BB7C25" w:rsidRPr="00EC4A9D" w:rsidRDefault="00EC4A9D" w:rsidP="002A3794">
                  <w:pPr>
                    <w:pStyle w:val="ActivityNumbers"/>
                    <w:spacing w:after="0"/>
                    <w:jc w:val="center"/>
                    <w:rPr>
                      <w:color w:val="FF0000"/>
                      <w:sz w:val="32"/>
                      <w:highlight w:val="yellow"/>
                    </w:rPr>
                  </w:pPr>
                  <w:r w:rsidRPr="00EC4A9D">
                    <w:rPr>
                      <w:color w:val="FF0000"/>
                      <w:sz w:val="32"/>
                      <w:highlight w:val="yellow"/>
                    </w:rPr>
                    <w:t>1</w:t>
                  </w:r>
                </w:p>
              </w:tc>
            </w:tr>
          </w:tbl>
          <w:p w:rsidR="00D96DED" w:rsidRDefault="00D96DED" w:rsidP="002A3794">
            <w:pPr>
              <w:pStyle w:val="ActivityNumbers"/>
            </w:pPr>
          </w:p>
          <w:p w:rsidR="00D96DED" w:rsidRDefault="00D96DED" w:rsidP="002A3794">
            <w:pPr>
              <w:pStyle w:val="ActivityNumbers"/>
              <w:ind w:left="720"/>
            </w:pPr>
          </w:p>
        </w:tc>
      </w:tr>
    </w:tbl>
    <w:p w:rsidR="00D96DED" w:rsidRDefault="00D96DED" w:rsidP="002E1EAF">
      <w:pPr>
        <w:pStyle w:val="ActivityNumbers"/>
        <w:ind w:left="720"/>
      </w:pPr>
    </w:p>
    <w:p w:rsidR="00D96DED" w:rsidRDefault="00D96DED" w:rsidP="002E1EAF">
      <w:pPr>
        <w:pStyle w:val="ActivityNumbers"/>
        <w:ind w:left="720"/>
      </w:pPr>
    </w:p>
    <w:p w:rsidR="00F80337" w:rsidRDefault="00AD3D25" w:rsidP="00F80337">
      <w:pPr>
        <w:pStyle w:val="ActivityNumbers"/>
        <w:spacing w:after="0"/>
        <w:ind w:left="360"/>
      </w:pPr>
      <w:r>
        <w:br w:type="page"/>
      </w:r>
      <w:r w:rsidR="003A69D3">
        <w:lastRenderedPageBreak/>
        <w:t>Write the simplified sum-of-products (SOP) logic express</w:t>
      </w:r>
      <w:r w:rsidR="00F80337">
        <w:t>ion for the K-Maps shown below.</w:t>
      </w:r>
    </w:p>
    <w:p w:rsidR="003A69D3" w:rsidRDefault="00AD3D25" w:rsidP="00F80337">
      <w:pPr>
        <w:pStyle w:val="ActivityNumbers"/>
        <w:spacing w:after="0"/>
        <w:ind w:left="360"/>
      </w:pPr>
      <w:r>
        <w:t xml:space="preserve">Be sure to take advantage of any </w:t>
      </w:r>
      <w:r w:rsidRPr="00782581">
        <w:rPr>
          <w:i/>
        </w:rPr>
        <w:t>don’t care</w:t>
      </w:r>
      <w:r w:rsidR="00782581">
        <w:t xml:space="preserve"> conditions</w:t>
      </w:r>
      <w:r>
        <w:t>.</w:t>
      </w:r>
    </w:p>
    <w:p w:rsidR="00F80337" w:rsidRDefault="00F80337" w:rsidP="00F80337">
      <w:pPr>
        <w:pStyle w:val="ActivityNumbers"/>
        <w:spacing w:after="0"/>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6"/>
      </w:tblGrid>
      <w:tr w:rsidR="00974AC8" w:rsidTr="002A3794">
        <w:trPr>
          <w:trHeight w:val="3312"/>
        </w:trPr>
        <w:tc>
          <w:tcPr>
            <w:tcW w:w="9216" w:type="dxa"/>
            <w:tcBorders>
              <w:top w:val="nil"/>
              <w:left w:val="nil"/>
              <w:bottom w:val="nil"/>
              <w:right w:val="nil"/>
            </w:tcBorders>
          </w:tcPr>
          <w:p w:rsidR="00974AC8" w:rsidRDefault="00974AC8" w:rsidP="005701F3">
            <w:pPr>
              <w:pStyle w:val="ActivityNumbers"/>
              <w:numPr>
                <w:ilvl w:val="0"/>
                <w:numId w:val="31"/>
              </w:numPr>
              <w:tabs>
                <w:tab w:val="left" w:pos="900"/>
              </w:tabs>
              <w:spacing w:after="0"/>
              <w:ind w:left="900" w:hanging="540"/>
            </w:pPr>
            <w:r>
              <w:t>F</w:t>
            </w:r>
            <w:r w:rsidR="005701F3">
              <w:rPr>
                <w:vertAlign w:val="subscript"/>
              </w:rPr>
              <w:t>10</w:t>
            </w:r>
            <w:r w:rsidR="002A173E">
              <w:t xml:space="preserve"> = </w:t>
            </w:r>
            <w:r w:rsidR="00EC4A9D" w:rsidRPr="00EC4A9D">
              <w:rPr>
                <w:color w:val="FF0000"/>
                <w:highlight w:val="yellow"/>
              </w:rPr>
              <w:t>K’+L’</w:t>
            </w:r>
          </w:p>
          <w:p w:rsidR="00974AC8" w:rsidRDefault="00974AC8" w:rsidP="002A3794">
            <w:pPr>
              <w:pStyle w:val="ActivityNumbers"/>
              <w:spacing w:after="0"/>
            </w:pPr>
          </w:p>
          <w:tbl>
            <w:tblPr>
              <w:tblW w:w="0" w:type="auto"/>
              <w:tblLook w:val="04A0"/>
            </w:tblPr>
            <w:tblGrid>
              <w:gridCol w:w="648"/>
              <w:gridCol w:w="670"/>
              <w:gridCol w:w="648"/>
            </w:tblGrid>
            <w:tr w:rsidR="00974AC8" w:rsidTr="002A173E">
              <w:trPr>
                <w:trHeight w:val="648"/>
              </w:trPr>
              <w:tc>
                <w:tcPr>
                  <w:tcW w:w="648" w:type="dxa"/>
                  <w:vAlign w:val="center"/>
                </w:tcPr>
                <w:p w:rsidR="00974AC8" w:rsidRDefault="00974AC8" w:rsidP="002A3794">
                  <w:pPr>
                    <w:pStyle w:val="ActivityNumbers"/>
                    <w:jc w:val="center"/>
                  </w:pPr>
                </w:p>
              </w:tc>
              <w:tc>
                <w:tcPr>
                  <w:tcW w:w="648" w:type="dxa"/>
                  <w:tcBorders>
                    <w:bottom w:val="single" w:sz="8" w:space="0" w:color="0000FF"/>
                  </w:tcBorders>
                  <w:vAlign w:val="bottom"/>
                </w:tcPr>
                <w:p w:rsidR="00974AC8" w:rsidRDefault="00F84811" w:rsidP="002A3794">
                  <w:pPr>
                    <w:pStyle w:val="ActivityNumbers"/>
                    <w:jc w:val="center"/>
                  </w:pPr>
                  <w:r w:rsidRPr="009060B8">
                    <w:rPr>
                      <w:position w:val="-4"/>
                    </w:rPr>
                    <w:object w:dxaOrig="320" w:dyaOrig="420">
                      <v:shape id="_x0000_i1061" type="#_x0000_t75" style="width:12pt;height:16pt" o:ole="">
                        <v:imagedata r:id="rId73" o:title=""/>
                      </v:shape>
                      <o:OLEObject Type="Embed" ProgID="Equation.3" ShapeID="_x0000_i1061" DrawAspect="Content" ObjectID="_1577449213" r:id="rId74"/>
                    </w:object>
                  </w:r>
                </w:p>
              </w:tc>
              <w:tc>
                <w:tcPr>
                  <w:tcW w:w="648" w:type="dxa"/>
                  <w:tcBorders>
                    <w:bottom w:val="single" w:sz="8" w:space="0" w:color="0000FF"/>
                  </w:tcBorders>
                  <w:vAlign w:val="bottom"/>
                </w:tcPr>
                <w:p w:rsidR="00974AC8" w:rsidRDefault="00F84811" w:rsidP="002A3794">
                  <w:pPr>
                    <w:pStyle w:val="ActivityNumbers"/>
                    <w:jc w:val="center"/>
                  </w:pPr>
                  <w:r w:rsidRPr="009060B8">
                    <w:rPr>
                      <w:position w:val="-4"/>
                    </w:rPr>
                    <w:object w:dxaOrig="240" w:dyaOrig="320">
                      <v:shape id="_x0000_i1062" type="#_x0000_t75" style="width:9pt;height:12pt" o:ole="">
                        <v:imagedata r:id="rId75" o:title=""/>
                      </v:shape>
                      <o:OLEObject Type="Embed" ProgID="Equation.3" ShapeID="_x0000_i1062" DrawAspect="Content" ObjectID="_1577449214" r:id="rId76"/>
                    </w:object>
                  </w:r>
                </w:p>
              </w:tc>
            </w:tr>
            <w:tr w:rsidR="00974AC8" w:rsidTr="002A173E">
              <w:trPr>
                <w:trHeight w:val="648"/>
              </w:trPr>
              <w:tc>
                <w:tcPr>
                  <w:tcW w:w="648" w:type="dxa"/>
                  <w:tcBorders>
                    <w:right w:val="single" w:sz="8" w:space="0" w:color="0000FF"/>
                  </w:tcBorders>
                  <w:vAlign w:val="center"/>
                </w:tcPr>
                <w:p w:rsidR="00974AC8" w:rsidRDefault="00F84811" w:rsidP="002A3794">
                  <w:pPr>
                    <w:pStyle w:val="ActivityNumbers"/>
                    <w:jc w:val="center"/>
                  </w:pPr>
                  <w:r w:rsidRPr="00974AC8">
                    <w:rPr>
                      <w:position w:val="-4"/>
                    </w:rPr>
                    <w:object w:dxaOrig="279" w:dyaOrig="420">
                      <v:shape id="_x0000_i1063" type="#_x0000_t75" style="width:10.5pt;height:16pt" o:ole="">
                        <v:imagedata r:id="rId77" o:title=""/>
                      </v:shape>
                      <o:OLEObject Type="Embed" ProgID="Equation.3" ShapeID="_x0000_i1063" DrawAspect="Content" ObjectID="_1577449215" r:id="rId78"/>
                    </w:object>
                  </w:r>
                </w:p>
              </w:tc>
              <w:tc>
                <w:tcPr>
                  <w:tcW w:w="648" w:type="dxa"/>
                  <w:tcBorders>
                    <w:top w:val="single" w:sz="8" w:space="0" w:color="0000FF"/>
                    <w:left w:val="single" w:sz="8" w:space="0" w:color="0000FF"/>
                    <w:bottom w:val="single" w:sz="8" w:space="0" w:color="0000FF"/>
                    <w:right w:val="single" w:sz="8" w:space="0" w:color="0000FF"/>
                  </w:tcBorders>
                  <w:vAlign w:val="center"/>
                </w:tcPr>
                <w:p w:rsidR="00974AC8" w:rsidRPr="00B95561" w:rsidRDefault="00A5026C" w:rsidP="002A3794">
                  <w:pPr>
                    <w:pStyle w:val="ActivityNumbers"/>
                    <w:spacing w:after="0"/>
                    <w:jc w:val="center"/>
                  </w:pPr>
                  <w:r w:rsidRPr="00B95561">
                    <w:t>X</w:t>
                  </w:r>
                  <w:r w:rsidR="00EC4A9D">
                    <w:t>(1)</w:t>
                  </w:r>
                </w:p>
              </w:tc>
              <w:tc>
                <w:tcPr>
                  <w:tcW w:w="648" w:type="dxa"/>
                  <w:tcBorders>
                    <w:top w:val="single" w:sz="8" w:space="0" w:color="0000FF"/>
                    <w:left w:val="single" w:sz="8" w:space="0" w:color="0000FF"/>
                    <w:bottom w:val="single" w:sz="8" w:space="0" w:color="0000FF"/>
                    <w:right w:val="single" w:sz="8" w:space="0" w:color="0000FF"/>
                  </w:tcBorders>
                  <w:vAlign w:val="center"/>
                </w:tcPr>
                <w:p w:rsidR="00974AC8" w:rsidRPr="00B95561" w:rsidRDefault="00974AC8" w:rsidP="002A3794">
                  <w:pPr>
                    <w:pStyle w:val="ActivityNumbers"/>
                    <w:spacing w:after="0"/>
                    <w:jc w:val="center"/>
                  </w:pPr>
                  <w:r w:rsidRPr="00B95561">
                    <w:t>1</w:t>
                  </w:r>
                </w:p>
              </w:tc>
            </w:tr>
            <w:tr w:rsidR="00974AC8" w:rsidTr="002A173E">
              <w:trPr>
                <w:trHeight w:val="648"/>
              </w:trPr>
              <w:tc>
                <w:tcPr>
                  <w:tcW w:w="648" w:type="dxa"/>
                  <w:tcBorders>
                    <w:right w:val="single" w:sz="8" w:space="0" w:color="0000FF"/>
                  </w:tcBorders>
                  <w:vAlign w:val="center"/>
                </w:tcPr>
                <w:p w:rsidR="00974AC8" w:rsidRDefault="00F84811" w:rsidP="002A3794">
                  <w:pPr>
                    <w:pStyle w:val="ActivityNumbers"/>
                    <w:jc w:val="center"/>
                  </w:pPr>
                  <w:r w:rsidRPr="00974AC8">
                    <w:rPr>
                      <w:position w:val="-4"/>
                    </w:rPr>
                    <w:object w:dxaOrig="279" w:dyaOrig="320">
                      <v:shape id="_x0000_i1064" type="#_x0000_t75" style="width:10.5pt;height:12pt" o:ole="">
                        <v:imagedata r:id="rId79" o:title=""/>
                      </v:shape>
                      <o:OLEObject Type="Embed" ProgID="Equation.3" ShapeID="_x0000_i1064" DrawAspect="Content" ObjectID="_1577449216" r:id="rId80"/>
                    </w:object>
                  </w:r>
                </w:p>
              </w:tc>
              <w:tc>
                <w:tcPr>
                  <w:tcW w:w="648" w:type="dxa"/>
                  <w:tcBorders>
                    <w:top w:val="single" w:sz="8" w:space="0" w:color="0000FF"/>
                    <w:left w:val="single" w:sz="8" w:space="0" w:color="0000FF"/>
                    <w:bottom w:val="single" w:sz="8" w:space="0" w:color="0000FF"/>
                    <w:right w:val="single" w:sz="8" w:space="0" w:color="0000FF"/>
                  </w:tcBorders>
                  <w:vAlign w:val="center"/>
                </w:tcPr>
                <w:p w:rsidR="00974AC8" w:rsidRPr="00B95561" w:rsidRDefault="00F84811" w:rsidP="002A3794">
                  <w:pPr>
                    <w:pStyle w:val="ActivityNumbers"/>
                    <w:spacing w:after="0"/>
                    <w:jc w:val="center"/>
                  </w:pPr>
                  <w:r w:rsidRPr="00B95561">
                    <w:t>1</w:t>
                  </w:r>
                </w:p>
              </w:tc>
              <w:tc>
                <w:tcPr>
                  <w:tcW w:w="648" w:type="dxa"/>
                  <w:tcBorders>
                    <w:top w:val="single" w:sz="8" w:space="0" w:color="0000FF"/>
                    <w:left w:val="single" w:sz="8" w:space="0" w:color="0000FF"/>
                    <w:bottom w:val="single" w:sz="8" w:space="0" w:color="0000FF"/>
                    <w:right w:val="single" w:sz="8" w:space="0" w:color="0000FF"/>
                  </w:tcBorders>
                  <w:vAlign w:val="center"/>
                </w:tcPr>
                <w:p w:rsidR="00974AC8" w:rsidRPr="00B95561" w:rsidRDefault="00A5026C" w:rsidP="002A3794">
                  <w:pPr>
                    <w:pStyle w:val="ActivityNumbers"/>
                    <w:spacing w:after="0"/>
                    <w:jc w:val="center"/>
                  </w:pPr>
                  <w:r w:rsidRPr="00B95561">
                    <w:t>0</w:t>
                  </w:r>
                </w:p>
              </w:tc>
            </w:tr>
          </w:tbl>
          <w:p w:rsidR="00974AC8" w:rsidRDefault="00974AC8" w:rsidP="00FE5E73">
            <w:pPr>
              <w:pStyle w:val="ActivityNumbers"/>
              <w:spacing w:after="0"/>
            </w:pPr>
          </w:p>
          <w:p w:rsidR="00974AC8" w:rsidRDefault="00974AC8" w:rsidP="00974AC8">
            <w:pPr>
              <w:pStyle w:val="ActivityNumbers"/>
            </w:pPr>
          </w:p>
        </w:tc>
      </w:tr>
      <w:tr w:rsidR="00974AC8" w:rsidTr="00FE5E73">
        <w:trPr>
          <w:trHeight w:val="4608"/>
        </w:trPr>
        <w:tc>
          <w:tcPr>
            <w:tcW w:w="9216" w:type="dxa"/>
            <w:tcBorders>
              <w:top w:val="nil"/>
              <w:left w:val="nil"/>
              <w:bottom w:val="nil"/>
              <w:right w:val="nil"/>
            </w:tcBorders>
          </w:tcPr>
          <w:p w:rsidR="00974AC8" w:rsidRDefault="00974AC8" w:rsidP="005701F3">
            <w:pPr>
              <w:pStyle w:val="ActivityNumbers"/>
              <w:numPr>
                <w:ilvl w:val="0"/>
                <w:numId w:val="31"/>
              </w:numPr>
              <w:tabs>
                <w:tab w:val="left" w:pos="900"/>
              </w:tabs>
              <w:spacing w:after="0"/>
              <w:ind w:left="900" w:hanging="540"/>
            </w:pPr>
            <w:r>
              <w:t>F</w:t>
            </w:r>
            <w:r w:rsidR="005701F3">
              <w:rPr>
                <w:vertAlign w:val="subscript"/>
              </w:rPr>
              <w:t>11</w:t>
            </w:r>
            <w:r w:rsidR="002A173E">
              <w:t xml:space="preserve"> = </w:t>
            </w:r>
            <w:r w:rsidR="00EC4A9D" w:rsidRPr="00EC4A9D">
              <w:rPr>
                <w:color w:val="FF0000"/>
                <w:highlight w:val="yellow"/>
              </w:rPr>
              <w:t>L</w:t>
            </w:r>
          </w:p>
          <w:p w:rsidR="00974AC8" w:rsidRDefault="00974AC8" w:rsidP="002A3794">
            <w:pPr>
              <w:pStyle w:val="ActivityNumbers"/>
              <w:spacing w:after="0"/>
              <w:ind w:left="720"/>
            </w:pPr>
          </w:p>
          <w:tbl>
            <w:tblPr>
              <w:tblW w:w="0" w:type="auto"/>
              <w:tblLook w:val="04A0"/>
            </w:tblPr>
            <w:tblGrid>
              <w:gridCol w:w="648"/>
              <w:gridCol w:w="670"/>
              <w:gridCol w:w="670"/>
            </w:tblGrid>
            <w:tr w:rsidR="00974AC8" w:rsidTr="002A173E">
              <w:trPr>
                <w:trHeight w:val="648"/>
              </w:trPr>
              <w:tc>
                <w:tcPr>
                  <w:tcW w:w="648" w:type="dxa"/>
                  <w:vAlign w:val="center"/>
                </w:tcPr>
                <w:p w:rsidR="00974AC8" w:rsidRDefault="00974AC8" w:rsidP="002A3794">
                  <w:pPr>
                    <w:pStyle w:val="ActivityNumbers"/>
                    <w:jc w:val="center"/>
                  </w:pPr>
                </w:p>
              </w:tc>
              <w:tc>
                <w:tcPr>
                  <w:tcW w:w="648" w:type="dxa"/>
                  <w:tcBorders>
                    <w:bottom w:val="single" w:sz="8" w:space="0" w:color="0000FF"/>
                  </w:tcBorders>
                  <w:vAlign w:val="bottom"/>
                </w:tcPr>
                <w:p w:rsidR="00974AC8" w:rsidRDefault="00F84811" w:rsidP="002A3794">
                  <w:pPr>
                    <w:pStyle w:val="ActivityNumbers"/>
                    <w:jc w:val="center"/>
                  </w:pPr>
                  <w:r w:rsidRPr="00F84811">
                    <w:rPr>
                      <w:position w:val="-4"/>
                    </w:rPr>
                    <w:object w:dxaOrig="400" w:dyaOrig="420">
                      <v:shape id="_x0000_i1065" type="#_x0000_t75" style="width:15pt;height:16pt" o:ole="">
                        <v:imagedata r:id="rId81" o:title=""/>
                      </v:shape>
                      <o:OLEObject Type="Embed" ProgID="Equation.3" ShapeID="_x0000_i1065" DrawAspect="Content" ObjectID="_1577449217" r:id="rId82"/>
                    </w:object>
                  </w:r>
                </w:p>
              </w:tc>
              <w:tc>
                <w:tcPr>
                  <w:tcW w:w="648" w:type="dxa"/>
                  <w:tcBorders>
                    <w:bottom w:val="single" w:sz="8" w:space="0" w:color="0000FF"/>
                  </w:tcBorders>
                  <w:vAlign w:val="bottom"/>
                </w:tcPr>
                <w:p w:rsidR="00974AC8" w:rsidRDefault="00F84811" w:rsidP="002A3794">
                  <w:pPr>
                    <w:pStyle w:val="ActivityNumbers"/>
                    <w:jc w:val="center"/>
                  </w:pPr>
                  <w:r>
                    <w:t>M</w:t>
                  </w:r>
                </w:p>
              </w:tc>
            </w:tr>
            <w:tr w:rsidR="00974AC8" w:rsidTr="002A173E">
              <w:trPr>
                <w:trHeight w:val="648"/>
              </w:trPr>
              <w:tc>
                <w:tcPr>
                  <w:tcW w:w="648" w:type="dxa"/>
                  <w:tcBorders>
                    <w:right w:val="single" w:sz="8" w:space="0" w:color="0000FF"/>
                  </w:tcBorders>
                  <w:vAlign w:val="center"/>
                </w:tcPr>
                <w:p w:rsidR="00974AC8" w:rsidRDefault="00F84811" w:rsidP="002A3794">
                  <w:pPr>
                    <w:pStyle w:val="ActivityNumbers"/>
                    <w:jc w:val="center"/>
                  </w:pPr>
                  <w:r w:rsidRPr="009060B8">
                    <w:rPr>
                      <w:position w:val="-4"/>
                    </w:rPr>
                    <w:object w:dxaOrig="520" w:dyaOrig="420">
                      <v:shape id="_x0000_i1066" type="#_x0000_t75" style="width:19.5pt;height:16pt" o:ole="">
                        <v:imagedata r:id="rId83" o:title=""/>
                      </v:shape>
                      <o:OLEObject Type="Embed" ProgID="Equation.3" ShapeID="_x0000_i1066" DrawAspect="Content" ObjectID="_1577449218" r:id="rId84"/>
                    </w:object>
                  </w:r>
                </w:p>
              </w:tc>
              <w:tc>
                <w:tcPr>
                  <w:tcW w:w="648" w:type="dxa"/>
                  <w:tcBorders>
                    <w:top w:val="single" w:sz="8" w:space="0" w:color="0000FF"/>
                    <w:left w:val="single" w:sz="8" w:space="0" w:color="0000FF"/>
                    <w:bottom w:val="single" w:sz="8" w:space="0" w:color="0000FF"/>
                    <w:right w:val="single" w:sz="8" w:space="0" w:color="0000FF"/>
                  </w:tcBorders>
                  <w:vAlign w:val="center"/>
                </w:tcPr>
                <w:p w:rsidR="00974AC8" w:rsidRPr="00B95561" w:rsidRDefault="00F84811" w:rsidP="002A3794">
                  <w:pPr>
                    <w:pStyle w:val="ActivityNumbers"/>
                    <w:spacing w:after="0"/>
                    <w:jc w:val="center"/>
                  </w:pPr>
                  <w:r w:rsidRPr="00B95561">
                    <w:t>0</w:t>
                  </w:r>
                </w:p>
              </w:tc>
              <w:tc>
                <w:tcPr>
                  <w:tcW w:w="648" w:type="dxa"/>
                  <w:tcBorders>
                    <w:top w:val="single" w:sz="8" w:space="0" w:color="0000FF"/>
                    <w:left w:val="single" w:sz="8" w:space="0" w:color="0000FF"/>
                    <w:bottom w:val="single" w:sz="8" w:space="0" w:color="0000FF"/>
                    <w:right w:val="single" w:sz="8" w:space="0" w:color="0000FF"/>
                  </w:tcBorders>
                  <w:vAlign w:val="center"/>
                </w:tcPr>
                <w:p w:rsidR="00974AC8" w:rsidRPr="00B95561" w:rsidRDefault="00F84811" w:rsidP="002A3794">
                  <w:pPr>
                    <w:pStyle w:val="ActivityNumbers"/>
                    <w:spacing w:after="0"/>
                    <w:jc w:val="center"/>
                  </w:pPr>
                  <w:r w:rsidRPr="00B95561">
                    <w:t>0</w:t>
                  </w:r>
                </w:p>
              </w:tc>
            </w:tr>
            <w:tr w:rsidR="00974AC8" w:rsidTr="002A173E">
              <w:trPr>
                <w:trHeight w:val="648"/>
              </w:trPr>
              <w:tc>
                <w:tcPr>
                  <w:tcW w:w="648" w:type="dxa"/>
                  <w:tcBorders>
                    <w:right w:val="single" w:sz="8" w:space="0" w:color="0000FF"/>
                  </w:tcBorders>
                  <w:vAlign w:val="center"/>
                </w:tcPr>
                <w:p w:rsidR="00974AC8" w:rsidRDefault="00F84811" w:rsidP="002A3794">
                  <w:pPr>
                    <w:pStyle w:val="ActivityNumbers"/>
                    <w:jc w:val="center"/>
                  </w:pPr>
                  <w:r w:rsidRPr="009060B8">
                    <w:rPr>
                      <w:position w:val="-4"/>
                    </w:rPr>
                    <w:object w:dxaOrig="520" w:dyaOrig="420">
                      <v:shape id="_x0000_i1067" type="#_x0000_t75" style="width:19.5pt;height:16pt" o:ole="">
                        <v:imagedata r:id="rId85" o:title=""/>
                      </v:shape>
                      <o:OLEObject Type="Embed" ProgID="Equation.3" ShapeID="_x0000_i1067" DrawAspect="Content" ObjectID="_1577449219" r:id="rId86"/>
                    </w:object>
                  </w:r>
                </w:p>
              </w:tc>
              <w:tc>
                <w:tcPr>
                  <w:tcW w:w="648" w:type="dxa"/>
                  <w:tcBorders>
                    <w:top w:val="single" w:sz="8" w:space="0" w:color="0000FF"/>
                    <w:left w:val="single" w:sz="8" w:space="0" w:color="0000FF"/>
                    <w:bottom w:val="single" w:sz="8" w:space="0" w:color="0000FF"/>
                    <w:right w:val="single" w:sz="8" w:space="0" w:color="0000FF"/>
                  </w:tcBorders>
                  <w:vAlign w:val="center"/>
                </w:tcPr>
                <w:p w:rsidR="00974AC8" w:rsidRPr="00B95561" w:rsidRDefault="00F84811" w:rsidP="002A3794">
                  <w:pPr>
                    <w:pStyle w:val="ActivityNumbers"/>
                    <w:spacing w:after="0"/>
                    <w:jc w:val="center"/>
                  </w:pPr>
                  <w:r w:rsidRPr="00B95561">
                    <w:t>1</w:t>
                  </w:r>
                </w:p>
              </w:tc>
              <w:tc>
                <w:tcPr>
                  <w:tcW w:w="648" w:type="dxa"/>
                  <w:tcBorders>
                    <w:top w:val="single" w:sz="8" w:space="0" w:color="0000FF"/>
                    <w:left w:val="single" w:sz="8" w:space="0" w:color="0000FF"/>
                    <w:bottom w:val="single" w:sz="8" w:space="0" w:color="0000FF"/>
                    <w:right w:val="single" w:sz="8" w:space="0" w:color="0000FF"/>
                  </w:tcBorders>
                  <w:vAlign w:val="center"/>
                </w:tcPr>
                <w:p w:rsidR="00974AC8" w:rsidRPr="00B95561" w:rsidRDefault="00F84811" w:rsidP="002A3794">
                  <w:pPr>
                    <w:pStyle w:val="ActivityNumbers"/>
                    <w:spacing w:after="0"/>
                    <w:jc w:val="center"/>
                  </w:pPr>
                  <w:r w:rsidRPr="00B95561">
                    <w:t>X</w:t>
                  </w:r>
                  <w:r w:rsidR="00EC4A9D">
                    <w:t>(1)</w:t>
                  </w:r>
                </w:p>
              </w:tc>
            </w:tr>
            <w:tr w:rsidR="00974AC8" w:rsidTr="002A173E">
              <w:trPr>
                <w:trHeight w:val="648"/>
              </w:trPr>
              <w:tc>
                <w:tcPr>
                  <w:tcW w:w="648" w:type="dxa"/>
                  <w:tcBorders>
                    <w:right w:val="single" w:sz="8" w:space="0" w:color="0000FF"/>
                  </w:tcBorders>
                  <w:vAlign w:val="center"/>
                </w:tcPr>
                <w:p w:rsidR="00974AC8" w:rsidRDefault="00F84811" w:rsidP="002A3794">
                  <w:pPr>
                    <w:pStyle w:val="ActivityNumbers"/>
                    <w:jc w:val="center"/>
                  </w:pPr>
                  <w:r w:rsidRPr="009060B8">
                    <w:rPr>
                      <w:position w:val="-4"/>
                    </w:rPr>
                    <w:object w:dxaOrig="520" w:dyaOrig="320">
                      <v:shape id="_x0000_i1068" type="#_x0000_t75" style="width:19.5pt;height:12pt" o:ole="">
                        <v:imagedata r:id="rId87" o:title=""/>
                      </v:shape>
                      <o:OLEObject Type="Embed" ProgID="Equation.3" ShapeID="_x0000_i1068" DrawAspect="Content" ObjectID="_1577449220" r:id="rId88"/>
                    </w:object>
                  </w:r>
                </w:p>
              </w:tc>
              <w:tc>
                <w:tcPr>
                  <w:tcW w:w="648" w:type="dxa"/>
                  <w:tcBorders>
                    <w:top w:val="single" w:sz="8" w:space="0" w:color="0000FF"/>
                    <w:left w:val="single" w:sz="8" w:space="0" w:color="0000FF"/>
                    <w:bottom w:val="single" w:sz="8" w:space="0" w:color="0000FF"/>
                    <w:right w:val="single" w:sz="8" w:space="0" w:color="0000FF"/>
                  </w:tcBorders>
                  <w:vAlign w:val="center"/>
                </w:tcPr>
                <w:p w:rsidR="00974AC8" w:rsidRPr="00B95561" w:rsidRDefault="00F84811" w:rsidP="002A3794">
                  <w:pPr>
                    <w:pStyle w:val="ActivityNumbers"/>
                    <w:spacing w:after="0"/>
                    <w:jc w:val="center"/>
                  </w:pPr>
                  <w:r w:rsidRPr="00B95561">
                    <w:t>1</w:t>
                  </w:r>
                </w:p>
              </w:tc>
              <w:tc>
                <w:tcPr>
                  <w:tcW w:w="648" w:type="dxa"/>
                  <w:tcBorders>
                    <w:top w:val="single" w:sz="8" w:space="0" w:color="0000FF"/>
                    <w:left w:val="single" w:sz="8" w:space="0" w:color="0000FF"/>
                    <w:bottom w:val="single" w:sz="8" w:space="0" w:color="0000FF"/>
                    <w:right w:val="single" w:sz="8" w:space="0" w:color="0000FF"/>
                  </w:tcBorders>
                  <w:vAlign w:val="center"/>
                </w:tcPr>
                <w:p w:rsidR="00974AC8" w:rsidRPr="00B95561" w:rsidRDefault="00F84811" w:rsidP="002A3794">
                  <w:pPr>
                    <w:pStyle w:val="ActivityNumbers"/>
                    <w:spacing w:after="0"/>
                    <w:jc w:val="center"/>
                  </w:pPr>
                  <w:r w:rsidRPr="00B95561">
                    <w:t>1</w:t>
                  </w:r>
                </w:p>
              </w:tc>
            </w:tr>
            <w:tr w:rsidR="00974AC8" w:rsidTr="002A173E">
              <w:trPr>
                <w:trHeight w:val="648"/>
              </w:trPr>
              <w:tc>
                <w:tcPr>
                  <w:tcW w:w="648" w:type="dxa"/>
                  <w:tcBorders>
                    <w:right w:val="single" w:sz="8" w:space="0" w:color="0000FF"/>
                  </w:tcBorders>
                  <w:vAlign w:val="center"/>
                </w:tcPr>
                <w:p w:rsidR="00974AC8" w:rsidRDefault="00F84811" w:rsidP="002A3794">
                  <w:pPr>
                    <w:pStyle w:val="ActivityNumbers"/>
                    <w:jc w:val="center"/>
                  </w:pPr>
                  <w:r w:rsidRPr="00F84811">
                    <w:rPr>
                      <w:position w:val="-4"/>
                    </w:rPr>
                    <w:object w:dxaOrig="520" w:dyaOrig="420">
                      <v:shape id="_x0000_i1069" type="#_x0000_t75" style="width:19.5pt;height:16pt" o:ole="">
                        <v:imagedata r:id="rId89" o:title=""/>
                      </v:shape>
                      <o:OLEObject Type="Embed" ProgID="Equation.3" ShapeID="_x0000_i1069" DrawAspect="Content" ObjectID="_1577449221" r:id="rId90"/>
                    </w:object>
                  </w:r>
                </w:p>
              </w:tc>
              <w:tc>
                <w:tcPr>
                  <w:tcW w:w="648" w:type="dxa"/>
                  <w:tcBorders>
                    <w:top w:val="single" w:sz="8" w:space="0" w:color="0000FF"/>
                    <w:left w:val="single" w:sz="8" w:space="0" w:color="0000FF"/>
                    <w:bottom w:val="single" w:sz="8" w:space="0" w:color="0000FF"/>
                    <w:right w:val="single" w:sz="8" w:space="0" w:color="0000FF"/>
                  </w:tcBorders>
                  <w:vAlign w:val="center"/>
                </w:tcPr>
                <w:p w:rsidR="00974AC8" w:rsidRPr="00B95561" w:rsidRDefault="00F84811" w:rsidP="002A3794">
                  <w:pPr>
                    <w:pStyle w:val="ActivityNumbers"/>
                    <w:spacing w:after="0"/>
                    <w:jc w:val="center"/>
                  </w:pPr>
                  <w:r w:rsidRPr="00B95561">
                    <w:t>X</w:t>
                  </w:r>
                  <w:r w:rsidR="00EC4A9D">
                    <w:t>(0)</w:t>
                  </w:r>
                </w:p>
              </w:tc>
              <w:tc>
                <w:tcPr>
                  <w:tcW w:w="648" w:type="dxa"/>
                  <w:tcBorders>
                    <w:top w:val="single" w:sz="8" w:space="0" w:color="0000FF"/>
                    <w:left w:val="single" w:sz="8" w:space="0" w:color="0000FF"/>
                    <w:bottom w:val="single" w:sz="8" w:space="0" w:color="0000FF"/>
                    <w:right w:val="single" w:sz="8" w:space="0" w:color="0000FF"/>
                  </w:tcBorders>
                  <w:vAlign w:val="center"/>
                </w:tcPr>
                <w:p w:rsidR="00974AC8" w:rsidRPr="00B95561" w:rsidRDefault="00F84811" w:rsidP="002A3794">
                  <w:pPr>
                    <w:pStyle w:val="ActivityNumbers"/>
                    <w:spacing w:after="0"/>
                    <w:jc w:val="center"/>
                  </w:pPr>
                  <w:r w:rsidRPr="00B95561">
                    <w:t>0</w:t>
                  </w:r>
                </w:p>
              </w:tc>
            </w:tr>
          </w:tbl>
          <w:p w:rsidR="00974AC8" w:rsidRDefault="00974AC8" w:rsidP="00FE5E73">
            <w:pPr>
              <w:pStyle w:val="ActivityNumbers"/>
              <w:spacing w:after="0"/>
              <w:ind w:left="360"/>
            </w:pPr>
          </w:p>
        </w:tc>
      </w:tr>
      <w:tr w:rsidR="00974AC8" w:rsidTr="002A3794">
        <w:trPr>
          <w:trHeight w:val="4608"/>
        </w:trPr>
        <w:tc>
          <w:tcPr>
            <w:tcW w:w="9216" w:type="dxa"/>
            <w:tcBorders>
              <w:top w:val="nil"/>
              <w:left w:val="nil"/>
              <w:bottom w:val="nil"/>
              <w:right w:val="nil"/>
            </w:tcBorders>
          </w:tcPr>
          <w:p w:rsidR="00974AC8" w:rsidRDefault="00974AC8" w:rsidP="005701F3">
            <w:pPr>
              <w:pStyle w:val="ActivityNumbers"/>
              <w:numPr>
                <w:ilvl w:val="0"/>
                <w:numId w:val="31"/>
              </w:numPr>
              <w:tabs>
                <w:tab w:val="left" w:pos="900"/>
              </w:tabs>
              <w:spacing w:after="0"/>
              <w:ind w:left="900" w:hanging="540"/>
            </w:pPr>
            <w:r>
              <w:t>F</w:t>
            </w:r>
            <w:r w:rsidR="005701F3">
              <w:rPr>
                <w:vertAlign w:val="subscript"/>
              </w:rPr>
              <w:t>12</w:t>
            </w:r>
            <w:r w:rsidR="002A173E">
              <w:t xml:space="preserve"> = </w:t>
            </w:r>
            <w:r w:rsidR="005F3666" w:rsidRPr="005F3666">
              <w:rPr>
                <w:color w:val="FF0000"/>
                <w:highlight w:val="yellow"/>
              </w:rPr>
              <w:t>M’N+K’L’N+K’LM’+KMN’</w:t>
            </w:r>
          </w:p>
          <w:p w:rsidR="00974AC8" w:rsidRDefault="00974AC8" w:rsidP="002A3794">
            <w:pPr>
              <w:pStyle w:val="ActivityNumbers"/>
              <w:spacing w:after="0"/>
              <w:ind w:left="720"/>
            </w:pPr>
          </w:p>
          <w:tbl>
            <w:tblPr>
              <w:tblW w:w="0" w:type="auto"/>
              <w:tblLook w:val="04A0"/>
            </w:tblPr>
            <w:tblGrid>
              <w:gridCol w:w="648"/>
              <w:gridCol w:w="651"/>
              <w:gridCol w:w="670"/>
              <w:gridCol w:w="651"/>
              <w:gridCol w:w="670"/>
            </w:tblGrid>
            <w:tr w:rsidR="00974AC8" w:rsidTr="002A173E">
              <w:trPr>
                <w:trHeight w:val="648"/>
              </w:trPr>
              <w:tc>
                <w:tcPr>
                  <w:tcW w:w="648" w:type="dxa"/>
                  <w:vAlign w:val="center"/>
                </w:tcPr>
                <w:p w:rsidR="00974AC8" w:rsidRDefault="00974AC8" w:rsidP="002A3794">
                  <w:pPr>
                    <w:pStyle w:val="ActivityNumbers"/>
                    <w:jc w:val="center"/>
                  </w:pPr>
                </w:p>
              </w:tc>
              <w:tc>
                <w:tcPr>
                  <w:tcW w:w="648" w:type="dxa"/>
                  <w:tcBorders>
                    <w:bottom w:val="single" w:sz="8" w:space="0" w:color="0000FF"/>
                  </w:tcBorders>
                  <w:vAlign w:val="bottom"/>
                </w:tcPr>
                <w:p w:rsidR="00974AC8" w:rsidRDefault="00F84811" w:rsidP="002A3794">
                  <w:pPr>
                    <w:pStyle w:val="ActivityNumbers"/>
                    <w:jc w:val="center"/>
                  </w:pPr>
                  <w:r w:rsidRPr="00F84811">
                    <w:rPr>
                      <w:position w:val="-4"/>
                    </w:rPr>
                    <w:object w:dxaOrig="580" w:dyaOrig="420">
                      <v:shape id="_x0000_i1070" type="#_x0000_t75" style="width:22pt;height:16pt" o:ole="">
                        <v:imagedata r:id="rId91" o:title=""/>
                      </v:shape>
                      <o:OLEObject Type="Embed" ProgID="Equation.3" ShapeID="_x0000_i1070" DrawAspect="Content" ObjectID="_1577449222" r:id="rId92"/>
                    </w:object>
                  </w:r>
                </w:p>
              </w:tc>
              <w:tc>
                <w:tcPr>
                  <w:tcW w:w="648" w:type="dxa"/>
                  <w:tcBorders>
                    <w:bottom w:val="single" w:sz="8" w:space="0" w:color="0000FF"/>
                  </w:tcBorders>
                  <w:vAlign w:val="bottom"/>
                </w:tcPr>
                <w:p w:rsidR="00974AC8" w:rsidRDefault="00F84811" w:rsidP="002A3794">
                  <w:pPr>
                    <w:pStyle w:val="ActivityNumbers"/>
                    <w:jc w:val="center"/>
                  </w:pPr>
                  <w:r w:rsidRPr="00F84811">
                    <w:rPr>
                      <w:position w:val="-4"/>
                    </w:rPr>
                    <w:object w:dxaOrig="580" w:dyaOrig="420">
                      <v:shape id="_x0000_i1071" type="#_x0000_t75" style="width:22pt;height:16pt" o:ole="">
                        <v:imagedata r:id="rId93" o:title=""/>
                      </v:shape>
                      <o:OLEObject Type="Embed" ProgID="Equation.3" ShapeID="_x0000_i1071" DrawAspect="Content" ObjectID="_1577449223" r:id="rId94"/>
                    </w:object>
                  </w:r>
                </w:p>
              </w:tc>
              <w:tc>
                <w:tcPr>
                  <w:tcW w:w="648" w:type="dxa"/>
                  <w:tcBorders>
                    <w:bottom w:val="single" w:sz="8" w:space="0" w:color="0000FF"/>
                  </w:tcBorders>
                  <w:vAlign w:val="bottom"/>
                </w:tcPr>
                <w:p w:rsidR="00974AC8" w:rsidRDefault="00F84811" w:rsidP="002A3794">
                  <w:pPr>
                    <w:pStyle w:val="ActivityNumbers"/>
                    <w:jc w:val="center"/>
                  </w:pPr>
                  <w:r w:rsidRPr="00F84811">
                    <w:rPr>
                      <w:position w:val="-4"/>
                    </w:rPr>
                    <w:object w:dxaOrig="580" w:dyaOrig="320">
                      <v:shape id="_x0000_i1072" type="#_x0000_t75" style="width:22pt;height:12pt" o:ole="">
                        <v:imagedata r:id="rId95" o:title=""/>
                      </v:shape>
                      <o:OLEObject Type="Embed" ProgID="Equation.3" ShapeID="_x0000_i1072" DrawAspect="Content" ObjectID="_1577449224" r:id="rId96"/>
                    </w:object>
                  </w:r>
                </w:p>
              </w:tc>
              <w:tc>
                <w:tcPr>
                  <w:tcW w:w="648" w:type="dxa"/>
                  <w:tcBorders>
                    <w:bottom w:val="single" w:sz="8" w:space="0" w:color="0000FF"/>
                  </w:tcBorders>
                  <w:vAlign w:val="bottom"/>
                </w:tcPr>
                <w:p w:rsidR="00974AC8" w:rsidRDefault="00F84811" w:rsidP="002A3794">
                  <w:pPr>
                    <w:pStyle w:val="ActivityNumbers"/>
                    <w:jc w:val="center"/>
                  </w:pPr>
                  <w:r w:rsidRPr="00F84811">
                    <w:rPr>
                      <w:position w:val="-4"/>
                    </w:rPr>
                    <w:object w:dxaOrig="580" w:dyaOrig="420">
                      <v:shape id="_x0000_i1073" type="#_x0000_t75" style="width:22pt;height:16pt" o:ole="">
                        <v:imagedata r:id="rId97" o:title=""/>
                      </v:shape>
                      <o:OLEObject Type="Embed" ProgID="Equation.3" ShapeID="_x0000_i1073" DrawAspect="Content" ObjectID="_1577449225" r:id="rId98"/>
                    </w:object>
                  </w:r>
                </w:p>
              </w:tc>
            </w:tr>
            <w:tr w:rsidR="00F84811" w:rsidRPr="00B95561" w:rsidTr="002A173E">
              <w:trPr>
                <w:trHeight w:val="648"/>
              </w:trPr>
              <w:tc>
                <w:tcPr>
                  <w:tcW w:w="648" w:type="dxa"/>
                  <w:tcBorders>
                    <w:right w:val="single" w:sz="8" w:space="0" w:color="0000FF"/>
                  </w:tcBorders>
                  <w:vAlign w:val="center"/>
                </w:tcPr>
                <w:p w:rsidR="00F84811" w:rsidRDefault="00F84811" w:rsidP="002A3794">
                  <w:pPr>
                    <w:pStyle w:val="ActivityNumbers"/>
                    <w:jc w:val="center"/>
                  </w:pPr>
                  <w:r w:rsidRPr="009060B8">
                    <w:rPr>
                      <w:position w:val="-4"/>
                    </w:rPr>
                    <w:object w:dxaOrig="520" w:dyaOrig="420">
                      <v:shape id="_x0000_i1074" type="#_x0000_t75" style="width:19.5pt;height:16pt" o:ole="">
                        <v:imagedata r:id="rId99" o:title=""/>
                      </v:shape>
                      <o:OLEObject Type="Embed" ProgID="Equation.3" ShapeID="_x0000_i1074" DrawAspect="Content" ObjectID="_1577449226" r:id="rId100"/>
                    </w:object>
                  </w:r>
                </w:p>
              </w:tc>
              <w:tc>
                <w:tcPr>
                  <w:tcW w:w="648"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F84811" w:rsidRPr="00B95561" w:rsidRDefault="00F84811" w:rsidP="002A3794">
                  <w:pPr>
                    <w:pStyle w:val="ActivityNumbers"/>
                    <w:spacing w:after="0"/>
                    <w:jc w:val="center"/>
                  </w:pPr>
                  <w:r w:rsidRPr="00B95561">
                    <w:t>0</w:t>
                  </w:r>
                </w:p>
              </w:tc>
              <w:tc>
                <w:tcPr>
                  <w:tcW w:w="648"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F84811" w:rsidRPr="00B95561" w:rsidRDefault="00F84811" w:rsidP="002A3794">
                  <w:pPr>
                    <w:pStyle w:val="ActivityNumbers"/>
                    <w:spacing w:after="0"/>
                    <w:jc w:val="center"/>
                  </w:pPr>
                  <w:r w:rsidRPr="00B95561">
                    <w:t>1</w:t>
                  </w:r>
                </w:p>
              </w:tc>
              <w:tc>
                <w:tcPr>
                  <w:tcW w:w="648"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F84811" w:rsidRPr="00B95561" w:rsidRDefault="00F84811" w:rsidP="002A3794">
                  <w:pPr>
                    <w:pStyle w:val="ActivityNumbers"/>
                    <w:spacing w:after="0"/>
                    <w:jc w:val="center"/>
                  </w:pPr>
                  <w:r w:rsidRPr="00B95561">
                    <w:t>1</w:t>
                  </w:r>
                </w:p>
              </w:tc>
              <w:tc>
                <w:tcPr>
                  <w:tcW w:w="648"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F84811" w:rsidRPr="00B95561" w:rsidRDefault="00FE5E73" w:rsidP="002A3794">
                  <w:pPr>
                    <w:pStyle w:val="ActivityNumbers"/>
                    <w:spacing w:after="0"/>
                    <w:jc w:val="center"/>
                  </w:pPr>
                  <w:r w:rsidRPr="00B95561">
                    <w:t>0</w:t>
                  </w:r>
                </w:p>
              </w:tc>
            </w:tr>
            <w:tr w:rsidR="00F84811" w:rsidRPr="00B95561" w:rsidTr="002A173E">
              <w:trPr>
                <w:trHeight w:val="648"/>
              </w:trPr>
              <w:tc>
                <w:tcPr>
                  <w:tcW w:w="648" w:type="dxa"/>
                  <w:tcBorders>
                    <w:right w:val="single" w:sz="8" w:space="0" w:color="0000FF"/>
                  </w:tcBorders>
                  <w:vAlign w:val="center"/>
                </w:tcPr>
                <w:p w:rsidR="00F84811" w:rsidRDefault="00F84811" w:rsidP="002A3794">
                  <w:pPr>
                    <w:pStyle w:val="ActivityNumbers"/>
                    <w:jc w:val="center"/>
                  </w:pPr>
                  <w:r w:rsidRPr="009060B8">
                    <w:rPr>
                      <w:position w:val="-4"/>
                    </w:rPr>
                    <w:object w:dxaOrig="520" w:dyaOrig="420">
                      <v:shape id="_x0000_i1075" type="#_x0000_t75" style="width:19.5pt;height:16pt" o:ole="">
                        <v:imagedata r:id="rId101" o:title=""/>
                      </v:shape>
                      <o:OLEObject Type="Embed" ProgID="Equation.3" ShapeID="_x0000_i1075" DrawAspect="Content" ObjectID="_1577449227" r:id="rId102"/>
                    </w:object>
                  </w:r>
                </w:p>
              </w:tc>
              <w:tc>
                <w:tcPr>
                  <w:tcW w:w="648"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F84811" w:rsidRPr="00B95561" w:rsidRDefault="00F84811" w:rsidP="002A3794">
                  <w:pPr>
                    <w:pStyle w:val="ActivityNumbers"/>
                    <w:spacing w:after="0"/>
                    <w:jc w:val="center"/>
                  </w:pPr>
                  <w:r w:rsidRPr="00B95561">
                    <w:t>1</w:t>
                  </w:r>
                </w:p>
              </w:tc>
              <w:tc>
                <w:tcPr>
                  <w:tcW w:w="648"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F84811" w:rsidRPr="00B95561" w:rsidRDefault="00F84811" w:rsidP="002A3794">
                  <w:pPr>
                    <w:pStyle w:val="ActivityNumbers"/>
                    <w:spacing w:after="0"/>
                    <w:jc w:val="center"/>
                  </w:pPr>
                  <w:r w:rsidRPr="00B95561">
                    <w:t>1</w:t>
                  </w:r>
                </w:p>
              </w:tc>
              <w:tc>
                <w:tcPr>
                  <w:tcW w:w="648"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F84811" w:rsidRPr="00B95561" w:rsidRDefault="00F84811" w:rsidP="002A3794">
                  <w:pPr>
                    <w:pStyle w:val="ActivityNumbers"/>
                    <w:spacing w:after="0"/>
                    <w:jc w:val="center"/>
                  </w:pPr>
                  <w:r w:rsidRPr="00B95561">
                    <w:t>0</w:t>
                  </w:r>
                </w:p>
              </w:tc>
              <w:tc>
                <w:tcPr>
                  <w:tcW w:w="648"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F84811" w:rsidRPr="00B95561" w:rsidRDefault="00FE5E73" w:rsidP="002A3794">
                  <w:pPr>
                    <w:pStyle w:val="ActivityNumbers"/>
                    <w:spacing w:after="0"/>
                    <w:jc w:val="center"/>
                  </w:pPr>
                  <w:r w:rsidRPr="00B95561">
                    <w:t>X</w:t>
                  </w:r>
                  <w:r w:rsidR="00EC4A9D">
                    <w:t>(0)</w:t>
                  </w:r>
                </w:p>
              </w:tc>
            </w:tr>
            <w:tr w:rsidR="00F84811" w:rsidRPr="00B95561" w:rsidTr="002A173E">
              <w:trPr>
                <w:trHeight w:val="648"/>
              </w:trPr>
              <w:tc>
                <w:tcPr>
                  <w:tcW w:w="648" w:type="dxa"/>
                  <w:tcBorders>
                    <w:right w:val="single" w:sz="8" w:space="0" w:color="0000FF"/>
                  </w:tcBorders>
                  <w:vAlign w:val="center"/>
                </w:tcPr>
                <w:p w:rsidR="00F84811" w:rsidRDefault="00F84811" w:rsidP="002A3794">
                  <w:pPr>
                    <w:pStyle w:val="ActivityNumbers"/>
                    <w:jc w:val="center"/>
                  </w:pPr>
                  <w:r w:rsidRPr="009060B8">
                    <w:rPr>
                      <w:position w:val="-4"/>
                    </w:rPr>
                    <w:object w:dxaOrig="520" w:dyaOrig="320">
                      <v:shape id="_x0000_i1076" type="#_x0000_t75" style="width:19.5pt;height:12pt" o:ole="">
                        <v:imagedata r:id="rId103" o:title=""/>
                      </v:shape>
                      <o:OLEObject Type="Embed" ProgID="Equation.3" ShapeID="_x0000_i1076" DrawAspect="Content" ObjectID="_1577449228" r:id="rId104"/>
                    </w:object>
                  </w:r>
                </w:p>
              </w:tc>
              <w:tc>
                <w:tcPr>
                  <w:tcW w:w="648"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F84811" w:rsidRPr="00B95561" w:rsidRDefault="00F84811" w:rsidP="002A3794">
                  <w:pPr>
                    <w:pStyle w:val="ActivityNumbers"/>
                    <w:spacing w:after="0"/>
                    <w:jc w:val="center"/>
                  </w:pPr>
                  <w:r w:rsidRPr="00B95561">
                    <w:t>0</w:t>
                  </w:r>
                </w:p>
              </w:tc>
              <w:tc>
                <w:tcPr>
                  <w:tcW w:w="648"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F84811" w:rsidRPr="00B95561" w:rsidRDefault="00F84811" w:rsidP="002A3794">
                  <w:pPr>
                    <w:pStyle w:val="ActivityNumbers"/>
                    <w:spacing w:after="0"/>
                    <w:jc w:val="center"/>
                  </w:pPr>
                  <w:r w:rsidRPr="00B95561">
                    <w:t>X</w:t>
                  </w:r>
                  <w:r w:rsidR="00EC4A9D">
                    <w:t>(1)</w:t>
                  </w:r>
                </w:p>
              </w:tc>
              <w:tc>
                <w:tcPr>
                  <w:tcW w:w="648"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F84811" w:rsidRPr="00B95561" w:rsidRDefault="00F84811" w:rsidP="002A3794">
                  <w:pPr>
                    <w:pStyle w:val="ActivityNumbers"/>
                    <w:spacing w:after="0"/>
                    <w:jc w:val="center"/>
                  </w:pPr>
                  <w:r w:rsidRPr="00B95561">
                    <w:t>0</w:t>
                  </w:r>
                </w:p>
              </w:tc>
              <w:tc>
                <w:tcPr>
                  <w:tcW w:w="648"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F84811" w:rsidRPr="00B95561" w:rsidRDefault="00FE5E73" w:rsidP="002A3794">
                  <w:pPr>
                    <w:pStyle w:val="ActivityNumbers"/>
                    <w:spacing w:after="0"/>
                    <w:jc w:val="center"/>
                  </w:pPr>
                  <w:r w:rsidRPr="00B95561">
                    <w:t>X</w:t>
                  </w:r>
                  <w:r w:rsidR="00EC4A9D">
                    <w:t>(1)</w:t>
                  </w:r>
                </w:p>
              </w:tc>
            </w:tr>
            <w:tr w:rsidR="00F84811" w:rsidRPr="00B95561" w:rsidTr="002A173E">
              <w:trPr>
                <w:trHeight w:val="648"/>
              </w:trPr>
              <w:tc>
                <w:tcPr>
                  <w:tcW w:w="648" w:type="dxa"/>
                  <w:tcBorders>
                    <w:right w:val="single" w:sz="8" w:space="0" w:color="0000FF"/>
                  </w:tcBorders>
                  <w:vAlign w:val="center"/>
                </w:tcPr>
                <w:p w:rsidR="00F84811" w:rsidRDefault="00F84811" w:rsidP="002A3794">
                  <w:pPr>
                    <w:pStyle w:val="ActivityNumbers"/>
                    <w:jc w:val="center"/>
                  </w:pPr>
                  <w:r w:rsidRPr="00F84811">
                    <w:rPr>
                      <w:position w:val="-4"/>
                    </w:rPr>
                    <w:object w:dxaOrig="520" w:dyaOrig="420">
                      <v:shape id="_x0000_i1077" type="#_x0000_t75" style="width:19.5pt;height:16pt" o:ole="">
                        <v:imagedata r:id="rId105" o:title=""/>
                      </v:shape>
                      <o:OLEObject Type="Embed" ProgID="Equation.3" ShapeID="_x0000_i1077" DrawAspect="Content" ObjectID="_1577449229" r:id="rId106"/>
                    </w:object>
                  </w:r>
                </w:p>
              </w:tc>
              <w:tc>
                <w:tcPr>
                  <w:tcW w:w="648"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F84811" w:rsidRPr="00B95561" w:rsidRDefault="00FE5E73" w:rsidP="002A3794">
                  <w:pPr>
                    <w:pStyle w:val="ActivityNumbers"/>
                    <w:spacing w:after="0"/>
                    <w:jc w:val="center"/>
                  </w:pPr>
                  <w:r w:rsidRPr="00B95561">
                    <w:t>0</w:t>
                  </w:r>
                </w:p>
              </w:tc>
              <w:tc>
                <w:tcPr>
                  <w:tcW w:w="648"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F84811" w:rsidRPr="00B95561" w:rsidRDefault="00F84811" w:rsidP="002A3794">
                  <w:pPr>
                    <w:pStyle w:val="ActivityNumbers"/>
                    <w:spacing w:after="0"/>
                    <w:jc w:val="center"/>
                  </w:pPr>
                  <w:r w:rsidRPr="00B95561">
                    <w:t>1</w:t>
                  </w:r>
                </w:p>
              </w:tc>
              <w:tc>
                <w:tcPr>
                  <w:tcW w:w="648"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F84811" w:rsidRPr="00B95561" w:rsidRDefault="00F84811" w:rsidP="002A3794">
                  <w:pPr>
                    <w:pStyle w:val="ActivityNumbers"/>
                    <w:spacing w:after="0"/>
                    <w:jc w:val="center"/>
                  </w:pPr>
                  <w:r w:rsidRPr="00B95561">
                    <w:t>0</w:t>
                  </w:r>
                </w:p>
              </w:tc>
              <w:tc>
                <w:tcPr>
                  <w:tcW w:w="648"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F84811" w:rsidRPr="00B95561" w:rsidRDefault="00F84811" w:rsidP="002A3794">
                  <w:pPr>
                    <w:pStyle w:val="ActivityNumbers"/>
                    <w:spacing w:after="0"/>
                    <w:jc w:val="center"/>
                  </w:pPr>
                  <w:r w:rsidRPr="00B95561">
                    <w:t>1</w:t>
                  </w:r>
                </w:p>
              </w:tc>
            </w:tr>
          </w:tbl>
          <w:p w:rsidR="00974AC8" w:rsidRDefault="00974AC8" w:rsidP="00974AC8">
            <w:pPr>
              <w:pStyle w:val="ActivityNumbers"/>
            </w:pPr>
          </w:p>
        </w:tc>
      </w:tr>
    </w:tbl>
    <w:p w:rsidR="005701F3" w:rsidRDefault="005701F3" w:rsidP="005701F3">
      <w:pPr>
        <w:pStyle w:val="ActivitySection"/>
      </w:pPr>
    </w:p>
    <w:p w:rsidR="005701F3" w:rsidRPr="00D212AE" w:rsidRDefault="005701F3" w:rsidP="005701F3">
      <w:pPr>
        <w:pStyle w:val="ActivitySection"/>
        <w:rPr>
          <w:sz w:val="28"/>
          <w:szCs w:val="28"/>
        </w:rPr>
      </w:pPr>
      <w:r w:rsidRPr="00D212AE">
        <w:rPr>
          <w:sz w:val="28"/>
          <w:szCs w:val="28"/>
        </w:rPr>
        <w:t>Conclusion</w:t>
      </w:r>
    </w:p>
    <w:p w:rsidR="005701F3" w:rsidRPr="008E5A6C" w:rsidRDefault="005701F3" w:rsidP="005701F3">
      <w:pPr>
        <w:numPr>
          <w:ilvl w:val="0"/>
          <w:numId w:val="29"/>
        </w:numPr>
        <w:spacing w:after="120"/>
        <w:rPr>
          <w:rFonts w:cs="Arial"/>
        </w:rPr>
      </w:pPr>
      <w:r w:rsidRPr="008E5A6C">
        <w:rPr>
          <w:rFonts w:cs="Arial"/>
        </w:rPr>
        <w:t>Give three advantages of using K-mapping to simplify logic expressions over Boolean algebra.</w:t>
      </w:r>
    </w:p>
    <w:p w:rsidR="005701F3" w:rsidRPr="005F3666" w:rsidRDefault="005F3666" w:rsidP="005701F3">
      <w:pPr>
        <w:spacing w:after="120"/>
        <w:rPr>
          <w:rFonts w:cs="Arial"/>
          <w:color w:val="FF0000"/>
          <w:highlight w:val="yellow"/>
        </w:rPr>
      </w:pPr>
      <w:r w:rsidRPr="005F3666">
        <w:rPr>
          <w:rFonts w:cs="Arial"/>
          <w:color w:val="FF0000"/>
          <w:highlight w:val="yellow"/>
        </w:rPr>
        <w:t>K-Mapping provides an easier and faster way to simplify the expressions.</w:t>
      </w:r>
    </w:p>
    <w:p w:rsidR="005F3666" w:rsidRPr="005F3666" w:rsidRDefault="005F3666" w:rsidP="005701F3">
      <w:pPr>
        <w:spacing w:after="120"/>
        <w:rPr>
          <w:rFonts w:cs="Arial"/>
          <w:color w:val="FF0000"/>
          <w:highlight w:val="yellow"/>
        </w:rPr>
      </w:pPr>
      <w:r w:rsidRPr="005F3666">
        <w:rPr>
          <w:rFonts w:cs="Arial"/>
          <w:color w:val="FF0000"/>
          <w:highlight w:val="yellow"/>
        </w:rPr>
        <w:t>They provide a visual aid so you can see what part of the expression is not needed.</w:t>
      </w:r>
    </w:p>
    <w:p w:rsidR="005701F3" w:rsidRDefault="005F3666" w:rsidP="005701F3">
      <w:pPr>
        <w:spacing w:after="120"/>
        <w:rPr>
          <w:rFonts w:cs="Arial"/>
          <w:color w:val="FF0000"/>
        </w:rPr>
      </w:pPr>
      <w:r w:rsidRPr="005F3666">
        <w:rPr>
          <w:rFonts w:cs="Arial"/>
          <w:color w:val="FF0000"/>
          <w:highlight w:val="yellow"/>
        </w:rPr>
        <w:t>You are not required to calculate because the expression is already simplified.</w:t>
      </w:r>
    </w:p>
    <w:p w:rsidR="005F3666" w:rsidRPr="005F3666" w:rsidRDefault="005F3666" w:rsidP="005701F3">
      <w:pPr>
        <w:spacing w:after="120"/>
        <w:rPr>
          <w:rFonts w:cs="Arial"/>
          <w:color w:val="FF0000"/>
        </w:rPr>
      </w:pPr>
    </w:p>
    <w:p w:rsidR="005701F3" w:rsidRPr="008E5A6C" w:rsidRDefault="005701F3" w:rsidP="005701F3">
      <w:pPr>
        <w:numPr>
          <w:ilvl w:val="0"/>
          <w:numId w:val="29"/>
        </w:numPr>
        <w:spacing w:after="120"/>
        <w:rPr>
          <w:rFonts w:cs="Arial"/>
        </w:rPr>
      </w:pPr>
      <w:r w:rsidRPr="004C28EB">
        <w:t xml:space="preserve">The three variable K-maps shown below can be completed with three groups of two. The two groups shown (cells #1 &amp; #3; cells #4 &amp; #6) are required. The third group, needed to cover the one in cell #2, could be cells #2 &amp; #3 or cells #2 &amp; #6.   </w:t>
      </w:r>
    </w:p>
    <w:p w:rsidR="005701F3" w:rsidRDefault="00042031" w:rsidP="000720A7">
      <w:pPr>
        <w:pStyle w:val="PictureCentered"/>
      </w:pPr>
      <w:r>
        <w:rPr>
          <w:noProof/>
        </w:rPr>
        <w:drawing>
          <wp:inline distT="0" distB="0" distL="0" distR="0">
            <wp:extent cx="3571875" cy="20669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2103" t="41083" r="34431" b="34669"/>
                    <a:stretch>
                      <a:fillRect/>
                    </a:stretch>
                  </pic:blipFill>
                  <pic:spPr bwMode="auto">
                    <a:xfrm>
                      <a:off x="0" y="0"/>
                      <a:ext cx="3571875" cy="2066925"/>
                    </a:xfrm>
                    <a:prstGeom prst="rect">
                      <a:avLst/>
                    </a:prstGeom>
                    <a:noFill/>
                    <a:ln>
                      <a:noFill/>
                    </a:ln>
                  </pic:spPr>
                </pic:pic>
              </a:graphicData>
            </a:graphic>
          </wp:inline>
        </w:drawing>
      </w:r>
    </w:p>
    <w:p w:rsidR="005701F3" w:rsidRDefault="005701F3" w:rsidP="000720A7">
      <w:pPr>
        <w:spacing w:after="120"/>
        <w:ind w:left="720"/>
      </w:pPr>
      <w:r w:rsidRPr="004C28EB">
        <w:t>Write the two possible logic expressions for the function F1.</w:t>
      </w:r>
    </w:p>
    <w:p w:rsidR="000720A7" w:rsidRPr="005F3666" w:rsidRDefault="005F3666" w:rsidP="000720A7">
      <w:pPr>
        <w:spacing w:after="120"/>
        <w:ind w:left="720"/>
        <w:rPr>
          <w:color w:val="FF0000"/>
          <w:highlight w:val="yellow"/>
        </w:rPr>
      </w:pPr>
      <w:r w:rsidRPr="005F3666">
        <w:rPr>
          <w:color w:val="FF0000"/>
          <w:highlight w:val="yellow"/>
        </w:rPr>
        <w:t>1    A’C+AC’+A’B</w:t>
      </w:r>
    </w:p>
    <w:p w:rsidR="005F3666" w:rsidRPr="005F3666" w:rsidRDefault="005F3666" w:rsidP="000720A7">
      <w:pPr>
        <w:spacing w:after="120"/>
        <w:ind w:left="720"/>
        <w:rPr>
          <w:color w:val="FF0000"/>
          <w:highlight w:val="yellow"/>
        </w:rPr>
      </w:pPr>
    </w:p>
    <w:p w:rsidR="000720A7" w:rsidRDefault="005F3666" w:rsidP="005F3666">
      <w:pPr>
        <w:spacing w:after="120"/>
        <w:ind w:left="720"/>
        <w:rPr>
          <w:color w:val="FF0000"/>
        </w:rPr>
      </w:pPr>
      <w:r w:rsidRPr="005F3666">
        <w:rPr>
          <w:color w:val="FF0000"/>
          <w:highlight w:val="yellow"/>
        </w:rPr>
        <w:t xml:space="preserve"> 2   A’C+AC’+BC’</w:t>
      </w:r>
    </w:p>
    <w:p w:rsidR="005F3666" w:rsidRPr="005F3666" w:rsidRDefault="005F3666" w:rsidP="005F3666">
      <w:pPr>
        <w:spacing w:after="120"/>
        <w:ind w:left="720"/>
        <w:rPr>
          <w:color w:val="FF0000"/>
        </w:rPr>
      </w:pPr>
    </w:p>
    <w:p w:rsidR="005E5509" w:rsidRDefault="005E5509" w:rsidP="005E5509">
      <w:pPr>
        <w:numPr>
          <w:ilvl w:val="0"/>
          <w:numId w:val="29"/>
        </w:numPr>
        <w:spacing w:after="120"/>
      </w:pPr>
      <w:r>
        <w:t>These logic expressions are considered equal and equivalent  but they do not look the same. Explain why these two expressions can be considered equal and equivalent even though they are not identical.</w:t>
      </w:r>
    </w:p>
    <w:p w:rsidR="005701F3" w:rsidRPr="005F3666" w:rsidRDefault="005F3666" w:rsidP="005701F3">
      <w:pPr>
        <w:pStyle w:val="ActivityNumbers"/>
        <w:ind w:left="720"/>
        <w:rPr>
          <w:color w:val="FF0000"/>
        </w:rPr>
      </w:pPr>
      <w:r w:rsidRPr="005F3666">
        <w:rPr>
          <w:color w:val="FF0000"/>
          <w:highlight w:val="yellow"/>
        </w:rPr>
        <w:t>When used they will lead to the same result but the combination of the last gate is different.</w:t>
      </w:r>
    </w:p>
    <w:p w:rsidR="005701F3" w:rsidRDefault="005701F3" w:rsidP="005701F3">
      <w:pPr>
        <w:spacing w:after="120"/>
        <w:rPr>
          <w:rFonts w:cs="Arial"/>
          <w:b/>
          <w:bCs/>
          <w:sz w:val="32"/>
          <w:szCs w:val="32"/>
        </w:rPr>
      </w:pPr>
    </w:p>
    <w:p w:rsidR="005F3666" w:rsidRDefault="005F3666" w:rsidP="005701F3">
      <w:pPr>
        <w:spacing w:after="120"/>
        <w:rPr>
          <w:rFonts w:cs="Arial"/>
          <w:b/>
          <w:bCs/>
          <w:sz w:val="32"/>
          <w:szCs w:val="32"/>
        </w:rPr>
      </w:pPr>
    </w:p>
    <w:p w:rsidR="005F3666" w:rsidRDefault="005F3666" w:rsidP="005701F3">
      <w:pPr>
        <w:spacing w:after="120"/>
        <w:rPr>
          <w:rFonts w:cs="Arial"/>
          <w:b/>
          <w:bCs/>
          <w:sz w:val="32"/>
          <w:szCs w:val="32"/>
        </w:rPr>
      </w:pPr>
    </w:p>
    <w:p w:rsidR="005F3666" w:rsidRDefault="005F3666" w:rsidP="005701F3">
      <w:pPr>
        <w:spacing w:after="120"/>
        <w:rPr>
          <w:rFonts w:cs="Arial"/>
          <w:b/>
          <w:bCs/>
          <w:sz w:val="32"/>
          <w:szCs w:val="32"/>
        </w:rPr>
      </w:pPr>
    </w:p>
    <w:p w:rsidR="005F3666" w:rsidRDefault="005F3666" w:rsidP="005701F3">
      <w:pPr>
        <w:spacing w:after="120"/>
        <w:rPr>
          <w:rFonts w:cs="Arial"/>
          <w:b/>
          <w:bCs/>
          <w:sz w:val="32"/>
          <w:szCs w:val="32"/>
        </w:rPr>
      </w:pPr>
    </w:p>
    <w:p w:rsidR="005F3666" w:rsidRDefault="005F3666" w:rsidP="005701F3">
      <w:pPr>
        <w:spacing w:after="120"/>
        <w:rPr>
          <w:rFonts w:cs="Arial"/>
          <w:b/>
          <w:bCs/>
          <w:sz w:val="32"/>
          <w:szCs w:val="32"/>
        </w:rPr>
      </w:pPr>
    </w:p>
    <w:p w:rsidR="005F3666" w:rsidRDefault="005F3666" w:rsidP="005701F3">
      <w:pPr>
        <w:spacing w:after="120"/>
        <w:rPr>
          <w:rFonts w:cs="Arial"/>
          <w:b/>
          <w:bCs/>
          <w:sz w:val="32"/>
          <w:szCs w:val="32"/>
        </w:rPr>
      </w:pPr>
    </w:p>
    <w:p w:rsidR="005701F3" w:rsidRPr="00D212AE" w:rsidRDefault="005701F3" w:rsidP="005701F3">
      <w:pPr>
        <w:spacing w:after="120"/>
        <w:rPr>
          <w:rFonts w:cs="Arial"/>
          <w:b/>
          <w:bCs/>
          <w:sz w:val="28"/>
          <w:szCs w:val="28"/>
        </w:rPr>
      </w:pPr>
      <w:r w:rsidRPr="00D212AE">
        <w:rPr>
          <w:rFonts w:cs="Arial"/>
          <w:b/>
          <w:bCs/>
          <w:sz w:val="28"/>
          <w:szCs w:val="28"/>
        </w:rPr>
        <w:t>Going Further – Optional</w:t>
      </w:r>
    </w:p>
    <w:p w:rsidR="005701F3" w:rsidRPr="008E5A6C" w:rsidRDefault="005701F3" w:rsidP="005701F3">
      <w:pPr>
        <w:numPr>
          <w:ilvl w:val="0"/>
          <w:numId w:val="40"/>
        </w:numPr>
        <w:spacing w:after="120"/>
        <w:rPr>
          <w:rFonts w:cs="Arial"/>
        </w:rPr>
      </w:pPr>
      <w:r w:rsidRPr="008E5A6C">
        <w:rPr>
          <w:rFonts w:cs="Arial"/>
        </w:rPr>
        <w:t xml:space="preserve">The following four variable K-Maps can be solved using the traditional method of grouping the ones (Identify the 3 groups of 8).  </w:t>
      </w:r>
    </w:p>
    <w:tbl>
      <w:tblPr>
        <w:tblW w:w="0" w:type="auto"/>
        <w:tblInd w:w="360" w:type="dxa"/>
        <w:tblLook w:val="04A0"/>
      </w:tblPr>
      <w:tblGrid>
        <w:gridCol w:w="3618"/>
        <w:gridCol w:w="5598"/>
      </w:tblGrid>
      <w:tr w:rsidR="005701F3" w:rsidRPr="004C28EB" w:rsidTr="005701F3">
        <w:trPr>
          <w:trHeight w:val="3312"/>
        </w:trPr>
        <w:tc>
          <w:tcPr>
            <w:tcW w:w="3618" w:type="dxa"/>
          </w:tcPr>
          <w:p w:rsidR="005701F3" w:rsidRPr="004C28EB" w:rsidRDefault="005701F3" w:rsidP="000720A7">
            <w:pPr>
              <w:pStyle w:val="ActivityNumbers"/>
              <w:spacing w:after="0"/>
            </w:pPr>
          </w:p>
          <w:p w:rsidR="005701F3" w:rsidRPr="004C28EB" w:rsidRDefault="00FF24FA" w:rsidP="000720A7">
            <w:pPr>
              <w:pStyle w:val="ActivityNumbers"/>
              <w:spacing w:after="0"/>
            </w:pPr>
            <w:r>
              <w:rPr>
                <w:noProof/>
              </w:rPr>
              <w:pict>
                <v:shape id="_x0000_s1165" type="#_x0000_t75" style="position:absolute;margin-left:21.1pt;margin-top:10.4pt;width:48.45pt;height:23.05pt;z-index:251654144">
                  <v:imagedata r:id="rId108" o:title=""/>
                </v:shape>
                <o:OLEObject Type="Embed" ProgID="Equation.3" ShapeID="_x0000_s1165" DrawAspect="Content" ObjectID="_1577449240" r:id="rId109"/>
              </w:pict>
            </w:r>
          </w:p>
        </w:tc>
        <w:tc>
          <w:tcPr>
            <w:tcW w:w="5598" w:type="dxa"/>
          </w:tcPr>
          <w:p w:rsidR="005701F3" w:rsidRPr="004C28EB" w:rsidRDefault="00FF24FA" w:rsidP="000720A7">
            <w:pPr>
              <w:pStyle w:val="ActivityNumbers"/>
              <w:spacing w:after="0"/>
            </w:pPr>
            <w:r>
              <w:rPr>
                <w:noProof/>
              </w:rPr>
              <w:pict>
                <v:shape id="Arc 286" o:spid="_x0000_s1178" style="position:absolute;margin-left:97.95pt;margin-top:11.95pt;width:101.4pt;height:96.35pt;rotation:9178307fd;z-index:251667456;visibility:visible;mso-position-horizontal-relative:text;mso-position-vertical-relative:text" coordsize="30426,289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" adj="0,,0" path="m,1885nfc2776,642,5784,-1,8826,,20755,,30426,9670,30426,21600v,2493,-432,4967,-1276,7313em,1885nsc2776,642,5784,-1,8826,,20755,,30426,9670,30426,21600v,2493,-432,4967,-1276,7313l8826,21600,,1885xe" filled="f" strokecolor="yellow">
                  <v:stroke joinstyle="round"/>
                  <v:formulas/>
                  <v:path arrowok="t" o:extrusionok="f" o:connecttype="custom" o:connectlocs="0,79776;1233773,1223645;373560,914147" o:connectangles="0,0,0"/>
                </v:shape>
              </w:pict>
            </w:r>
          </w:p>
          <w:p w:rsidR="005701F3" w:rsidRPr="004C28EB" w:rsidRDefault="00FF24FA" w:rsidP="000720A7">
            <w:pPr>
              <w:pStyle w:val="ActivityNumbers"/>
              <w:spacing w:after="0"/>
            </w:pPr>
            <w:r>
              <w:rPr>
                <w:noProof/>
              </w:rPr>
              <w:pict>
                <v:shape id="Arc 282" o:spid="_x0000_s1177" style="position:absolute;margin-left:39.9pt;margin-top:64.15pt;width:99pt;height:100.7pt;rotation:2901219fd;z-index:251663360;visibility:visible" coordsize="29695,302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" adj="0,,0" path="m,1574nfc2572,534,5320,-1,8095,,20024,,29695,9670,29695,21600v,2960,-609,5889,-1789,8604em,1574nsc2572,534,5320,-1,8095,,20024,,29695,9670,29695,21600v,2960,-609,5889,-1789,8604l8095,21600,,1574xe" filled="f" strokecolor="red">
                  <v:stroke joinstyle="round"/>
                  <v:formulas/>
                  <v:path arrowok="t" o:extrusionok="f" o:connecttype="custom" o:connectlocs="0,66644;1181595,1278890;342746,914551" o:connectangles="0,0,0"/>
                </v:shape>
              </w:pict>
            </w:r>
          </w:p>
          <w:tbl>
            <w:tblPr>
              <w:tblW w:w="0" w:type="auto"/>
              <w:jc w:val="center"/>
              <w:tblLook w:val="04A0"/>
            </w:tblPr>
            <w:tblGrid>
              <w:gridCol w:w="648"/>
              <w:gridCol w:w="651"/>
              <w:gridCol w:w="651"/>
              <w:gridCol w:w="651"/>
              <w:gridCol w:w="651"/>
            </w:tblGrid>
            <w:tr w:rsidR="005701F3" w:rsidRPr="004C28EB" w:rsidTr="000720A7">
              <w:trPr>
                <w:trHeight w:val="648"/>
                <w:jc w:val="center"/>
              </w:trPr>
              <w:tc>
                <w:tcPr>
                  <w:tcW w:w="648" w:type="dxa"/>
                  <w:vAlign w:val="center"/>
                </w:tcPr>
                <w:p w:rsidR="005701F3" w:rsidRPr="004C28EB" w:rsidRDefault="005701F3" w:rsidP="000720A7">
                  <w:pPr>
                    <w:pStyle w:val="ActivityNumbers"/>
                    <w:jc w:val="center"/>
                  </w:pPr>
                </w:p>
              </w:tc>
              <w:tc>
                <w:tcPr>
                  <w:tcW w:w="651" w:type="dxa"/>
                  <w:tcBorders>
                    <w:bottom w:val="single" w:sz="8" w:space="0" w:color="0000FF"/>
                  </w:tcBorders>
                  <w:vAlign w:val="bottom"/>
                </w:tcPr>
                <w:p w:rsidR="005701F3" w:rsidRPr="004C28EB" w:rsidRDefault="005701F3" w:rsidP="000720A7">
                  <w:pPr>
                    <w:pStyle w:val="ActivityNumbers"/>
                    <w:jc w:val="center"/>
                  </w:pPr>
                  <w:r w:rsidRPr="004C28EB">
                    <w:rPr>
                      <w:position w:val="-6"/>
                    </w:rPr>
                    <w:object w:dxaOrig="560" w:dyaOrig="440">
                      <v:shape id="_x0000_i1078" type="#_x0000_t75" style="width:21pt;height:16.5pt" o:ole="">
                        <v:imagedata r:id="rId110" o:title=""/>
                      </v:shape>
                      <o:OLEObject Type="Embed" ProgID="Equation.3" ShapeID="_x0000_i1078" DrawAspect="Content" ObjectID="_1577449230" r:id="rId111"/>
                    </w:object>
                  </w:r>
                </w:p>
              </w:tc>
              <w:tc>
                <w:tcPr>
                  <w:tcW w:w="651" w:type="dxa"/>
                  <w:tcBorders>
                    <w:bottom w:val="single" w:sz="8" w:space="0" w:color="0000FF"/>
                  </w:tcBorders>
                  <w:vAlign w:val="bottom"/>
                </w:tcPr>
                <w:p w:rsidR="005701F3" w:rsidRPr="004C28EB" w:rsidRDefault="005701F3" w:rsidP="000720A7">
                  <w:pPr>
                    <w:pStyle w:val="ActivityNumbers"/>
                    <w:jc w:val="center"/>
                  </w:pPr>
                  <w:r w:rsidRPr="004C28EB">
                    <w:rPr>
                      <w:position w:val="-6"/>
                    </w:rPr>
                    <w:object w:dxaOrig="560" w:dyaOrig="440">
                      <v:shape id="_x0000_i1079" type="#_x0000_t75" style="width:21pt;height:16.5pt" o:ole="">
                        <v:imagedata r:id="rId112" o:title=""/>
                      </v:shape>
                      <o:OLEObject Type="Embed" ProgID="Equation.3" ShapeID="_x0000_i1079" DrawAspect="Content" ObjectID="_1577449231" r:id="rId113"/>
                    </w:object>
                  </w:r>
                </w:p>
              </w:tc>
              <w:tc>
                <w:tcPr>
                  <w:tcW w:w="651" w:type="dxa"/>
                  <w:tcBorders>
                    <w:bottom w:val="single" w:sz="8" w:space="0" w:color="0000FF"/>
                  </w:tcBorders>
                  <w:vAlign w:val="bottom"/>
                </w:tcPr>
                <w:p w:rsidR="005701F3" w:rsidRPr="004C28EB" w:rsidRDefault="005701F3" w:rsidP="000720A7">
                  <w:pPr>
                    <w:pStyle w:val="ActivityNumbers"/>
                    <w:jc w:val="center"/>
                  </w:pPr>
                  <w:r w:rsidRPr="004C28EB">
                    <w:rPr>
                      <w:position w:val="-6"/>
                    </w:rPr>
                    <w:object w:dxaOrig="560" w:dyaOrig="340">
                      <v:shape id="_x0000_i1080" type="#_x0000_t75" style="width:21pt;height:13pt" o:ole="">
                        <v:imagedata r:id="rId114" o:title=""/>
                      </v:shape>
                      <o:OLEObject Type="Embed" ProgID="Equation.3" ShapeID="_x0000_i1080" DrawAspect="Content" ObjectID="_1577449232" r:id="rId115"/>
                    </w:object>
                  </w:r>
                </w:p>
              </w:tc>
              <w:tc>
                <w:tcPr>
                  <w:tcW w:w="651" w:type="dxa"/>
                  <w:tcBorders>
                    <w:bottom w:val="single" w:sz="8" w:space="0" w:color="0000FF"/>
                  </w:tcBorders>
                  <w:vAlign w:val="bottom"/>
                </w:tcPr>
                <w:p w:rsidR="005701F3" w:rsidRPr="004C28EB" w:rsidRDefault="005701F3" w:rsidP="000720A7">
                  <w:pPr>
                    <w:pStyle w:val="ActivityNumbers"/>
                    <w:jc w:val="center"/>
                  </w:pPr>
                  <w:r w:rsidRPr="004C28EB">
                    <w:rPr>
                      <w:position w:val="-6"/>
                    </w:rPr>
                    <w:object w:dxaOrig="560" w:dyaOrig="440">
                      <v:shape id="_x0000_i1081" type="#_x0000_t75" style="width:21pt;height:16.5pt" o:ole="">
                        <v:imagedata r:id="rId116" o:title=""/>
                      </v:shape>
                      <o:OLEObject Type="Embed" ProgID="Equation.3" ShapeID="_x0000_i1081" DrawAspect="Content" ObjectID="_1577449233" r:id="rId117"/>
                    </w:object>
                  </w:r>
                </w:p>
              </w:tc>
            </w:tr>
            <w:tr w:rsidR="005701F3" w:rsidRPr="004C28EB" w:rsidTr="000720A7">
              <w:trPr>
                <w:trHeight w:val="648"/>
                <w:jc w:val="center"/>
              </w:trPr>
              <w:tc>
                <w:tcPr>
                  <w:tcW w:w="648" w:type="dxa"/>
                  <w:tcBorders>
                    <w:left w:val="nil"/>
                    <w:right w:val="single" w:sz="8" w:space="0" w:color="0000FF"/>
                  </w:tcBorders>
                  <w:vAlign w:val="center"/>
                </w:tcPr>
                <w:p w:rsidR="005701F3" w:rsidRPr="004C28EB" w:rsidRDefault="005701F3" w:rsidP="000720A7">
                  <w:pPr>
                    <w:pStyle w:val="ActivityNumbers"/>
                    <w:jc w:val="center"/>
                  </w:pPr>
                  <w:r w:rsidRPr="004C28EB">
                    <w:rPr>
                      <w:position w:val="-4"/>
                    </w:rPr>
                    <w:object w:dxaOrig="560" w:dyaOrig="420">
                      <v:shape id="_x0000_i1082" type="#_x0000_t75" style="width:21pt;height:16pt" o:ole="">
                        <v:imagedata r:id="rId118" o:title=""/>
                      </v:shape>
                      <o:OLEObject Type="Embed" ProgID="Equation.3" ShapeID="_x0000_i1082" DrawAspect="Content" ObjectID="_1577449234" r:id="rId119"/>
                    </w:object>
                  </w:r>
                </w:p>
              </w:tc>
              <w:tc>
                <w:tcPr>
                  <w:tcW w:w="651"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5701F3" w:rsidRPr="00B95561" w:rsidRDefault="005701F3" w:rsidP="000720A7">
                  <w:pPr>
                    <w:pStyle w:val="ActivityNumbers"/>
                    <w:spacing w:after="0"/>
                    <w:jc w:val="center"/>
                  </w:pPr>
                  <w:r w:rsidRPr="00B95561">
                    <w:t>1</w:t>
                  </w:r>
                </w:p>
              </w:tc>
              <w:tc>
                <w:tcPr>
                  <w:tcW w:w="651"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5701F3" w:rsidRPr="00B95561" w:rsidRDefault="005701F3" w:rsidP="000720A7">
                  <w:pPr>
                    <w:pStyle w:val="ActivityNumbers"/>
                    <w:spacing w:after="0"/>
                    <w:jc w:val="center"/>
                  </w:pPr>
                  <w:r w:rsidRPr="00B95561">
                    <w:t>1</w:t>
                  </w:r>
                </w:p>
              </w:tc>
              <w:tc>
                <w:tcPr>
                  <w:tcW w:w="651"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5701F3" w:rsidRPr="00B95561" w:rsidRDefault="005701F3" w:rsidP="000720A7">
                  <w:pPr>
                    <w:pStyle w:val="ActivityNumbers"/>
                    <w:spacing w:after="0"/>
                    <w:jc w:val="center"/>
                  </w:pPr>
                  <w:r w:rsidRPr="00B95561">
                    <w:t>1</w:t>
                  </w:r>
                </w:p>
              </w:tc>
              <w:tc>
                <w:tcPr>
                  <w:tcW w:w="651"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5701F3" w:rsidRPr="00B95561" w:rsidRDefault="00E9250D" w:rsidP="000720A7">
                  <w:pPr>
                    <w:pStyle w:val="ActivityNumbers"/>
                    <w:spacing w:after="0"/>
                    <w:jc w:val="center"/>
                  </w:pPr>
                  <w:r>
                    <w:rPr>
                      <w:noProof/>
                    </w:rPr>
                    <w:drawing>
                      <wp:anchor distT="0" distB="0" distL="114300" distR="114300" simplePos="0" relativeHeight="251666432" behindDoc="0" locked="0" layoutInCell="1" allowOverlap="1">
                        <wp:simplePos x="0" y="0"/>
                        <wp:positionH relativeFrom="column">
                          <wp:posOffset>-271780</wp:posOffset>
                        </wp:positionH>
                        <wp:positionV relativeFrom="paragraph">
                          <wp:posOffset>-27305</wp:posOffset>
                        </wp:positionV>
                        <wp:extent cx="685800" cy="1724025"/>
                        <wp:effectExtent l="0" t="0" r="0" b="9525"/>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0800000">
                                  <a:off x="0" y="0"/>
                                  <a:ext cx="685800" cy="1724025"/>
                                </a:xfrm>
                                <a:prstGeom prst="rect">
                                  <a:avLst/>
                                </a:prstGeom>
                                <a:noFill/>
                              </pic:spPr>
                            </pic:pic>
                          </a:graphicData>
                        </a:graphic>
                      </wp:anchor>
                    </w:drawing>
                  </w:r>
                  <w:r w:rsidR="005701F3" w:rsidRPr="00B95561">
                    <w:t>1</w:t>
                  </w:r>
                </w:p>
              </w:tc>
              <w:bookmarkStart w:id="0" w:name="_GoBack"/>
              <w:bookmarkEnd w:id="0"/>
            </w:tr>
            <w:tr w:rsidR="005701F3" w:rsidRPr="004C28EB" w:rsidTr="000720A7">
              <w:trPr>
                <w:trHeight w:val="648"/>
                <w:jc w:val="center"/>
              </w:trPr>
              <w:tc>
                <w:tcPr>
                  <w:tcW w:w="648" w:type="dxa"/>
                  <w:tcBorders>
                    <w:left w:val="nil"/>
                    <w:right w:val="single" w:sz="8" w:space="0" w:color="0000FF"/>
                  </w:tcBorders>
                  <w:vAlign w:val="center"/>
                </w:tcPr>
                <w:p w:rsidR="005701F3" w:rsidRPr="004C28EB" w:rsidRDefault="005701F3" w:rsidP="000720A7">
                  <w:pPr>
                    <w:pStyle w:val="ActivityNumbers"/>
                    <w:jc w:val="center"/>
                  </w:pPr>
                  <w:r w:rsidRPr="004C28EB">
                    <w:rPr>
                      <w:position w:val="-4"/>
                    </w:rPr>
                    <w:object w:dxaOrig="560" w:dyaOrig="420">
                      <v:shape id="_x0000_i1083" type="#_x0000_t75" style="width:21pt;height:16pt" o:ole="">
                        <v:imagedata r:id="rId121" o:title=""/>
                      </v:shape>
                      <o:OLEObject Type="Embed" ProgID="Equation.3" ShapeID="_x0000_i1083" DrawAspect="Content" ObjectID="_1577449235" r:id="rId122"/>
                    </w:object>
                  </w:r>
                </w:p>
              </w:tc>
              <w:tc>
                <w:tcPr>
                  <w:tcW w:w="651"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5701F3" w:rsidRPr="00B95561" w:rsidRDefault="005701F3" w:rsidP="000720A7">
                  <w:pPr>
                    <w:pStyle w:val="ActivityNumbers"/>
                    <w:spacing w:after="0"/>
                    <w:jc w:val="center"/>
                  </w:pPr>
                  <w:r w:rsidRPr="00B95561">
                    <w:t>1</w:t>
                  </w:r>
                </w:p>
              </w:tc>
              <w:tc>
                <w:tcPr>
                  <w:tcW w:w="651"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5701F3" w:rsidRPr="00B95561" w:rsidRDefault="005701F3" w:rsidP="000720A7">
                  <w:pPr>
                    <w:pStyle w:val="ActivityNumbers"/>
                    <w:spacing w:after="0"/>
                    <w:jc w:val="center"/>
                  </w:pPr>
                  <w:r w:rsidRPr="00B95561">
                    <w:t>0</w:t>
                  </w:r>
                </w:p>
              </w:tc>
              <w:tc>
                <w:tcPr>
                  <w:tcW w:w="651"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5701F3" w:rsidRPr="00B95561" w:rsidRDefault="005701F3" w:rsidP="000720A7">
                  <w:pPr>
                    <w:pStyle w:val="ActivityNumbers"/>
                    <w:spacing w:after="0"/>
                    <w:jc w:val="center"/>
                  </w:pPr>
                  <w:r w:rsidRPr="00B95561">
                    <w:t>0</w:t>
                  </w:r>
                </w:p>
              </w:tc>
              <w:tc>
                <w:tcPr>
                  <w:tcW w:w="651"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5701F3" w:rsidRPr="00B95561" w:rsidRDefault="005701F3" w:rsidP="000720A7">
                  <w:pPr>
                    <w:pStyle w:val="ActivityNumbers"/>
                    <w:spacing w:after="0"/>
                    <w:jc w:val="center"/>
                  </w:pPr>
                  <w:r w:rsidRPr="00B95561">
                    <w:t>1</w:t>
                  </w:r>
                </w:p>
              </w:tc>
            </w:tr>
            <w:tr w:rsidR="005701F3" w:rsidRPr="004C28EB" w:rsidTr="000720A7">
              <w:trPr>
                <w:trHeight w:val="648"/>
                <w:jc w:val="center"/>
              </w:trPr>
              <w:tc>
                <w:tcPr>
                  <w:tcW w:w="648" w:type="dxa"/>
                  <w:tcBorders>
                    <w:left w:val="nil"/>
                    <w:right w:val="single" w:sz="8" w:space="0" w:color="0000FF"/>
                  </w:tcBorders>
                  <w:vAlign w:val="center"/>
                </w:tcPr>
                <w:p w:rsidR="005701F3" w:rsidRPr="004C28EB" w:rsidRDefault="00042031" w:rsidP="000720A7">
                  <w:pPr>
                    <w:pStyle w:val="ActivityNumbers"/>
                    <w:jc w:val="center"/>
                  </w:pPr>
                  <w:r>
                    <w:rPr>
                      <w:noProof/>
                    </w:rPr>
                    <w:drawing>
                      <wp:anchor distT="0" distB="0" distL="114300" distR="114300" simplePos="0" relativeHeight="251668480" behindDoc="0" locked="0" layoutInCell="1" allowOverlap="1">
                        <wp:simplePos x="0" y="0"/>
                        <wp:positionH relativeFrom="column">
                          <wp:posOffset>310515</wp:posOffset>
                        </wp:positionH>
                        <wp:positionV relativeFrom="paragraph">
                          <wp:posOffset>137160</wp:posOffset>
                        </wp:positionV>
                        <wp:extent cx="1714500" cy="733425"/>
                        <wp:effectExtent l="0" t="0" r="0" b="9525"/>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0800000">
                                  <a:off x="0" y="0"/>
                                  <a:ext cx="1714500" cy="733425"/>
                                </a:xfrm>
                                <a:prstGeom prst="rect">
                                  <a:avLst/>
                                </a:prstGeom>
                                <a:noFill/>
                              </pic:spPr>
                            </pic:pic>
                          </a:graphicData>
                        </a:graphic>
                      </wp:anchor>
                    </w:drawing>
                  </w:r>
                  <w:r w:rsidR="00FF24FA">
                    <w:rPr>
                      <w:noProof/>
                    </w:rPr>
                    <w:pict>
                      <v:oval id="Oval 281" o:spid="_x0000_s1170" style="position:absolute;left:0;text-align:left;margin-left:27pt;margin-top:6.5pt;width:126.75pt;height:54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" filled="f"/>
                    </w:pict>
                  </w:r>
                  <w:r w:rsidR="005701F3" w:rsidRPr="004C28EB">
                    <w:rPr>
                      <w:position w:val="-4"/>
                    </w:rPr>
                    <w:object w:dxaOrig="560" w:dyaOrig="320">
                      <v:shape id="_x0000_i1084" type="#_x0000_t75" style="width:21pt;height:12pt" o:ole="">
                        <v:imagedata r:id="rId124" o:title=""/>
                      </v:shape>
                      <o:OLEObject Type="Embed" ProgID="Equation.3" ShapeID="_x0000_i1084" DrawAspect="Content" ObjectID="_1577449236" r:id="rId125"/>
                    </w:object>
                  </w:r>
                </w:p>
              </w:tc>
              <w:tc>
                <w:tcPr>
                  <w:tcW w:w="651"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5701F3" w:rsidRPr="00B95561" w:rsidRDefault="005701F3" w:rsidP="000720A7">
                  <w:pPr>
                    <w:pStyle w:val="ActivityNumbers"/>
                    <w:spacing w:after="0"/>
                    <w:jc w:val="center"/>
                  </w:pPr>
                  <w:r w:rsidRPr="00B95561">
                    <w:t>1</w:t>
                  </w:r>
                </w:p>
              </w:tc>
              <w:tc>
                <w:tcPr>
                  <w:tcW w:w="651"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5701F3" w:rsidRPr="00B95561" w:rsidRDefault="005701F3" w:rsidP="000720A7">
                  <w:pPr>
                    <w:pStyle w:val="ActivityNumbers"/>
                    <w:spacing w:after="0"/>
                    <w:jc w:val="center"/>
                  </w:pPr>
                  <w:r w:rsidRPr="00B95561">
                    <w:t>1</w:t>
                  </w:r>
                </w:p>
              </w:tc>
              <w:tc>
                <w:tcPr>
                  <w:tcW w:w="651"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5701F3" w:rsidRPr="00B95561" w:rsidRDefault="005701F3" w:rsidP="000720A7">
                  <w:pPr>
                    <w:pStyle w:val="ActivityNumbers"/>
                    <w:spacing w:after="0"/>
                    <w:jc w:val="center"/>
                  </w:pPr>
                  <w:r w:rsidRPr="00B95561">
                    <w:t>1</w:t>
                  </w:r>
                </w:p>
              </w:tc>
              <w:tc>
                <w:tcPr>
                  <w:tcW w:w="651"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5701F3" w:rsidRPr="00B95561" w:rsidRDefault="005701F3" w:rsidP="000720A7">
                  <w:pPr>
                    <w:pStyle w:val="ActivityNumbers"/>
                    <w:spacing w:after="0"/>
                    <w:jc w:val="center"/>
                  </w:pPr>
                  <w:r w:rsidRPr="00B95561">
                    <w:t>1</w:t>
                  </w:r>
                </w:p>
              </w:tc>
            </w:tr>
            <w:tr w:rsidR="005701F3" w:rsidRPr="004C28EB" w:rsidTr="000720A7">
              <w:trPr>
                <w:trHeight w:val="648"/>
                <w:jc w:val="center"/>
              </w:trPr>
              <w:tc>
                <w:tcPr>
                  <w:tcW w:w="648" w:type="dxa"/>
                  <w:tcBorders>
                    <w:left w:val="nil"/>
                    <w:right w:val="single" w:sz="8" w:space="0" w:color="0000FF"/>
                  </w:tcBorders>
                  <w:vAlign w:val="center"/>
                </w:tcPr>
                <w:p w:rsidR="005701F3" w:rsidRPr="004C28EB" w:rsidRDefault="005701F3" w:rsidP="000720A7">
                  <w:pPr>
                    <w:pStyle w:val="ActivityNumbers"/>
                    <w:jc w:val="center"/>
                  </w:pPr>
                  <w:r w:rsidRPr="004C28EB">
                    <w:rPr>
                      <w:position w:val="-4"/>
                    </w:rPr>
                    <w:object w:dxaOrig="560" w:dyaOrig="420">
                      <v:shape id="_x0000_i1085" type="#_x0000_t75" style="width:21pt;height:16pt" o:ole="">
                        <v:imagedata r:id="rId126" o:title=""/>
                      </v:shape>
                      <o:OLEObject Type="Embed" ProgID="Equation.3" ShapeID="_x0000_i1085" DrawAspect="Content" ObjectID="_1577449237" r:id="rId127"/>
                    </w:object>
                  </w:r>
                </w:p>
              </w:tc>
              <w:tc>
                <w:tcPr>
                  <w:tcW w:w="651"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5701F3" w:rsidRPr="00B95561" w:rsidRDefault="005701F3" w:rsidP="000720A7">
                  <w:pPr>
                    <w:pStyle w:val="ActivityNumbers"/>
                    <w:spacing w:after="0"/>
                    <w:jc w:val="center"/>
                  </w:pPr>
                  <w:r w:rsidRPr="00B95561">
                    <w:t>1</w:t>
                  </w:r>
                </w:p>
              </w:tc>
              <w:tc>
                <w:tcPr>
                  <w:tcW w:w="651"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5701F3" w:rsidRPr="00B95561" w:rsidRDefault="005701F3" w:rsidP="000720A7">
                  <w:pPr>
                    <w:pStyle w:val="ActivityNumbers"/>
                    <w:spacing w:after="0"/>
                    <w:jc w:val="center"/>
                  </w:pPr>
                  <w:r w:rsidRPr="00B95561">
                    <w:t>1</w:t>
                  </w:r>
                </w:p>
              </w:tc>
              <w:tc>
                <w:tcPr>
                  <w:tcW w:w="651"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5701F3" w:rsidRPr="00B95561" w:rsidRDefault="005701F3" w:rsidP="000720A7">
                  <w:pPr>
                    <w:pStyle w:val="ActivityNumbers"/>
                    <w:spacing w:after="0"/>
                    <w:jc w:val="center"/>
                  </w:pPr>
                  <w:r w:rsidRPr="00B95561">
                    <w:t>1</w:t>
                  </w:r>
                </w:p>
              </w:tc>
              <w:tc>
                <w:tcPr>
                  <w:tcW w:w="651" w:type="dxa"/>
                  <w:tcBorders>
                    <w:top w:val="single" w:sz="8" w:space="0" w:color="0000FF"/>
                    <w:left w:val="single" w:sz="8" w:space="0" w:color="0000FF"/>
                    <w:bottom w:val="single" w:sz="8" w:space="0" w:color="0000FF"/>
                    <w:right w:val="single" w:sz="8" w:space="0" w:color="0000FF"/>
                  </w:tcBorders>
                  <w:shd w:val="clear" w:color="auto" w:fill="FFFFFF"/>
                  <w:vAlign w:val="center"/>
                </w:tcPr>
                <w:p w:rsidR="005701F3" w:rsidRPr="00B95561" w:rsidRDefault="005701F3" w:rsidP="000720A7">
                  <w:pPr>
                    <w:pStyle w:val="ActivityNumbers"/>
                    <w:spacing w:after="0"/>
                    <w:jc w:val="center"/>
                  </w:pPr>
                  <w:r w:rsidRPr="00B95561">
                    <w:t>1</w:t>
                  </w:r>
                </w:p>
              </w:tc>
            </w:tr>
          </w:tbl>
          <w:p w:rsidR="005701F3" w:rsidRPr="004C28EB" w:rsidRDefault="005701F3" w:rsidP="000720A7">
            <w:pPr>
              <w:pStyle w:val="ActivityNumbers"/>
              <w:spacing w:after="0"/>
            </w:pPr>
          </w:p>
          <w:p w:rsidR="005701F3" w:rsidRPr="004C28EB" w:rsidRDefault="005701F3" w:rsidP="000720A7">
            <w:pPr>
              <w:pStyle w:val="ActivityNumbers"/>
              <w:spacing w:after="0"/>
            </w:pPr>
          </w:p>
        </w:tc>
      </w:tr>
    </w:tbl>
    <w:p w:rsidR="005701F3" w:rsidRPr="008E5A6C" w:rsidRDefault="005701F3" w:rsidP="005701F3">
      <w:pPr>
        <w:rPr>
          <w:rFonts w:cs="Arial"/>
        </w:rPr>
      </w:pPr>
    </w:p>
    <w:p w:rsidR="00CE1880" w:rsidRDefault="005701F3" w:rsidP="005701F3">
      <w:pPr>
        <w:numPr>
          <w:ilvl w:val="0"/>
          <w:numId w:val="40"/>
        </w:numPr>
      </w:pPr>
      <w:r w:rsidRPr="005701F3">
        <w:t xml:space="preserve">Rather than taking this approach, let’s get creative and take advantage of the fact that the K-Map contains only two zeros. Group these zeros and write </w:t>
      </w:r>
      <w:r>
        <w:t xml:space="preserve">the logic expression. </w:t>
      </w:r>
    </w:p>
    <w:p w:rsidR="00CE1880" w:rsidRDefault="00CE1880" w:rsidP="00CE1880"/>
    <w:p w:rsidR="00CE1880" w:rsidRPr="0045782B" w:rsidRDefault="00F971F0" w:rsidP="0045782B">
      <w:pPr>
        <w:ind w:firstLine="720"/>
        <w:rPr>
          <w:color w:val="FF0000"/>
        </w:rPr>
      </w:pPr>
      <w:r w:rsidRPr="00F971F0">
        <w:rPr>
          <w:color w:val="FF0000"/>
          <w:highlight w:val="yellow"/>
        </w:rPr>
        <w:t>(</w:t>
      </w:r>
      <w:r w:rsidR="0045782B" w:rsidRPr="00F971F0">
        <w:rPr>
          <w:color w:val="FF0000"/>
          <w:highlight w:val="yellow"/>
        </w:rPr>
        <w:t>A’BD</w:t>
      </w:r>
      <w:r w:rsidRPr="00F971F0">
        <w:rPr>
          <w:color w:val="FF0000"/>
          <w:highlight w:val="yellow"/>
        </w:rPr>
        <w:t>)’</w:t>
      </w:r>
    </w:p>
    <w:p w:rsidR="00CE1880" w:rsidRDefault="00CE1880" w:rsidP="00CE1880"/>
    <w:p w:rsidR="00CE1880" w:rsidRDefault="005701F3" w:rsidP="00CE1880">
      <w:pPr>
        <w:ind w:left="720"/>
      </w:pPr>
      <w:r>
        <w:t xml:space="preserve">Since you </w:t>
      </w:r>
      <w:r w:rsidRPr="005701F3">
        <w:t xml:space="preserve">grouped the zeroes, this is the logic expression for </w:t>
      </w:r>
      <w:r w:rsidRPr="005701F3">
        <w:object w:dxaOrig="360" w:dyaOrig="499">
          <v:shape id="_x0000_i1086" type="#_x0000_t75" style="width:16pt;height:22pt" o:ole="">
            <v:imagedata r:id="rId128" o:title=""/>
          </v:shape>
          <o:OLEObject Type="Embed" ProgID="Equation.3" ShapeID="_x0000_i1086" DrawAspect="Content" ObjectID="_1577449238" r:id="rId129"/>
        </w:object>
      </w:r>
      <w:r w:rsidRPr="005701F3">
        <w:t xml:space="preserve">.  </w:t>
      </w:r>
    </w:p>
    <w:p w:rsidR="00CE1880" w:rsidRDefault="00CE1880" w:rsidP="00CE1880">
      <w:pPr>
        <w:ind w:left="720"/>
      </w:pPr>
    </w:p>
    <w:p w:rsidR="00CE1880" w:rsidRDefault="00CE1880" w:rsidP="00CE1880">
      <w:pPr>
        <w:ind w:left="720"/>
      </w:pPr>
    </w:p>
    <w:p w:rsidR="00CE1880" w:rsidRDefault="00CE1880" w:rsidP="00CE1880">
      <w:pPr>
        <w:ind w:left="720"/>
      </w:pPr>
    </w:p>
    <w:p w:rsidR="005701F3" w:rsidRPr="005701F3" w:rsidRDefault="00CE1880" w:rsidP="00CE1880">
      <w:pPr>
        <w:numPr>
          <w:ilvl w:val="0"/>
          <w:numId w:val="40"/>
        </w:numPr>
      </w:pPr>
      <w:r w:rsidRPr="005701F3">
        <w:t xml:space="preserve">Now apply DeMorgan’s Theorem to get the logic expression for </w:t>
      </w:r>
      <w:r w:rsidRPr="005701F3">
        <w:object w:dxaOrig="279" w:dyaOrig="420">
          <v:shape id="_x0000_i1087" type="#_x0000_t75" style="width:13pt;height:18pt" o:ole="" o:allowoverlap="f">
            <v:imagedata r:id="rId130" o:title=""/>
          </v:shape>
          <o:OLEObject Type="Embed" ProgID="Equation.3" ShapeID="_x0000_i1087" DrawAspect="Content" ObjectID="_1577449239" r:id="rId131"/>
        </w:object>
      </w:r>
      <w:r w:rsidRPr="005701F3">
        <w:t xml:space="preserve">.  </w:t>
      </w:r>
      <w:r w:rsidR="005701F3">
        <w:br/>
      </w:r>
    </w:p>
    <w:p w:rsidR="005701F3" w:rsidRPr="00F971F0" w:rsidRDefault="00F971F0" w:rsidP="00F971F0">
      <w:pPr>
        <w:spacing w:after="120"/>
        <w:ind w:left="720"/>
        <w:rPr>
          <w:rFonts w:cs="Arial"/>
          <w:color w:val="FF0000"/>
        </w:rPr>
      </w:pPr>
      <w:r w:rsidRPr="00F971F0">
        <w:rPr>
          <w:rFonts w:cs="Arial"/>
          <w:color w:val="FF0000"/>
          <w:highlight w:val="yellow"/>
        </w:rPr>
        <w:t>A+B’+D’</w:t>
      </w:r>
    </w:p>
    <w:p w:rsidR="005701F3" w:rsidRPr="008E5A6C" w:rsidRDefault="005701F3" w:rsidP="005701F3">
      <w:pPr>
        <w:spacing w:after="120"/>
        <w:rPr>
          <w:rFonts w:cs="Arial"/>
        </w:rPr>
      </w:pPr>
    </w:p>
    <w:p w:rsidR="005701F3" w:rsidRPr="008E5A6C" w:rsidRDefault="005701F3" w:rsidP="005701F3">
      <w:pPr>
        <w:numPr>
          <w:ilvl w:val="0"/>
          <w:numId w:val="40"/>
        </w:numPr>
        <w:spacing w:after="120"/>
        <w:rPr>
          <w:rFonts w:cs="Arial"/>
        </w:rPr>
      </w:pPr>
      <w:r w:rsidRPr="008E5A6C">
        <w:rPr>
          <w:rFonts w:cs="Arial"/>
        </w:rPr>
        <w:t>What is the advantage of taking this approach over the traditional approach of circling the ones?</w:t>
      </w:r>
    </w:p>
    <w:p w:rsidR="005701F3" w:rsidRDefault="00F971F0" w:rsidP="005701F3">
      <w:pPr>
        <w:spacing w:after="120"/>
        <w:rPr>
          <w:rFonts w:cs="Arial"/>
          <w:color w:val="FF0000"/>
        </w:rPr>
      </w:pPr>
      <w:r w:rsidRPr="00F971F0">
        <w:rPr>
          <w:rFonts w:cs="Arial"/>
          <w:color w:val="FF0000"/>
          <w:highlight w:val="yellow"/>
        </w:rPr>
        <w:t>It makes it a little more simple using the DeMorgan’s Theorem.</w:t>
      </w:r>
    </w:p>
    <w:p w:rsidR="005701F3" w:rsidRDefault="00F971F0" w:rsidP="005701F3">
      <w:pPr>
        <w:spacing w:after="120"/>
        <w:rPr>
          <w:rFonts w:cs="Arial"/>
          <w:color w:val="FF0000"/>
        </w:rPr>
      </w:pPr>
      <w:r w:rsidRPr="00F971F0">
        <w:rPr>
          <w:rFonts w:cs="Arial"/>
          <w:color w:val="FF0000"/>
          <w:highlight w:val="yellow"/>
        </w:rPr>
        <w:t>And it is a simple as breaking the line and changing the sign.</w:t>
      </w:r>
    </w:p>
    <w:p w:rsidR="00F971F0" w:rsidRPr="00F971F0" w:rsidRDefault="00F971F0" w:rsidP="005701F3">
      <w:pPr>
        <w:spacing w:after="120"/>
        <w:rPr>
          <w:rFonts w:cs="Arial"/>
          <w:color w:val="FF0000"/>
        </w:rPr>
      </w:pPr>
    </w:p>
    <w:p w:rsidR="005701F3" w:rsidRDefault="005701F3" w:rsidP="005701F3">
      <w:pPr>
        <w:pStyle w:val="ActivityNumbers"/>
        <w:numPr>
          <w:ilvl w:val="0"/>
          <w:numId w:val="40"/>
        </w:numPr>
      </w:pPr>
      <w:r w:rsidRPr="008E5A6C">
        <w:t>Are there any disadvantages?</w:t>
      </w:r>
    </w:p>
    <w:p w:rsidR="000E36DB" w:rsidRPr="00F971F0" w:rsidRDefault="00F971F0" w:rsidP="004C28EB">
      <w:pPr>
        <w:spacing w:after="120"/>
        <w:rPr>
          <w:rFonts w:cs="Arial"/>
          <w:b/>
          <w:bCs/>
          <w:color w:val="FF0000"/>
          <w:sz w:val="32"/>
          <w:szCs w:val="32"/>
        </w:rPr>
      </w:pPr>
      <w:r w:rsidRPr="00F971F0">
        <w:rPr>
          <w:rFonts w:cs="Arial"/>
          <w:b/>
          <w:bCs/>
          <w:color w:val="FF0000"/>
          <w:sz w:val="32"/>
          <w:szCs w:val="32"/>
          <w:highlight w:val="yellow"/>
        </w:rPr>
        <w:t>No</w:t>
      </w:r>
    </w:p>
    <w:sectPr w:rsidR="000E36DB" w:rsidRPr="00F971F0" w:rsidSect="002A173E">
      <w:headerReference w:type="even" r:id="rId132"/>
      <w:footerReference w:type="default" r:id="rId133"/>
      <w:pgSz w:w="12240" w:h="15840" w:code="1"/>
      <w:pgMar w:top="720" w:right="1152" w:bottom="43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76B" w:rsidRDefault="0022276B">
      <w:r>
        <w:separator/>
      </w:r>
    </w:p>
    <w:p w:rsidR="0022276B" w:rsidRDefault="0022276B"/>
    <w:p w:rsidR="0022276B" w:rsidRDefault="0022276B"/>
  </w:endnote>
  <w:endnote w:type="continuationSeparator" w:id="1">
    <w:p w:rsidR="0022276B" w:rsidRDefault="0022276B">
      <w:r>
        <w:continuationSeparator/>
      </w:r>
    </w:p>
    <w:p w:rsidR="0022276B" w:rsidRDefault="0022276B"/>
    <w:p w:rsidR="0022276B" w:rsidRDefault="0022276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7C9E" w:rsidRDefault="00547C9E" w:rsidP="00547C9E">
    <w:pPr>
      <w:pStyle w:val="Footer"/>
      <w:rPr>
        <w:rFonts w:cs="Arial"/>
        <w:szCs w:val="20"/>
      </w:rPr>
    </w:pPr>
    <w:r>
      <w:rPr>
        <w:rFonts w:cs="Arial"/>
        <w:szCs w:val="20"/>
      </w:rPr>
      <w:t>Project Lead The Way, Inc.</w:t>
    </w:r>
  </w:p>
  <w:p w:rsidR="00547C9E" w:rsidRDefault="00547C9E" w:rsidP="00547C9E">
    <w:pPr>
      <w:pStyle w:val="Footer"/>
      <w:rPr>
        <w:rFonts w:cs="Arial"/>
        <w:szCs w:val="20"/>
      </w:rPr>
    </w:pPr>
    <w:r>
      <w:rPr>
        <w:rFonts w:cs="Arial"/>
        <w:szCs w:val="20"/>
      </w:rPr>
      <w:t>Copyright 2010</w:t>
    </w:r>
  </w:p>
  <w:p w:rsidR="00547C9E" w:rsidRDefault="00547C9E" w:rsidP="00547C9E">
    <w:pPr>
      <w:pStyle w:val="Footer"/>
      <w:rPr>
        <w:rFonts w:cs="Arial"/>
        <w:szCs w:val="20"/>
      </w:rPr>
    </w:pPr>
    <w:r>
      <w:rPr>
        <w:rFonts w:cs="Arial"/>
        <w:szCs w:val="20"/>
      </w:rPr>
      <w:t xml:space="preserve">DE – Unit 2 – Lesson 2.2 – Activity 2.2.1 Karnaugh Mapping – Page </w:t>
    </w:r>
    <w:r>
      <w:rPr>
        <w:rStyle w:val="PageNumber"/>
        <w:szCs w:val="20"/>
      </w:rPr>
      <w:fldChar w:fldCharType="begin"/>
    </w:r>
    <w:r>
      <w:rPr>
        <w:rStyle w:val="PageNumber"/>
        <w:szCs w:val="20"/>
      </w:rPr>
      <w:instrText xml:space="preserve"> PAGE </w:instrText>
    </w:r>
    <w:r>
      <w:rPr>
        <w:rStyle w:val="PageNumber"/>
        <w:szCs w:val="20"/>
      </w:rPr>
      <w:fldChar w:fldCharType="separate"/>
    </w:r>
    <w:r>
      <w:rPr>
        <w:rStyle w:val="PageNumber"/>
        <w:noProof/>
        <w:szCs w:val="20"/>
      </w:rPr>
      <w:t>1</w:t>
    </w:r>
    <w:r>
      <w:rPr>
        <w:rStyle w:val="PageNumber"/>
        <w:szCs w:val="20"/>
      </w:rPr>
      <w:fldChar w:fldCharType="end"/>
    </w:r>
    <w:r>
      <w:rPr>
        <w:rFonts w:cs="Arial"/>
        <w:szCs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76B" w:rsidRDefault="0022276B">
      <w:r>
        <w:separator/>
      </w:r>
    </w:p>
    <w:p w:rsidR="0022276B" w:rsidRDefault="0022276B"/>
    <w:p w:rsidR="0022276B" w:rsidRDefault="0022276B"/>
  </w:footnote>
  <w:footnote w:type="continuationSeparator" w:id="1">
    <w:p w:rsidR="0022276B" w:rsidRDefault="0022276B">
      <w:r>
        <w:continuationSeparator/>
      </w:r>
    </w:p>
    <w:p w:rsidR="0022276B" w:rsidRDefault="0022276B"/>
    <w:p w:rsidR="0022276B" w:rsidRDefault="0022276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160" w:rsidRDefault="00D13160"/>
  <w:p w:rsidR="00D13160" w:rsidRDefault="00D13160"/>
  <w:p w:rsidR="00D13160" w:rsidRDefault="00D13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2EFD"/>
    <w:multiLevelType w:val="hybridMultilevel"/>
    <w:tmpl w:val="B2B8D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254BE4"/>
    <w:multiLevelType w:val="hybridMultilevel"/>
    <w:tmpl w:val="3196D52C"/>
    <w:lvl w:ilvl="0" w:tplc="7890CC10">
      <w:start w:val="1"/>
      <w:numFmt w:val="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2">
    <w:nsid w:val="013B6AF3"/>
    <w:multiLevelType w:val="hybridMultilevel"/>
    <w:tmpl w:val="F496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1B7DBF"/>
    <w:multiLevelType w:val="hybridMultilevel"/>
    <w:tmpl w:val="B4828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2885001"/>
    <w:multiLevelType w:val="hybridMultilevel"/>
    <w:tmpl w:val="6B1EE9B4"/>
    <w:lvl w:ilvl="0" w:tplc="9A1474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65707D"/>
    <w:multiLevelType w:val="multilevel"/>
    <w:tmpl w:val="17D8188A"/>
    <w:lvl w:ilvl="0">
      <w:start w:val="1"/>
      <w:numFmt w:val="decimal"/>
      <w:lvlText w:val="%1."/>
      <w:lvlJc w:val="left"/>
      <w:pPr>
        <w:ind w:left="1080" w:hanging="360"/>
      </w:pPr>
      <w:rPr>
        <w:rFonts w:hint="default"/>
      </w:rPr>
    </w:lvl>
    <w:lvl w:ilvl="1">
      <w:start w:val="1"/>
      <w:numFmt w:val="bullet"/>
      <w:lvlText w:val=""/>
      <w:lvlJc w:val="left"/>
      <w:pPr>
        <w:ind w:left="1305" w:hanging="585"/>
      </w:pPr>
      <w:rPr>
        <w:rFonts w:ascii="Symbol" w:hAnsi="Symbol"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09967584"/>
    <w:multiLevelType w:val="hybridMultilevel"/>
    <w:tmpl w:val="FA981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0BE87E6B"/>
    <w:multiLevelType w:val="hybridMultilevel"/>
    <w:tmpl w:val="592C72B6"/>
    <w:lvl w:ilvl="0" w:tplc="7AA209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E346DD"/>
    <w:multiLevelType w:val="hybridMultilevel"/>
    <w:tmpl w:val="A808C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2DB724D"/>
    <w:multiLevelType w:val="hybridMultilevel"/>
    <w:tmpl w:val="F496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271F02D0"/>
    <w:multiLevelType w:val="multilevel"/>
    <w:tmpl w:val="DB2E0F04"/>
    <w:lvl w:ilvl="0">
      <w:start w:val="1"/>
      <w:numFmt w:val="upperLetter"/>
      <w:lvlText w:val="%1."/>
      <w:lvlJc w:val="left"/>
      <w:pPr>
        <w:ind w:left="855" w:hanging="360"/>
      </w:pPr>
      <w:rPr>
        <w:rFonts w:hint="default"/>
      </w:rPr>
    </w:lvl>
    <w:lvl w:ilvl="1">
      <w:start w:val="1"/>
      <w:numFmt w:val="lowerLetter"/>
      <w:lvlText w:val="%2)"/>
      <w:lvlJc w:val="left"/>
      <w:pPr>
        <w:ind w:left="1080" w:hanging="585"/>
      </w:pPr>
      <w:rPr>
        <w:rFonts w:hint="default"/>
      </w:rPr>
    </w:lvl>
    <w:lvl w:ilvl="2">
      <w:start w:val="1"/>
      <w:numFmt w:val="decimal"/>
      <w:isLgl/>
      <w:lvlText w:val="%1.%2.%3"/>
      <w:lvlJc w:val="left"/>
      <w:pPr>
        <w:ind w:left="1215"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575" w:hanging="1080"/>
      </w:pPr>
      <w:rPr>
        <w:rFonts w:hint="default"/>
      </w:rPr>
    </w:lvl>
    <w:lvl w:ilvl="5">
      <w:start w:val="1"/>
      <w:numFmt w:val="decimal"/>
      <w:isLgl/>
      <w:lvlText w:val="%1.%2.%3.%4.%5.%6"/>
      <w:lvlJc w:val="left"/>
      <w:pPr>
        <w:ind w:left="1935" w:hanging="1440"/>
      </w:pPr>
      <w:rPr>
        <w:rFonts w:hint="default"/>
      </w:rPr>
    </w:lvl>
    <w:lvl w:ilvl="6">
      <w:start w:val="1"/>
      <w:numFmt w:val="decimal"/>
      <w:isLgl/>
      <w:lvlText w:val="%1.%2.%3.%4.%5.%6.%7"/>
      <w:lvlJc w:val="left"/>
      <w:pPr>
        <w:ind w:left="1935" w:hanging="1440"/>
      </w:pPr>
      <w:rPr>
        <w:rFonts w:hint="default"/>
      </w:rPr>
    </w:lvl>
    <w:lvl w:ilvl="7">
      <w:start w:val="1"/>
      <w:numFmt w:val="decimal"/>
      <w:isLgl/>
      <w:lvlText w:val="%1.%2.%3.%4.%5.%6.%7.%8"/>
      <w:lvlJc w:val="left"/>
      <w:pPr>
        <w:ind w:left="2295" w:hanging="1800"/>
      </w:pPr>
      <w:rPr>
        <w:rFonts w:hint="default"/>
      </w:rPr>
    </w:lvl>
    <w:lvl w:ilvl="8">
      <w:start w:val="1"/>
      <w:numFmt w:val="decimal"/>
      <w:isLgl/>
      <w:lvlText w:val="%1.%2.%3.%4.%5.%6.%7.%8.%9"/>
      <w:lvlJc w:val="left"/>
      <w:pPr>
        <w:ind w:left="2295" w:hanging="1800"/>
      </w:pPr>
      <w:rPr>
        <w:rFonts w:hint="default"/>
      </w:rPr>
    </w:lvl>
  </w:abstractNum>
  <w:abstractNum w:abstractNumId="18">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0">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8C47436"/>
    <w:multiLevelType w:val="multilevel"/>
    <w:tmpl w:val="FF10C118"/>
    <w:lvl w:ilvl="0">
      <w:start w:val="1"/>
      <w:numFmt w:val="upperLetter"/>
      <w:lvlText w:val="%1."/>
      <w:lvlJc w:val="left"/>
      <w:pPr>
        <w:ind w:left="855" w:hanging="360"/>
      </w:pPr>
      <w:rPr>
        <w:rFonts w:hint="default"/>
      </w:rPr>
    </w:lvl>
    <w:lvl w:ilvl="1">
      <w:start w:val="1"/>
      <w:numFmt w:val="decimal"/>
      <w:lvlText w:val="%2)"/>
      <w:lvlJc w:val="left"/>
      <w:pPr>
        <w:ind w:left="1080" w:hanging="585"/>
      </w:pPr>
      <w:rPr>
        <w:rFonts w:hint="default"/>
      </w:rPr>
    </w:lvl>
    <w:lvl w:ilvl="2">
      <w:start w:val="1"/>
      <w:numFmt w:val="decimal"/>
      <w:isLgl/>
      <w:lvlText w:val="%1.%2.%3"/>
      <w:lvlJc w:val="left"/>
      <w:pPr>
        <w:ind w:left="1215"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575" w:hanging="1080"/>
      </w:pPr>
      <w:rPr>
        <w:rFonts w:hint="default"/>
      </w:rPr>
    </w:lvl>
    <w:lvl w:ilvl="5">
      <w:start w:val="1"/>
      <w:numFmt w:val="decimal"/>
      <w:isLgl/>
      <w:lvlText w:val="%1.%2.%3.%4.%5.%6"/>
      <w:lvlJc w:val="left"/>
      <w:pPr>
        <w:ind w:left="1935" w:hanging="1440"/>
      </w:pPr>
      <w:rPr>
        <w:rFonts w:hint="default"/>
      </w:rPr>
    </w:lvl>
    <w:lvl w:ilvl="6">
      <w:start w:val="1"/>
      <w:numFmt w:val="decimal"/>
      <w:isLgl/>
      <w:lvlText w:val="%1.%2.%3.%4.%5.%6.%7"/>
      <w:lvlJc w:val="left"/>
      <w:pPr>
        <w:ind w:left="1935" w:hanging="1440"/>
      </w:pPr>
      <w:rPr>
        <w:rFonts w:hint="default"/>
      </w:rPr>
    </w:lvl>
    <w:lvl w:ilvl="7">
      <w:start w:val="1"/>
      <w:numFmt w:val="decimal"/>
      <w:isLgl/>
      <w:lvlText w:val="%1.%2.%3.%4.%5.%6.%7.%8"/>
      <w:lvlJc w:val="left"/>
      <w:pPr>
        <w:ind w:left="2295" w:hanging="1800"/>
      </w:pPr>
      <w:rPr>
        <w:rFonts w:hint="default"/>
      </w:rPr>
    </w:lvl>
    <w:lvl w:ilvl="8">
      <w:start w:val="1"/>
      <w:numFmt w:val="decimal"/>
      <w:isLgl/>
      <w:lvlText w:val="%1.%2.%3.%4.%5.%6.%7.%8.%9"/>
      <w:lvlJc w:val="left"/>
      <w:pPr>
        <w:ind w:left="2295" w:hanging="1800"/>
      </w:pPr>
      <w:rPr>
        <w:rFonts w:hint="default"/>
      </w:rPr>
    </w:lvl>
  </w:abstractNum>
  <w:abstractNum w:abstractNumId="24">
    <w:nsid w:val="42C13B7C"/>
    <w:multiLevelType w:val="hybridMultilevel"/>
    <w:tmpl w:val="A6BC0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413642"/>
    <w:multiLevelType w:val="hybridMultilevel"/>
    <w:tmpl w:val="62EC7E08"/>
    <w:lvl w:ilvl="0" w:tplc="8E442A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C068E9"/>
    <w:multiLevelType w:val="hybridMultilevel"/>
    <w:tmpl w:val="FA4E1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8">
    <w:nsid w:val="481C0EAA"/>
    <w:multiLevelType w:val="multilevel"/>
    <w:tmpl w:val="91169800"/>
    <w:lvl w:ilvl="0">
      <w:start w:val="1"/>
      <w:numFmt w:val="upperLetter"/>
      <w:lvlText w:val="%1."/>
      <w:lvlJc w:val="left"/>
      <w:pPr>
        <w:ind w:left="855" w:hanging="360"/>
      </w:pPr>
      <w:rPr>
        <w:rFonts w:hint="default"/>
      </w:rPr>
    </w:lvl>
    <w:lvl w:ilvl="1">
      <w:start w:val="1"/>
      <w:numFmt w:val="decimal"/>
      <w:lvlText w:val="%2)"/>
      <w:lvlJc w:val="left"/>
      <w:pPr>
        <w:ind w:left="1080" w:hanging="585"/>
      </w:pPr>
      <w:rPr>
        <w:rFonts w:hint="default"/>
      </w:rPr>
    </w:lvl>
    <w:lvl w:ilvl="2">
      <w:start w:val="1"/>
      <w:numFmt w:val="decimal"/>
      <w:isLgl/>
      <w:lvlText w:val="%1.%2.%3"/>
      <w:lvlJc w:val="left"/>
      <w:pPr>
        <w:ind w:left="1215"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575" w:hanging="1080"/>
      </w:pPr>
      <w:rPr>
        <w:rFonts w:hint="default"/>
      </w:rPr>
    </w:lvl>
    <w:lvl w:ilvl="5">
      <w:start w:val="1"/>
      <w:numFmt w:val="decimal"/>
      <w:isLgl/>
      <w:lvlText w:val="%1.%2.%3.%4.%5.%6"/>
      <w:lvlJc w:val="left"/>
      <w:pPr>
        <w:ind w:left="1935" w:hanging="1440"/>
      </w:pPr>
      <w:rPr>
        <w:rFonts w:hint="default"/>
      </w:rPr>
    </w:lvl>
    <w:lvl w:ilvl="6">
      <w:start w:val="1"/>
      <w:numFmt w:val="decimal"/>
      <w:isLgl/>
      <w:lvlText w:val="%1.%2.%3.%4.%5.%6.%7"/>
      <w:lvlJc w:val="left"/>
      <w:pPr>
        <w:ind w:left="1935" w:hanging="1440"/>
      </w:pPr>
      <w:rPr>
        <w:rFonts w:hint="default"/>
      </w:rPr>
    </w:lvl>
    <w:lvl w:ilvl="7">
      <w:start w:val="1"/>
      <w:numFmt w:val="decimal"/>
      <w:isLgl/>
      <w:lvlText w:val="%1.%2.%3.%4.%5.%6.%7.%8"/>
      <w:lvlJc w:val="left"/>
      <w:pPr>
        <w:ind w:left="2295" w:hanging="1800"/>
      </w:pPr>
      <w:rPr>
        <w:rFonts w:hint="default"/>
      </w:rPr>
    </w:lvl>
    <w:lvl w:ilvl="8">
      <w:start w:val="1"/>
      <w:numFmt w:val="decimal"/>
      <w:isLgl/>
      <w:lvlText w:val="%1.%2.%3.%4.%5.%6.%7.%8.%9"/>
      <w:lvlJc w:val="left"/>
      <w:pPr>
        <w:ind w:left="2295" w:hanging="1800"/>
      </w:pPr>
      <w:rPr>
        <w:rFonts w:hint="default"/>
      </w:rPr>
    </w:lvl>
  </w:abstractNum>
  <w:abstractNum w:abstractNumId="29">
    <w:nsid w:val="4AD054A2"/>
    <w:multiLevelType w:val="multilevel"/>
    <w:tmpl w:val="40A0C60A"/>
    <w:lvl w:ilvl="0">
      <w:start w:val="1"/>
      <w:numFmt w:val="upperLetter"/>
      <w:lvlText w:val="%1."/>
      <w:lvlJc w:val="left"/>
      <w:pPr>
        <w:ind w:left="855" w:hanging="360"/>
      </w:pPr>
      <w:rPr>
        <w:rFonts w:hint="default"/>
      </w:rPr>
    </w:lvl>
    <w:lvl w:ilvl="1">
      <w:start w:val="1"/>
      <w:numFmt w:val="decimal"/>
      <w:lvlText w:val="%2."/>
      <w:lvlJc w:val="left"/>
      <w:pPr>
        <w:ind w:left="1080" w:hanging="585"/>
      </w:pPr>
      <w:rPr>
        <w:rFonts w:hint="default"/>
      </w:rPr>
    </w:lvl>
    <w:lvl w:ilvl="2">
      <w:start w:val="1"/>
      <w:numFmt w:val="decimal"/>
      <w:isLgl/>
      <w:lvlText w:val="%1.%2.%3"/>
      <w:lvlJc w:val="left"/>
      <w:pPr>
        <w:ind w:left="1215"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575" w:hanging="1080"/>
      </w:pPr>
      <w:rPr>
        <w:rFonts w:hint="default"/>
      </w:rPr>
    </w:lvl>
    <w:lvl w:ilvl="5">
      <w:start w:val="1"/>
      <w:numFmt w:val="decimal"/>
      <w:isLgl/>
      <w:lvlText w:val="%1.%2.%3.%4.%5.%6"/>
      <w:lvlJc w:val="left"/>
      <w:pPr>
        <w:ind w:left="1935" w:hanging="1440"/>
      </w:pPr>
      <w:rPr>
        <w:rFonts w:hint="default"/>
      </w:rPr>
    </w:lvl>
    <w:lvl w:ilvl="6">
      <w:start w:val="1"/>
      <w:numFmt w:val="decimal"/>
      <w:isLgl/>
      <w:lvlText w:val="%1.%2.%3.%4.%5.%6.%7"/>
      <w:lvlJc w:val="left"/>
      <w:pPr>
        <w:ind w:left="1935" w:hanging="1440"/>
      </w:pPr>
      <w:rPr>
        <w:rFonts w:hint="default"/>
      </w:rPr>
    </w:lvl>
    <w:lvl w:ilvl="7">
      <w:start w:val="1"/>
      <w:numFmt w:val="decimal"/>
      <w:isLgl/>
      <w:lvlText w:val="%1.%2.%3.%4.%5.%6.%7.%8"/>
      <w:lvlJc w:val="left"/>
      <w:pPr>
        <w:ind w:left="2295" w:hanging="1800"/>
      </w:pPr>
      <w:rPr>
        <w:rFonts w:hint="default"/>
      </w:rPr>
    </w:lvl>
    <w:lvl w:ilvl="8">
      <w:start w:val="1"/>
      <w:numFmt w:val="decimal"/>
      <w:isLgl/>
      <w:lvlText w:val="%1.%2.%3.%4.%5.%6.%7.%8.%9"/>
      <w:lvlJc w:val="left"/>
      <w:pPr>
        <w:ind w:left="2295" w:hanging="1800"/>
      </w:pPr>
      <w:rPr>
        <w:rFonts w:hint="default"/>
      </w:rPr>
    </w:lvl>
  </w:abstractNum>
  <w:abstractNum w:abstractNumId="30">
    <w:nsid w:val="4AED1DE8"/>
    <w:multiLevelType w:val="hybridMultilevel"/>
    <w:tmpl w:val="997EFDA6"/>
    <w:lvl w:ilvl="0" w:tplc="F6769C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A23A6E"/>
    <w:multiLevelType w:val="multilevel"/>
    <w:tmpl w:val="17D8188A"/>
    <w:lvl w:ilvl="0">
      <w:start w:val="1"/>
      <w:numFmt w:val="decimal"/>
      <w:lvlText w:val="%1."/>
      <w:lvlJc w:val="left"/>
      <w:pPr>
        <w:ind w:left="1080" w:hanging="360"/>
      </w:pPr>
      <w:rPr>
        <w:rFonts w:hint="default"/>
      </w:rPr>
    </w:lvl>
    <w:lvl w:ilvl="1">
      <w:start w:val="1"/>
      <w:numFmt w:val="bullet"/>
      <w:lvlText w:val=""/>
      <w:lvlJc w:val="left"/>
      <w:pPr>
        <w:ind w:left="1305" w:hanging="585"/>
      </w:pPr>
      <w:rPr>
        <w:rFonts w:ascii="Symbol" w:hAnsi="Symbol"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2">
    <w:nsid w:val="4E820F34"/>
    <w:multiLevelType w:val="hybridMultilevel"/>
    <w:tmpl w:val="C9C400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34">
    <w:nsid w:val="5CBE3478"/>
    <w:multiLevelType w:val="hybridMultilevel"/>
    <w:tmpl w:val="5B0A1AC2"/>
    <w:lvl w:ilvl="0" w:tplc="8A543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886D2B"/>
    <w:multiLevelType w:val="hybridMultilevel"/>
    <w:tmpl w:val="1ACA0D8A"/>
    <w:lvl w:ilvl="0" w:tplc="F6769C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CF06EA"/>
    <w:multiLevelType w:val="multilevel"/>
    <w:tmpl w:val="1AD00BF2"/>
    <w:lvl w:ilvl="0">
      <w:start w:val="1"/>
      <w:numFmt w:val="decimal"/>
      <w:lvlText w:val="%1."/>
      <w:lvlJc w:val="left"/>
      <w:pPr>
        <w:ind w:left="360" w:hanging="360"/>
      </w:pPr>
      <w:rPr>
        <w:rFonts w:hint="default"/>
      </w:rPr>
    </w:lvl>
    <w:lvl w:ilvl="1">
      <w:start w:val="2"/>
      <w:numFmt w:val="decimal"/>
      <w:isLgl/>
      <w:lvlText w:val="%1.%2"/>
      <w:lvlJc w:val="left"/>
      <w:pPr>
        <w:ind w:left="585" w:hanging="58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7">
    <w:nsid w:val="62F932E9"/>
    <w:multiLevelType w:val="hybridMultilevel"/>
    <w:tmpl w:val="B9DCA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9">
    <w:nsid w:val="695E10B1"/>
    <w:multiLevelType w:val="hybridMultilevel"/>
    <w:tmpl w:val="35CAF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73891465"/>
    <w:multiLevelType w:val="hybridMultilevel"/>
    <w:tmpl w:val="3E8E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BFF3D09"/>
    <w:multiLevelType w:val="multilevel"/>
    <w:tmpl w:val="DB2E0F04"/>
    <w:lvl w:ilvl="0">
      <w:start w:val="1"/>
      <w:numFmt w:val="upperLetter"/>
      <w:lvlText w:val="%1."/>
      <w:lvlJc w:val="left"/>
      <w:pPr>
        <w:ind w:left="855" w:hanging="360"/>
      </w:pPr>
      <w:rPr>
        <w:rFonts w:hint="default"/>
      </w:rPr>
    </w:lvl>
    <w:lvl w:ilvl="1">
      <w:start w:val="1"/>
      <w:numFmt w:val="lowerLetter"/>
      <w:lvlText w:val="%2)"/>
      <w:lvlJc w:val="left"/>
      <w:pPr>
        <w:ind w:left="1080" w:hanging="585"/>
      </w:pPr>
      <w:rPr>
        <w:rFonts w:hint="default"/>
      </w:rPr>
    </w:lvl>
    <w:lvl w:ilvl="2">
      <w:start w:val="1"/>
      <w:numFmt w:val="decimal"/>
      <w:isLgl/>
      <w:lvlText w:val="%1.%2.%3"/>
      <w:lvlJc w:val="left"/>
      <w:pPr>
        <w:ind w:left="1215"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575" w:hanging="1080"/>
      </w:pPr>
      <w:rPr>
        <w:rFonts w:hint="default"/>
      </w:rPr>
    </w:lvl>
    <w:lvl w:ilvl="5">
      <w:start w:val="1"/>
      <w:numFmt w:val="decimal"/>
      <w:isLgl/>
      <w:lvlText w:val="%1.%2.%3.%4.%5.%6"/>
      <w:lvlJc w:val="left"/>
      <w:pPr>
        <w:ind w:left="1935" w:hanging="1440"/>
      </w:pPr>
      <w:rPr>
        <w:rFonts w:hint="default"/>
      </w:rPr>
    </w:lvl>
    <w:lvl w:ilvl="6">
      <w:start w:val="1"/>
      <w:numFmt w:val="decimal"/>
      <w:isLgl/>
      <w:lvlText w:val="%1.%2.%3.%4.%5.%6.%7"/>
      <w:lvlJc w:val="left"/>
      <w:pPr>
        <w:ind w:left="1935" w:hanging="1440"/>
      </w:pPr>
      <w:rPr>
        <w:rFonts w:hint="default"/>
      </w:rPr>
    </w:lvl>
    <w:lvl w:ilvl="7">
      <w:start w:val="1"/>
      <w:numFmt w:val="decimal"/>
      <w:isLgl/>
      <w:lvlText w:val="%1.%2.%3.%4.%5.%6.%7.%8"/>
      <w:lvlJc w:val="left"/>
      <w:pPr>
        <w:ind w:left="2295" w:hanging="1800"/>
      </w:pPr>
      <w:rPr>
        <w:rFonts w:hint="default"/>
      </w:rPr>
    </w:lvl>
    <w:lvl w:ilvl="8">
      <w:start w:val="1"/>
      <w:numFmt w:val="decimal"/>
      <w:isLgl/>
      <w:lvlText w:val="%1.%2.%3.%4.%5.%6.%7.%8.%9"/>
      <w:lvlJc w:val="left"/>
      <w:pPr>
        <w:ind w:left="2295" w:hanging="1800"/>
      </w:pPr>
      <w:rPr>
        <w:rFonts w:hint="default"/>
      </w:rPr>
    </w:lvl>
  </w:abstractNum>
  <w:num w:numId="1">
    <w:abstractNumId w:val="9"/>
  </w:num>
  <w:num w:numId="2">
    <w:abstractNumId w:val="15"/>
  </w:num>
  <w:num w:numId="3">
    <w:abstractNumId w:val="18"/>
  </w:num>
  <w:num w:numId="4">
    <w:abstractNumId w:val="42"/>
  </w:num>
  <w:num w:numId="5">
    <w:abstractNumId w:val="21"/>
  </w:num>
  <w:num w:numId="6">
    <w:abstractNumId w:val="27"/>
  </w:num>
  <w:num w:numId="7">
    <w:abstractNumId w:val="27"/>
  </w:num>
  <w:num w:numId="8">
    <w:abstractNumId w:val="33"/>
  </w:num>
  <w:num w:numId="9">
    <w:abstractNumId w:val="12"/>
  </w:num>
  <w:num w:numId="10">
    <w:abstractNumId w:val="38"/>
  </w:num>
  <w:num w:numId="11">
    <w:abstractNumId w:val="40"/>
  </w:num>
  <w:num w:numId="12">
    <w:abstractNumId w:val="22"/>
  </w:num>
  <w:num w:numId="13">
    <w:abstractNumId w:val="20"/>
  </w:num>
  <w:num w:numId="14">
    <w:abstractNumId w:val="16"/>
  </w:num>
  <w:num w:numId="15">
    <w:abstractNumId w:val="7"/>
  </w:num>
  <w:num w:numId="16">
    <w:abstractNumId w:val="19"/>
  </w:num>
  <w:num w:numId="17">
    <w:abstractNumId w:val="1"/>
  </w:num>
  <w:num w:numId="18">
    <w:abstractNumId w:val="14"/>
  </w:num>
  <w:num w:numId="19">
    <w:abstractNumId w:val="4"/>
  </w:num>
  <w:num w:numId="20">
    <w:abstractNumId w:val="36"/>
  </w:num>
  <w:num w:numId="21">
    <w:abstractNumId w:val="43"/>
  </w:num>
  <w:num w:numId="22">
    <w:abstractNumId w:val="17"/>
  </w:num>
  <w:num w:numId="23">
    <w:abstractNumId w:val="6"/>
  </w:num>
  <w:num w:numId="24">
    <w:abstractNumId w:val="29"/>
  </w:num>
  <w:num w:numId="25">
    <w:abstractNumId w:val="23"/>
  </w:num>
  <w:num w:numId="26">
    <w:abstractNumId w:val="28"/>
  </w:num>
  <w:num w:numId="27">
    <w:abstractNumId w:val="31"/>
  </w:num>
  <w:num w:numId="28">
    <w:abstractNumId w:val="11"/>
  </w:num>
  <w:num w:numId="29">
    <w:abstractNumId w:val="3"/>
  </w:num>
  <w:num w:numId="30">
    <w:abstractNumId w:val="39"/>
  </w:num>
  <w:num w:numId="31">
    <w:abstractNumId w:val="8"/>
  </w:num>
  <w:num w:numId="32">
    <w:abstractNumId w:val="26"/>
  </w:num>
  <w:num w:numId="33">
    <w:abstractNumId w:val="41"/>
  </w:num>
  <w:num w:numId="34">
    <w:abstractNumId w:val="35"/>
  </w:num>
  <w:num w:numId="35">
    <w:abstractNumId w:val="25"/>
  </w:num>
  <w:num w:numId="36">
    <w:abstractNumId w:val="30"/>
  </w:num>
  <w:num w:numId="37">
    <w:abstractNumId w:val="5"/>
  </w:num>
  <w:num w:numId="38">
    <w:abstractNumId w:val="34"/>
  </w:num>
  <w:num w:numId="39">
    <w:abstractNumId w:val="10"/>
  </w:num>
  <w:num w:numId="40">
    <w:abstractNumId w:val="0"/>
  </w:num>
  <w:num w:numId="41">
    <w:abstractNumId w:val="2"/>
  </w:num>
  <w:num w:numId="42">
    <w:abstractNumId w:val="13"/>
  </w:num>
  <w:num w:numId="43">
    <w:abstractNumId w:val="37"/>
  </w:num>
  <w:num w:numId="44">
    <w:abstractNumId w:val="32"/>
  </w:num>
  <w:num w:numId="45">
    <w:abstractNumId w:val="24"/>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stylePaneFormatFilter w:val="3001"/>
  <w:defaultTabStop w:val="720"/>
  <w:drawingGridHorizontalSpacing w:val="120"/>
  <w:displayHorizontalDrawingGridEvery w:val="2"/>
  <w:displayVerticalDrawingGridEvery w:val="2"/>
  <w:noPunctuationKerning/>
  <w:characterSpacingControl w:val="doNotCompress"/>
  <w:hdrShapeDefaults>
    <o:shapedefaults v:ext="edit" spidmax="5122">
      <o:colormru v:ext="edit" colors="blue"/>
    </o:shapedefaults>
  </w:hdrShapeDefaults>
  <w:footnotePr>
    <w:footnote w:id="0"/>
    <w:footnote w:id="1"/>
  </w:footnotePr>
  <w:endnotePr>
    <w:endnote w:id="0"/>
    <w:endnote w:id="1"/>
  </w:endnotePr>
  <w:compat/>
  <w:rsids>
    <w:rsidRoot w:val="0028642C"/>
    <w:rsid w:val="00000789"/>
    <w:rsid w:val="00001346"/>
    <w:rsid w:val="00004E21"/>
    <w:rsid w:val="0000623E"/>
    <w:rsid w:val="0001126E"/>
    <w:rsid w:val="00021C5F"/>
    <w:rsid w:val="00025E6D"/>
    <w:rsid w:val="000326A6"/>
    <w:rsid w:val="00033B85"/>
    <w:rsid w:val="00033C79"/>
    <w:rsid w:val="0003526D"/>
    <w:rsid w:val="00035376"/>
    <w:rsid w:val="00036460"/>
    <w:rsid w:val="0003663F"/>
    <w:rsid w:val="000378EC"/>
    <w:rsid w:val="00040B8A"/>
    <w:rsid w:val="00040C82"/>
    <w:rsid w:val="00041584"/>
    <w:rsid w:val="00042031"/>
    <w:rsid w:val="00051BD0"/>
    <w:rsid w:val="000520C0"/>
    <w:rsid w:val="00061B7A"/>
    <w:rsid w:val="000628AB"/>
    <w:rsid w:val="00063594"/>
    <w:rsid w:val="000663A8"/>
    <w:rsid w:val="0006794F"/>
    <w:rsid w:val="00067A63"/>
    <w:rsid w:val="00070F7C"/>
    <w:rsid w:val="000720A7"/>
    <w:rsid w:val="000739C8"/>
    <w:rsid w:val="00074AD2"/>
    <w:rsid w:val="00076DE6"/>
    <w:rsid w:val="00077302"/>
    <w:rsid w:val="00080CDD"/>
    <w:rsid w:val="00081CA4"/>
    <w:rsid w:val="0008260D"/>
    <w:rsid w:val="0008482A"/>
    <w:rsid w:val="00085987"/>
    <w:rsid w:val="00086307"/>
    <w:rsid w:val="00086311"/>
    <w:rsid w:val="00093E87"/>
    <w:rsid w:val="000B394E"/>
    <w:rsid w:val="000B6392"/>
    <w:rsid w:val="000C0C44"/>
    <w:rsid w:val="000C0EC3"/>
    <w:rsid w:val="000C2D0C"/>
    <w:rsid w:val="000D0819"/>
    <w:rsid w:val="000D3F14"/>
    <w:rsid w:val="000D664D"/>
    <w:rsid w:val="000D71ED"/>
    <w:rsid w:val="000E36DB"/>
    <w:rsid w:val="000E4903"/>
    <w:rsid w:val="000E7D0C"/>
    <w:rsid w:val="001008C0"/>
    <w:rsid w:val="00100EE1"/>
    <w:rsid w:val="00102C57"/>
    <w:rsid w:val="00105F9E"/>
    <w:rsid w:val="00107B26"/>
    <w:rsid w:val="001144D3"/>
    <w:rsid w:val="00114CE5"/>
    <w:rsid w:val="00115D40"/>
    <w:rsid w:val="00117F17"/>
    <w:rsid w:val="0012438D"/>
    <w:rsid w:val="0013198A"/>
    <w:rsid w:val="00141C43"/>
    <w:rsid w:val="0014249B"/>
    <w:rsid w:val="0014393B"/>
    <w:rsid w:val="0014471F"/>
    <w:rsid w:val="0014765B"/>
    <w:rsid w:val="0015667F"/>
    <w:rsid w:val="00157639"/>
    <w:rsid w:val="0016715E"/>
    <w:rsid w:val="001701F0"/>
    <w:rsid w:val="00173174"/>
    <w:rsid w:val="0017545E"/>
    <w:rsid w:val="00175EB9"/>
    <w:rsid w:val="001814CC"/>
    <w:rsid w:val="00181D90"/>
    <w:rsid w:val="0018494D"/>
    <w:rsid w:val="00186354"/>
    <w:rsid w:val="00190D27"/>
    <w:rsid w:val="00190E73"/>
    <w:rsid w:val="00192514"/>
    <w:rsid w:val="0019344C"/>
    <w:rsid w:val="00193E61"/>
    <w:rsid w:val="00196F72"/>
    <w:rsid w:val="00196FD5"/>
    <w:rsid w:val="00197928"/>
    <w:rsid w:val="001A48D2"/>
    <w:rsid w:val="001A6573"/>
    <w:rsid w:val="001B6758"/>
    <w:rsid w:val="001C0049"/>
    <w:rsid w:val="001C0CBF"/>
    <w:rsid w:val="001C6033"/>
    <w:rsid w:val="001D3003"/>
    <w:rsid w:val="001D4156"/>
    <w:rsid w:val="001D73CA"/>
    <w:rsid w:val="001E20D8"/>
    <w:rsid w:val="001E467E"/>
    <w:rsid w:val="001E71BA"/>
    <w:rsid w:val="001F58C5"/>
    <w:rsid w:val="001F6C67"/>
    <w:rsid w:val="00202F99"/>
    <w:rsid w:val="002033F3"/>
    <w:rsid w:val="002051DE"/>
    <w:rsid w:val="002116CA"/>
    <w:rsid w:val="00212324"/>
    <w:rsid w:val="002156F7"/>
    <w:rsid w:val="00217F09"/>
    <w:rsid w:val="0022276B"/>
    <w:rsid w:val="00225368"/>
    <w:rsid w:val="00230889"/>
    <w:rsid w:val="002341BA"/>
    <w:rsid w:val="00234CF8"/>
    <w:rsid w:val="00235482"/>
    <w:rsid w:val="00241359"/>
    <w:rsid w:val="00245CA9"/>
    <w:rsid w:val="00250BAA"/>
    <w:rsid w:val="00261C5F"/>
    <w:rsid w:val="00266517"/>
    <w:rsid w:val="00274F45"/>
    <w:rsid w:val="0027539B"/>
    <w:rsid w:val="00277856"/>
    <w:rsid w:val="00283F6E"/>
    <w:rsid w:val="00284CD4"/>
    <w:rsid w:val="002856A1"/>
    <w:rsid w:val="0028642C"/>
    <w:rsid w:val="002936B0"/>
    <w:rsid w:val="00297EF3"/>
    <w:rsid w:val="002A173E"/>
    <w:rsid w:val="002A3794"/>
    <w:rsid w:val="002B0DB9"/>
    <w:rsid w:val="002B0FA8"/>
    <w:rsid w:val="002B179F"/>
    <w:rsid w:val="002C33BC"/>
    <w:rsid w:val="002C35D6"/>
    <w:rsid w:val="002C44A1"/>
    <w:rsid w:val="002C6852"/>
    <w:rsid w:val="002D0C30"/>
    <w:rsid w:val="002D2896"/>
    <w:rsid w:val="002D290F"/>
    <w:rsid w:val="002D3A71"/>
    <w:rsid w:val="002D67C9"/>
    <w:rsid w:val="002D7EC0"/>
    <w:rsid w:val="002E1258"/>
    <w:rsid w:val="002E1EAF"/>
    <w:rsid w:val="002E23F9"/>
    <w:rsid w:val="002E4C90"/>
    <w:rsid w:val="002E73F5"/>
    <w:rsid w:val="002F0CD0"/>
    <w:rsid w:val="002F472C"/>
    <w:rsid w:val="002F702F"/>
    <w:rsid w:val="003003A5"/>
    <w:rsid w:val="00300D83"/>
    <w:rsid w:val="00312F13"/>
    <w:rsid w:val="0031338D"/>
    <w:rsid w:val="003139D9"/>
    <w:rsid w:val="00314A76"/>
    <w:rsid w:val="0031796A"/>
    <w:rsid w:val="003225FA"/>
    <w:rsid w:val="0033191F"/>
    <w:rsid w:val="00332079"/>
    <w:rsid w:val="0033278B"/>
    <w:rsid w:val="0033382D"/>
    <w:rsid w:val="0033450A"/>
    <w:rsid w:val="00335DEA"/>
    <w:rsid w:val="0034130C"/>
    <w:rsid w:val="00344F4E"/>
    <w:rsid w:val="00350437"/>
    <w:rsid w:val="00351688"/>
    <w:rsid w:val="00352022"/>
    <w:rsid w:val="00353C05"/>
    <w:rsid w:val="00364125"/>
    <w:rsid w:val="0037006C"/>
    <w:rsid w:val="00371DBC"/>
    <w:rsid w:val="003742ED"/>
    <w:rsid w:val="00375492"/>
    <w:rsid w:val="003801A9"/>
    <w:rsid w:val="003930AE"/>
    <w:rsid w:val="00396200"/>
    <w:rsid w:val="0039755C"/>
    <w:rsid w:val="0039771C"/>
    <w:rsid w:val="003A1201"/>
    <w:rsid w:val="003A1697"/>
    <w:rsid w:val="003A1A3B"/>
    <w:rsid w:val="003A69D3"/>
    <w:rsid w:val="003A741B"/>
    <w:rsid w:val="003B5780"/>
    <w:rsid w:val="003C1870"/>
    <w:rsid w:val="003C5430"/>
    <w:rsid w:val="003C58F3"/>
    <w:rsid w:val="003C59BB"/>
    <w:rsid w:val="003C6C52"/>
    <w:rsid w:val="003D3115"/>
    <w:rsid w:val="003D664F"/>
    <w:rsid w:val="003E360A"/>
    <w:rsid w:val="003E54C3"/>
    <w:rsid w:val="003F6724"/>
    <w:rsid w:val="004049A7"/>
    <w:rsid w:val="004062E7"/>
    <w:rsid w:val="00416647"/>
    <w:rsid w:val="00416A27"/>
    <w:rsid w:val="0042127F"/>
    <w:rsid w:val="00426F0D"/>
    <w:rsid w:val="004275D4"/>
    <w:rsid w:val="004358E8"/>
    <w:rsid w:val="004361A1"/>
    <w:rsid w:val="004414F7"/>
    <w:rsid w:val="0044186A"/>
    <w:rsid w:val="00443867"/>
    <w:rsid w:val="004464EA"/>
    <w:rsid w:val="0045782B"/>
    <w:rsid w:val="00460A09"/>
    <w:rsid w:val="0046239E"/>
    <w:rsid w:val="00467E25"/>
    <w:rsid w:val="00472D6C"/>
    <w:rsid w:val="00487448"/>
    <w:rsid w:val="004914B0"/>
    <w:rsid w:val="004955E5"/>
    <w:rsid w:val="00496844"/>
    <w:rsid w:val="004976EC"/>
    <w:rsid w:val="004A34F1"/>
    <w:rsid w:val="004A4262"/>
    <w:rsid w:val="004B115B"/>
    <w:rsid w:val="004B3D7D"/>
    <w:rsid w:val="004B4CA1"/>
    <w:rsid w:val="004C17D6"/>
    <w:rsid w:val="004C28EB"/>
    <w:rsid w:val="004C5FC6"/>
    <w:rsid w:val="004D0063"/>
    <w:rsid w:val="004D0F8B"/>
    <w:rsid w:val="004D1442"/>
    <w:rsid w:val="004D1612"/>
    <w:rsid w:val="004F518D"/>
    <w:rsid w:val="004F58B8"/>
    <w:rsid w:val="004F7672"/>
    <w:rsid w:val="00503188"/>
    <w:rsid w:val="00505F9B"/>
    <w:rsid w:val="00510B70"/>
    <w:rsid w:val="00510C02"/>
    <w:rsid w:val="00511289"/>
    <w:rsid w:val="0051245C"/>
    <w:rsid w:val="00513129"/>
    <w:rsid w:val="00517B3E"/>
    <w:rsid w:val="00540877"/>
    <w:rsid w:val="00547C51"/>
    <w:rsid w:val="00547C9E"/>
    <w:rsid w:val="00547E24"/>
    <w:rsid w:val="00547F91"/>
    <w:rsid w:val="0055266F"/>
    <w:rsid w:val="00553463"/>
    <w:rsid w:val="00553B7B"/>
    <w:rsid w:val="00554F5C"/>
    <w:rsid w:val="00561579"/>
    <w:rsid w:val="00563561"/>
    <w:rsid w:val="00567628"/>
    <w:rsid w:val="005701D0"/>
    <w:rsid w:val="005701F3"/>
    <w:rsid w:val="00570F4E"/>
    <w:rsid w:val="00583FE2"/>
    <w:rsid w:val="005851FA"/>
    <w:rsid w:val="005861F6"/>
    <w:rsid w:val="00596A0A"/>
    <w:rsid w:val="00596EB8"/>
    <w:rsid w:val="00597277"/>
    <w:rsid w:val="005A3F94"/>
    <w:rsid w:val="005B127E"/>
    <w:rsid w:val="005B13D1"/>
    <w:rsid w:val="005B5291"/>
    <w:rsid w:val="005B72DF"/>
    <w:rsid w:val="005B76AD"/>
    <w:rsid w:val="005C137E"/>
    <w:rsid w:val="005C27EF"/>
    <w:rsid w:val="005C3343"/>
    <w:rsid w:val="005C7C00"/>
    <w:rsid w:val="005D694B"/>
    <w:rsid w:val="005D73E1"/>
    <w:rsid w:val="005E5509"/>
    <w:rsid w:val="005F277C"/>
    <w:rsid w:val="005F309D"/>
    <w:rsid w:val="005F3666"/>
    <w:rsid w:val="005F6CBE"/>
    <w:rsid w:val="006044C5"/>
    <w:rsid w:val="00604901"/>
    <w:rsid w:val="0060659A"/>
    <w:rsid w:val="00610F52"/>
    <w:rsid w:val="00611494"/>
    <w:rsid w:val="0061186C"/>
    <w:rsid w:val="00611EEF"/>
    <w:rsid w:val="00615D63"/>
    <w:rsid w:val="0061721F"/>
    <w:rsid w:val="0061772B"/>
    <w:rsid w:val="00625199"/>
    <w:rsid w:val="00630518"/>
    <w:rsid w:val="006306CB"/>
    <w:rsid w:val="0063317C"/>
    <w:rsid w:val="00634026"/>
    <w:rsid w:val="0063769D"/>
    <w:rsid w:val="0064287E"/>
    <w:rsid w:val="00642FD4"/>
    <w:rsid w:val="00644C3A"/>
    <w:rsid w:val="00646DBE"/>
    <w:rsid w:val="006539B5"/>
    <w:rsid w:val="00660B6A"/>
    <w:rsid w:val="00660DA3"/>
    <w:rsid w:val="00661862"/>
    <w:rsid w:val="00663BB0"/>
    <w:rsid w:val="00663BD2"/>
    <w:rsid w:val="0066435F"/>
    <w:rsid w:val="006643BB"/>
    <w:rsid w:val="00666CAA"/>
    <w:rsid w:val="00666E84"/>
    <w:rsid w:val="00671E89"/>
    <w:rsid w:val="006723B0"/>
    <w:rsid w:val="00672AF8"/>
    <w:rsid w:val="00676EE0"/>
    <w:rsid w:val="00680BA2"/>
    <w:rsid w:val="006853D5"/>
    <w:rsid w:val="00687294"/>
    <w:rsid w:val="00687BBC"/>
    <w:rsid w:val="00691627"/>
    <w:rsid w:val="006920FC"/>
    <w:rsid w:val="006942E1"/>
    <w:rsid w:val="00694BC5"/>
    <w:rsid w:val="00696321"/>
    <w:rsid w:val="00697093"/>
    <w:rsid w:val="00697CE3"/>
    <w:rsid w:val="006A110B"/>
    <w:rsid w:val="006A2B49"/>
    <w:rsid w:val="006A36E0"/>
    <w:rsid w:val="006A3994"/>
    <w:rsid w:val="006B0662"/>
    <w:rsid w:val="006B1718"/>
    <w:rsid w:val="006B2ECD"/>
    <w:rsid w:val="006B2FC6"/>
    <w:rsid w:val="006B55F7"/>
    <w:rsid w:val="006B5C3A"/>
    <w:rsid w:val="006B5D5C"/>
    <w:rsid w:val="006B6F9C"/>
    <w:rsid w:val="006B773D"/>
    <w:rsid w:val="006C0CA6"/>
    <w:rsid w:val="006C3CB8"/>
    <w:rsid w:val="006C4560"/>
    <w:rsid w:val="006C480A"/>
    <w:rsid w:val="006C6155"/>
    <w:rsid w:val="006C7FEC"/>
    <w:rsid w:val="006D2624"/>
    <w:rsid w:val="006D2D2B"/>
    <w:rsid w:val="006D62AC"/>
    <w:rsid w:val="006E08BF"/>
    <w:rsid w:val="006E1B77"/>
    <w:rsid w:val="006E20DF"/>
    <w:rsid w:val="006F44D7"/>
    <w:rsid w:val="0070172B"/>
    <w:rsid w:val="00701A9A"/>
    <w:rsid w:val="00702AE0"/>
    <w:rsid w:val="00703011"/>
    <w:rsid w:val="00704B42"/>
    <w:rsid w:val="00707479"/>
    <w:rsid w:val="007127A7"/>
    <w:rsid w:val="00722241"/>
    <w:rsid w:val="00724C9B"/>
    <w:rsid w:val="00726444"/>
    <w:rsid w:val="00732254"/>
    <w:rsid w:val="007349C5"/>
    <w:rsid w:val="00736B2B"/>
    <w:rsid w:val="007503EC"/>
    <w:rsid w:val="007504F3"/>
    <w:rsid w:val="00751F48"/>
    <w:rsid w:val="00752A53"/>
    <w:rsid w:val="0075405A"/>
    <w:rsid w:val="0075497D"/>
    <w:rsid w:val="00755055"/>
    <w:rsid w:val="007654F9"/>
    <w:rsid w:val="00765B7D"/>
    <w:rsid w:val="00765C3D"/>
    <w:rsid w:val="00767CA2"/>
    <w:rsid w:val="00772E42"/>
    <w:rsid w:val="00773B80"/>
    <w:rsid w:val="00774450"/>
    <w:rsid w:val="007746D3"/>
    <w:rsid w:val="007800FF"/>
    <w:rsid w:val="00782581"/>
    <w:rsid w:val="0078258D"/>
    <w:rsid w:val="00782AE1"/>
    <w:rsid w:val="00782D86"/>
    <w:rsid w:val="007912B8"/>
    <w:rsid w:val="007925F7"/>
    <w:rsid w:val="00795E8F"/>
    <w:rsid w:val="007A0853"/>
    <w:rsid w:val="007A3921"/>
    <w:rsid w:val="007B0159"/>
    <w:rsid w:val="007B2170"/>
    <w:rsid w:val="007C2908"/>
    <w:rsid w:val="007C2E0B"/>
    <w:rsid w:val="007C4873"/>
    <w:rsid w:val="007D160A"/>
    <w:rsid w:val="007D2CF1"/>
    <w:rsid w:val="007D5C82"/>
    <w:rsid w:val="007D74C0"/>
    <w:rsid w:val="007E2DBE"/>
    <w:rsid w:val="007E3339"/>
    <w:rsid w:val="007E3B86"/>
    <w:rsid w:val="007E61A2"/>
    <w:rsid w:val="007F3CA9"/>
    <w:rsid w:val="007F7704"/>
    <w:rsid w:val="007F7ED2"/>
    <w:rsid w:val="008010D7"/>
    <w:rsid w:val="00805B2E"/>
    <w:rsid w:val="00806122"/>
    <w:rsid w:val="008102FE"/>
    <w:rsid w:val="00816D76"/>
    <w:rsid w:val="00816E9A"/>
    <w:rsid w:val="00817005"/>
    <w:rsid w:val="0082478E"/>
    <w:rsid w:val="0083136C"/>
    <w:rsid w:val="00833BDF"/>
    <w:rsid w:val="00840FD4"/>
    <w:rsid w:val="008414A8"/>
    <w:rsid w:val="008425FE"/>
    <w:rsid w:val="00844D2C"/>
    <w:rsid w:val="00846FC3"/>
    <w:rsid w:val="008472B2"/>
    <w:rsid w:val="00850AE6"/>
    <w:rsid w:val="00853C84"/>
    <w:rsid w:val="00863A0E"/>
    <w:rsid w:val="008721A9"/>
    <w:rsid w:val="00882224"/>
    <w:rsid w:val="008908B3"/>
    <w:rsid w:val="00891FA2"/>
    <w:rsid w:val="00892D2C"/>
    <w:rsid w:val="00894A97"/>
    <w:rsid w:val="008B2BAD"/>
    <w:rsid w:val="008B33DF"/>
    <w:rsid w:val="008C15FA"/>
    <w:rsid w:val="008C4222"/>
    <w:rsid w:val="008D415D"/>
    <w:rsid w:val="008E46B3"/>
    <w:rsid w:val="008E5926"/>
    <w:rsid w:val="008E5A6C"/>
    <w:rsid w:val="008F2BB1"/>
    <w:rsid w:val="008F3936"/>
    <w:rsid w:val="00901F94"/>
    <w:rsid w:val="009060B8"/>
    <w:rsid w:val="00907AF2"/>
    <w:rsid w:val="00907D0E"/>
    <w:rsid w:val="00911740"/>
    <w:rsid w:val="00912221"/>
    <w:rsid w:val="00913E1C"/>
    <w:rsid w:val="00914135"/>
    <w:rsid w:val="00917804"/>
    <w:rsid w:val="00921A3D"/>
    <w:rsid w:val="00924517"/>
    <w:rsid w:val="00925043"/>
    <w:rsid w:val="009252D7"/>
    <w:rsid w:val="0092773B"/>
    <w:rsid w:val="009418DE"/>
    <w:rsid w:val="00946B64"/>
    <w:rsid w:val="009500A6"/>
    <w:rsid w:val="00952616"/>
    <w:rsid w:val="00956049"/>
    <w:rsid w:val="00961790"/>
    <w:rsid w:val="00964052"/>
    <w:rsid w:val="00974AC8"/>
    <w:rsid w:val="00976002"/>
    <w:rsid w:val="0098172C"/>
    <w:rsid w:val="00981838"/>
    <w:rsid w:val="0098685B"/>
    <w:rsid w:val="00992FA4"/>
    <w:rsid w:val="009A10D7"/>
    <w:rsid w:val="009A48F8"/>
    <w:rsid w:val="009A513A"/>
    <w:rsid w:val="009A5C82"/>
    <w:rsid w:val="009A7633"/>
    <w:rsid w:val="009B0417"/>
    <w:rsid w:val="009B3145"/>
    <w:rsid w:val="009B426B"/>
    <w:rsid w:val="009B4FC6"/>
    <w:rsid w:val="009B6A88"/>
    <w:rsid w:val="009C1ED9"/>
    <w:rsid w:val="009C3B01"/>
    <w:rsid w:val="009C3FEA"/>
    <w:rsid w:val="009C4414"/>
    <w:rsid w:val="009C5653"/>
    <w:rsid w:val="009C62FC"/>
    <w:rsid w:val="009D3D4C"/>
    <w:rsid w:val="009D6B7B"/>
    <w:rsid w:val="009E608E"/>
    <w:rsid w:val="009F0E66"/>
    <w:rsid w:val="009F126B"/>
    <w:rsid w:val="00A01731"/>
    <w:rsid w:val="00A12384"/>
    <w:rsid w:val="00A1633C"/>
    <w:rsid w:val="00A17D75"/>
    <w:rsid w:val="00A21636"/>
    <w:rsid w:val="00A35341"/>
    <w:rsid w:val="00A35418"/>
    <w:rsid w:val="00A36948"/>
    <w:rsid w:val="00A36F97"/>
    <w:rsid w:val="00A4028F"/>
    <w:rsid w:val="00A4282B"/>
    <w:rsid w:val="00A5026C"/>
    <w:rsid w:val="00A54B39"/>
    <w:rsid w:val="00A54BE6"/>
    <w:rsid w:val="00A55EF8"/>
    <w:rsid w:val="00A61A9F"/>
    <w:rsid w:val="00A61EA3"/>
    <w:rsid w:val="00A642CE"/>
    <w:rsid w:val="00A716B3"/>
    <w:rsid w:val="00A72383"/>
    <w:rsid w:val="00A74851"/>
    <w:rsid w:val="00A776C9"/>
    <w:rsid w:val="00A802B3"/>
    <w:rsid w:val="00A807B5"/>
    <w:rsid w:val="00A8084B"/>
    <w:rsid w:val="00A8248B"/>
    <w:rsid w:val="00A87FA2"/>
    <w:rsid w:val="00A949F7"/>
    <w:rsid w:val="00AA08BE"/>
    <w:rsid w:val="00AA13C8"/>
    <w:rsid w:val="00AA1942"/>
    <w:rsid w:val="00AA51D6"/>
    <w:rsid w:val="00AB0566"/>
    <w:rsid w:val="00AB16B0"/>
    <w:rsid w:val="00AB5A2D"/>
    <w:rsid w:val="00AB5B86"/>
    <w:rsid w:val="00AB765C"/>
    <w:rsid w:val="00AC1C31"/>
    <w:rsid w:val="00AC3B62"/>
    <w:rsid w:val="00AD3D25"/>
    <w:rsid w:val="00AD42BB"/>
    <w:rsid w:val="00AE0E44"/>
    <w:rsid w:val="00AE1ED0"/>
    <w:rsid w:val="00AE2AEC"/>
    <w:rsid w:val="00AE596E"/>
    <w:rsid w:val="00AE79C9"/>
    <w:rsid w:val="00AF2793"/>
    <w:rsid w:val="00AF7286"/>
    <w:rsid w:val="00AF74EA"/>
    <w:rsid w:val="00AF7D3F"/>
    <w:rsid w:val="00B01614"/>
    <w:rsid w:val="00B0230A"/>
    <w:rsid w:val="00B0379F"/>
    <w:rsid w:val="00B0541F"/>
    <w:rsid w:val="00B13227"/>
    <w:rsid w:val="00B13DE9"/>
    <w:rsid w:val="00B22165"/>
    <w:rsid w:val="00B30887"/>
    <w:rsid w:val="00B30D14"/>
    <w:rsid w:val="00B323CF"/>
    <w:rsid w:val="00B34B8B"/>
    <w:rsid w:val="00B45AC3"/>
    <w:rsid w:val="00B562C8"/>
    <w:rsid w:val="00B61A97"/>
    <w:rsid w:val="00B62813"/>
    <w:rsid w:val="00B66EA3"/>
    <w:rsid w:val="00B714A8"/>
    <w:rsid w:val="00B7621F"/>
    <w:rsid w:val="00B76C9E"/>
    <w:rsid w:val="00B77FF0"/>
    <w:rsid w:val="00B94BBB"/>
    <w:rsid w:val="00B95561"/>
    <w:rsid w:val="00BA1B23"/>
    <w:rsid w:val="00BA3B54"/>
    <w:rsid w:val="00BA561F"/>
    <w:rsid w:val="00BB244F"/>
    <w:rsid w:val="00BB256F"/>
    <w:rsid w:val="00BB3084"/>
    <w:rsid w:val="00BB5EB2"/>
    <w:rsid w:val="00BB611D"/>
    <w:rsid w:val="00BB648E"/>
    <w:rsid w:val="00BB77D9"/>
    <w:rsid w:val="00BB7C25"/>
    <w:rsid w:val="00BC0618"/>
    <w:rsid w:val="00BC19F8"/>
    <w:rsid w:val="00BC3E25"/>
    <w:rsid w:val="00BC40D2"/>
    <w:rsid w:val="00BC571D"/>
    <w:rsid w:val="00BC5AB8"/>
    <w:rsid w:val="00BC6089"/>
    <w:rsid w:val="00BC795A"/>
    <w:rsid w:val="00BD2290"/>
    <w:rsid w:val="00BD48DA"/>
    <w:rsid w:val="00BD5DEB"/>
    <w:rsid w:val="00BE1439"/>
    <w:rsid w:val="00BE4020"/>
    <w:rsid w:val="00BE55A3"/>
    <w:rsid w:val="00BF0F54"/>
    <w:rsid w:val="00BF197F"/>
    <w:rsid w:val="00BF777A"/>
    <w:rsid w:val="00C00CE9"/>
    <w:rsid w:val="00C01C61"/>
    <w:rsid w:val="00C0246A"/>
    <w:rsid w:val="00C02D5A"/>
    <w:rsid w:val="00C130A9"/>
    <w:rsid w:val="00C13302"/>
    <w:rsid w:val="00C13993"/>
    <w:rsid w:val="00C21F12"/>
    <w:rsid w:val="00C2325B"/>
    <w:rsid w:val="00C25668"/>
    <w:rsid w:val="00C36FCF"/>
    <w:rsid w:val="00C371CA"/>
    <w:rsid w:val="00C4357E"/>
    <w:rsid w:val="00C46C16"/>
    <w:rsid w:val="00C53B6C"/>
    <w:rsid w:val="00C5404B"/>
    <w:rsid w:val="00C545CD"/>
    <w:rsid w:val="00C60122"/>
    <w:rsid w:val="00C625FC"/>
    <w:rsid w:val="00C63CA4"/>
    <w:rsid w:val="00C643F2"/>
    <w:rsid w:val="00C64ED2"/>
    <w:rsid w:val="00C6639D"/>
    <w:rsid w:val="00C70159"/>
    <w:rsid w:val="00C73775"/>
    <w:rsid w:val="00C73BBE"/>
    <w:rsid w:val="00C825CE"/>
    <w:rsid w:val="00C825F1"/>
    <w:rsid w:val="00C860A5"/>
    <w:rsid w:val="00C86941"/>
    <w:rsid w:val="00C91C64"/>
    <w:rsid w:val="00C97283"/>
    <w:rsid w:val="00CA21DF"/>
    <w:rsid w:val="00CA2AD1"/>
    <w:rsid w:val="00CA5E5C"/>
    <w:rsid w:val="00CA7C60"/>
    <w:rsid w:val="00CB1AEB"/>
    <w:rsid w:val="00CB4243"/>
    <w:rsid w:val="00CC3936"/>
    <w:rsid w:val="00CD14D8"/>
    <w:rsid w:val="00CE122F"/>
    <w:rsid w:val="00CE17AE"/>
    <w:rsid w:val="00CE1880"/>
    <w:rsid w:val="00CE2381"/>
    <w:rsid w:val="00CE2A2C"/>
    <w:rsid w:val="00CE4D14"/>
    <w:rsid w:val="00CF3437"/>
    <w:rsid w:val="00CF5CFA"/>
    <w:rsid w:val="00CF7EC0"/>
    <w:rsid w:val="00D02297"/>
    <w:rsid w:val="00D06490"/>
    <w:rsid w:val="00D11A07"/>
    <w:rsid w:val="00D13160"/>
    <w:rsid w:val="00D173E6"/>
    <w:rsid w:val="00D17F15"/>
    <w:rsid w:val="00D212AE"/>
    <w:rsid w:val="00D213C9"/>
    <w:rsid w:val="00D246E5"/>
    <w:rsid w:val="00D31B72"/>
    <w:rsid w:val="00D33353"/>
    <w:rsid w:val="00D35638"/>
    <w:rsid w:val="00D37136"/>
    <w:rsid w:val="00D4152A"/>
    <w:rsid w:val="00D425A0"/>
    <w:rsid w:val="00D43925"/>
    <w:rsid w:val="00D56263"/>
    <w:rsid w:val="00D56776"/>
    <w:rsid w:val="00D571F1"/>
    <w:rsid w:val="00D65C56"/>
    <w:rsid w:val="00D66393"/>
    <w:rsid w:val="00D74AC9"/>
    <w:rsid w:val="00D853DB"/>
    <w:rsid w:val="00D87193"/>
    <w:rsid w:val="00D96DED"/>
    <w:rsid w:val="00DA1351"/>
    <w:rsid w:val="00DA25C5"/>
    <w:rsid w:val="00DA33C4"/>
    <w:rsid w:val="00DA347F"/>
    <w:rsid w:val="00DA3D01"/>
    <w:rsid w:val="00DA546C"/>
    <w:rsid w:val="00DA61ED"/>
    <w:rsid w:val="00DB0E96"/>
    <w:rsid w:val="00DB2458"/>
    <w:rsid w:val="00DB5FA6"/>
    <w:rsid w:val="00DC0F6B"/>
    <w:rsid w:val="00DD5C9A"/>
    <w:rsid w:val="00DE19EA"/>
    <w:rsid w:val="00DE5119"/>
    <w:rsid w:val="00DF0F1F"/>
    <w:rsid w:val="00DF2A3E"/>
    <w:rsid w:val="00DF4C74"/>
    <w:rsid w:val="00E005BC"/>
    <w:rsid w:val="00E05130"/>
    <w:rsid w:val="00E14351"/>
    <w:rsid w:val="00E17A3E"/>
    <w:rsid w:val="00E20C9D"/>
    <w:rsid w:val="00E20E98"/>
    <w:rsid w:val="00E22E75"/>
    <w:rsid w:val="00E23A6B"/>
    <w:rsid w:val="00E333E0"/>
    <w:rsid w:val="00E36D28"/>
    <w:rsid w:val="00E40570"/>
    <w:rsid w:val="00E43A3D"/>
    <w:rsid w:val="00E500A6"/>
    <w:rsid w:val="00E51F63"/>
    <w:rsid w:val="00E5432F"/>
    <w:rsid w:val="00E551D6"/>
    <w:rsid w:val="00E579AB"/>
    <w:rsid w:val="00E637E3"/>
    <w:rsid w:val="00E64903"/>
    <w:rsid w:val="00E651BB"/>
    <w:rsid w:val="00E717BA"/>
    <w:rsid w:val="00E72F2A"/>
    <w:rsid w:val="00E72FA5"/>
    <w:rsid w:val="00E7483D"/>
    <w:rsid w:val="00E75C4F"/>
    <w:rsid w:val="00E765B5"/>
    <w:rsid w:val="00E839AB"/>
    <w:rsid w:val="00E84FF3"/>
    <w:rsid w:val="00E8706A"/>
    <w:rsid w:val="00E9250D"/>
    <w:rsid w:val="00E9705D"/>
    <w:rsid w:val="00EA0B39"/>
    <w:rsid w:val="00EA5FA1"/>
    <w:rsid w:val="00EB2FFD"/>
    <w:rsid w:val="00EB6327"/>
    <w:rsid w:val="00EC0C42"/>
    <w:rsid w:val="00EC3F60"/>
    <w:rsid w:val="00EC4A9D"/>
    <w:rsid w:val="00EC6B30"/>
    <w:rsid w:val="00EC6FDB"/>
    <w:rsid w:val="00ED1EF9"/>
    <w:rsid w:val="00EE5438"/>
    <w:rsid w:val="00EE6741"/>
    <w:rsid w:val="00EF64CB"/>
    <w:rsid w:val="00F0049C"/>
    <w:rsid w:val="00F03C06"/>
    <w:rsid w:val="00F0486D"/>
    <w:rsid w:val="00F07435"/>
    <w:rsid w:val="00F174D8"/>
    <w:rsid w:val="00F22991"/>
    <w:rsid w:val="00F232DA"/>
    <w:rsid w:val="00F37F09"/>
    <w:rsid w:val="00F4401E"/>
    <w:rsid w:val="00F46319"/>
    <w:rsid w:val="00F4699C"/>
    <w:rsid w:val="00F54A49"/>
    <w:rsid w:val="00F562A9"/>
    <w:rsid w:val="00F57760"/>
    <w:rsid w:val="00F57D0C"/>
    <w:rsid w:val="00F64D73"/>
    <w:rsid w:val="00F743FB"/>
    <w:rsid w:val="00F779E2"/>
    <w:rsid w:val="00F80337"/>
    <w:rsid w:val="00F80736"/>
    <w:rsid w:val="00F80899"/>
    <w:rsid w:val="00F81552"/>
    <w:rsid w:val="00F81850"/>
    <w:rsid w:val="00F840A4"/>
    <w:rsid w:val="00F84811"/>
    <w:rsid w:val="00F84C65"/>
    <w:rsid w:val="00F84E53"/>
    <w:rsid w:val="00F9133A"/>
    <w:rsid w:val="00F92B84"/>
    <w:rsid w:val="00F94F7A"/>
    <w:rsid w:val="00F971F0"/>
    <w:rsid w:val="00FA03BF"/>
    <w:rsid w:val="00FA1785"/>
    <w:rsid w:val="00FA6579"/>
    <w:rsid w:val="00FB12A1"/>
    <w:rsid w:val="00FB1495"/>
    <w:rsid w:val="00FB3066"/>
    <w:rsid w:val="00FB7021"/>
    <w:rsid w:val="00FB7BBB"/>
    <w:rsid w:val="00FC1E6E"/>
    <w:rsid w:val="00FC5B8B"/>
    <w:rsid w:val="00FD086F"/>
    <w:rsid w:val="00FD0997"/>
    <w:rsid w:val="00FD4204"/>
    <w:rsid w:val="00FD4361"/>
    <w:rsid w:val="00FE12B6"/>
    <w:rsid w:val="00FE483C"/>
    <w:rsid w:val="00FE5E73"/>
    <w:rsid w:val="00FF239D"/>
    <w:rsid w:val="00FF24FA"/>
    <w:rsid w:val="00FF6899"/>
    <w:rsid w:val="00FF76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ru v:ext="edit" colors="blu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495"/>
    <w:rPr>
      <w:rFonts w:ascii="Arial" w:hAnsi="Arial"/>
      <w:sz w:val="24"/>
      <w:szCs w:val="24"/>
    </w:rPr>
  </w:style>
  <w:style w:type="paragraph" w:styleId="Heading1">
    <w:name w:val="heading 1"/>
    <w:basedOn w:val="Normal"/>
    <w:next w:val="Normal"/>
    <w:qFormat/>
    <w:rsid w:val="002C44A1"/>
    <w:pPr>
      <w:keepNext/>
      <w:spacing w:after="120"/>
      <w:outlineLvl w:val="0"/>
    </w:pPr>
    <w:rPr>
      <w:rFonts w:cs="Arial"/>
      <w:b/>
      <w:bCs/>
    </w:rPr>
  </w:style>
  <w:style w:type="paragraph" w:styleId="Heading2">
    <w:name w:val="heading 2"/>
    <w:basedOn w:val="Normal"/>
    <w:qFormat/>
    <w:rsid w:val="002C44A1"/>
    <w:pPr>
      <w:keepNext/>
      <w:outlineLvl w:val="1"/>
    </w:pPr>
    <w:rPr>
      <w:b/>
      <w:bCs/>
      <w:sz w:val="28"/>
      <w:szCs w:val="28"/>
      <w:u w:val="single"/>
    </w:rPr>
  </w:style>
  <w:style w:type="paragraph" w:styleId="Heading3">
    <w:name w:val="heading 3"/>
    <w:basedOn w:val="Normal"/>
    <w:next w:val="Normal"/>
    <w:link w:val="Heading3Char"/>
    <w:qFormat/>
    <w:rsid w:val="00C97283"/>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C97283"/>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C97283"/>
    <w:p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C97283"/>
    <w:p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C97283"/>
    <w:pPr>
      <w:spacing w:before="240" w:after="60"/>
      <w:outlineLvl w:val="6"/>
    </w:pPr>
    <w:rPr>
      <w:rFonts w:ascii="Calibri" w:hAnsi="Calibri"/>
    </w:rPr>
  </w:style>
  <w:style w:type="paragraph" w:styleId="Heading8">
    <w:name w:val="heading 8"/>
    <w:basedOn w:val="Normal"/>
    <w:next w:val="Normal"/>
    <w:link w:val="Heading8Char"/>
    <w:qFormat/>
    <w:rsid w:val="00C97283"/>
    <w:pPr>
      <w:spacing w:before="240" w:after="60"/>
      <w:outlineLvl w:val="7"/>
    </w:pPr>
    <w:rPr>
      <w:rFonts w:ascii="Calibri" w:hAnsi="Calibri"/>
      <w:i/>
      <w:iCs/>
    </w:rPr>
  </w:style>
  <w:style w:type="paragraph" w:styleId="Heading9">
    <w:name w:val="heading 9"/>
    <w:basedOn w:val="Normal"/>
    <w:next w:val="Normal"/>
    <w:link w:val="Heading9Char"/>
    <w:qFormat/>
    <w:rsid w:val="00C97283"/>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rsid w:val="008102FE"/>
    <w:rPr>
      <w:rFonts w:ascii="Arial" w:hAnsi="Arial"/>
      <w:szCs w:val="24"/>
    </w:rPr>
  </w:style>
  <w:style w:type="character" w:styleId="PageNumber">
    <w:name w:val="page number"/>
    <w:unhideWhenUsed/>
    <w:rsid w:val="008102FE"/>
    <w:rPr>
      <w:rFonts w:ascii="Arial" w:hAnsi="Arial" w:cs="Arial" w:hint="default"/>
      <w:sz w:val="20"/>
    </w:rPr>
  </w:style>
  <w:style w:type="paragraph" w:styleId="Header">
    <w:name w:val="header"/>
    <w:basedOn w:val="Normal"/>
    <w:link w:val="HeaderChar"/>
    <w:rsid w:val="00E72FA5"/>
    <w:pPr>
      <w:tabs>
        <w:tab w:val="center" w:pos="4680"/>
        <w:tab w:val="right" w:pos="9360"/>
      </w:tabs>
    </w:pPr>
  </w:style>
  <w:style w:type="paragraph" w:styleId="BalloonText">
    <w:name w:val="Balloon Text"/>
    <w:basedOn w:val="Normal"/>
    <w:semiHidden/>
    <w:rsid w:val="002C44A1"/>
    <w:rPr>
      <w:rFonts w:ascii="Tahoma" w:hAnsi="Tahoma" w:cs="Tahoma"/>
      <w:sz w:val="16"/>
      <w:szCs w:val="16"/>
    </w:rPr>
  </w:style>
  <w:style w:type="paragraph" w:customStyle="1" w:styleId="ActivityBody">
    <w:name w:val="Activity Body"/>
    <w:rsid w:val="00FB1495"/>
    <w:pPr>
      <w:ind w:left="360"/>
    </w:pPr>
    <w:rPr>
      <w:rFonts w:ascii="Arial" w:hAnsi="Arial" w:cs="Arial"/>
      <w:sz w:val="24"/>
      <w:szCs w:val="24"/>
    </w:rPr>
  </w:style>
  <w:style w:type="paragraph" w:customStyle="1" w:styleId="activitybullet">
    <w:name w:val="activity bullet"/>
    <w:basedOn w:val="Normal"/>
    <w:rsid w:val="006C3CB8"/>
    <w:pPr>
      <w:numPr>
        <w:numId w:val="19"/>
      </w:numPr>
    </w:pPr>
  </w:style>
  <w:style w:type="paragraph" w:styleId="Caption">
    <w:name w:val="caption"/>
    <w:basedOn w:val="Normal"/>
    <w:next w:val="Normal"/>
    <w:qFormat/>
    <w:rsid w:val="002C44A1"/>
    <w:pPr>
      <w:spacing w:before="120" w:after="120"/>
    </w:pPr>
    <w:rPr>
      <w:b/>
      <w:bCs/>
      <w:sz w:val="20"/>
      <w:szCs w:val="20"/>
    </w:rPr>
  </w:style>
  <w:style w:type="character" w:styleId="Hyperlink">
    <w:name w:val="Hyperlink"/>
    <w:rsid w:val="00816D76"/>
    <w:rPr>
      <w:rFonts w:ascii="Arial" w:hAnsi="Arial"/>
      <w:b/>
      <w:color w:val="0000FF"/>
      <w:sz w:val="24"/>
      <w:szCs w:val="24"/>
      <w:u w:val="none"/>
    </w:rPr>
  </w:style>
  <w:style w:type="paragraph" w:customStyle="1" w:styleId="ActivityHeading">
    <w:name w:val="ActivityHeading"/>
    <w:basedOn w:val="Normal"/>
    <w:rsid w:val="00C371CA"/>
    <w:pPr>
      <w:shd w:val="clear" w:color="auto" w:fill="0000FF"/>
    </w:pPr>
    <w:rPr>
      <w:color w:val="FFFFFF"/>
      <w:sz w:val="48"/>
      <w:szCs w:val="48"/>
    </w:rPr>
  </w:style>
  <w:style w:type="paragraph" w:customStyle="1" w:styleId="ActivitySection">
    <w:name w:val="ActivitySection"/>
    <w:basedOn w:val="Normal"/>
    <w:link w:val="ActivitySectionCharChar"/>
    <w:rsid w:val="00961790"/>
    <w:pPr>
      <w:spacing w:before="120" w:after="120"/>
      <w:contextualSpacing/>
    </w:pPr>
    <w:rPr>
      <w:b/>
      <w:sz w:val="32"/>
      <w:szCs w:val="32"/>
    </w:rPr>
  </w:style>
  <w:style w:type="character" w:customStyle="1" w:styleId="ActivitySectionCharChar">
    <w:name w:val="ActivitySection Char Char"/>
    <w:link w:val="ActivitySection"/>
    <w:rsid w:val="00961790"/>
    <w:rPr>
      <w:rFonts w:ascii="Arial" w:hAnsi="Arial"/>
      <w:b/>
      <w:sz w:val="32"/>
      <w:szCs w:val="32"/>
      <w:lang w:val="en-US" w:eastAsia="en-US" w:bidi="ar-SA"/>
    </w:rPr>
  </w:style>
  <w:style w:type="character" w:styleId="FollowedHyperlink">
    <w:name w:val="FollowedHyperlink"/>
    <w:rsid w:val="002C44A1"/>
    <w:rPr>
      <w:rFonts w:ascii="Arial" w:hAnsi="Arial"/>
      <w:color w:val="800080"/>
      <w:sz w:val="24"/>
      <w:szCs w:val="24"/>
      <w:u w:val="none"/>
    </w:rPr>
  </w:style>
  <w:style w:type="paragraph" w:styleId="Footer">
    <w:name w:val="footer"/>
    <w:basedOn w:val="Normal"/>
    <w:link w:val="FooterChar"/>
    <w:rsid w:val="00114CE5"/>
    <w:pPr>
      <w:jc w:val="right"/>
    </w:pPr>
    <w:rPr>
      <w:sz w:val="20"/>
    </w:rPr>
  </w:style>
  <w:style w:type="character" w:styleId="CommentReference">
    <w:name w:val="annotation reference"/>
    <w:semiHidden/>
    <w:rsid w:val="002C44A1"/>
    <w:rPr>
      <w:sz w:val="16"/>
      <w:szCs w:val="16"/>
    </w:rPr>
  </w:style>
  <w:style w:type="paragraph" w:styleId="CommentText">
    <w:name w:val="annotation text"/>
    <w:basedOn w:val="Normal"/>
    <w:semiHidden/>
    <w:rsid w:val="002C44A1"/>
    <w:rPr>
      <w:sz w:val="20"/>
      <w:szCs w:val="20"/>
    </w:rPr>
  </w:style>
  <w:style w:type="paragraph" w:styleId="CommentSubject">
    <w:name w:val="annotation subject"/>
    <w:basedOn w:val="CommentText"/>
    <w:next w:val="CommentText"/>
    <w:semiHidden/>
    <w:rsid w:val="00F9133A"/>
    <w:rPr>
      <w:b/>
      <w:bCs/>
    </w:rPr>
  </w:style>
  <w:style w:type="character" w:customStyle="1" w:styleId="HeaderChar">
    <w:name w:val="Header Char"/>
    <w:link w:val="Header"/>
    <w:rsid w:val="00E72FA5"/>
    <w:rPr>
      <w:rFonts w:ascii="Arial" w:hAnsi="Arial"/>
      <w:sz w:val="24"/>
      <w:szCs w:val="24"/>
    </w:rPr>
  </w:style>
  <w:style w:type="paragraph" w:styleId="ListParagraph">
    <w:name w:val="List Paragraph"/>
    <w:basedOn w:val="Normal"/>
    <w:uiPriority w:val="34"/>
    <w:qFormat/>
    <w:rsid w:val="009E608E"/>
    <w:pPr>
      <w:spacing w:after="200" w:line="276" w:lineRule="auto"/>
      <w:ind w:left="720"/>
      <w:contextualSpacing/>
    </w:pPr>
    <w:rPr>
      <w:rFonts w:ascii="Calibri" w:eastAsia="Calibri" w:hAnsi="Calibri"/>
      <w:sz w:val="22"/>
      <w:szCs w:val="22"/>
    </w:rPr>
  </w:style>
  <w:style w:type="character" w:customStyle="1" w:styleId="Heading3Char">
    <w:name w:val="Heading 3 Char"/>
    <w:link w:val="Heading3"/>
    <w:semiHidden/>
    <w:rsid w:val="00C97283"/>
    <w:rPr>
      <w:rFonts w:ascii="Cambria" w:eastAsia="Times New Roman" w:hAnsi="Cambria" w:cs="Times New Roman"/>
      <w:b/>
      <w:bCs/>
      <w:sz w:val="26"/>
      <w:szCs w:val="26"/>
    </w:rPr>
  </w:style>
  <w:style w:type="character" w:customStyle="1" w:styleId="Heading4Char">
    <w:name w:val="Heading 4 Char"/>
    <w:link w:val="Heading4"/>
    <w:semiHidden/>
    <w:rsid w:val="00C97283"/>
    <w:rPr>
      <w:rFonts w:ascii="Calibri" w:eastAsia="Times New Roman" w:hAnsi="Calibri" w:cs="Times New Roman"/>
      <w:b/>
      <w:bCs/>
      <w:sz w:val="28"/>
      <w:szCs w:val="28"/>
    </w:rPr>
  </w:style>
  <w:style w:type="character" w:customStyle="1" w:styleId="Heading5Char">
    <w:name w:val="Heading 5 Char"/>
    <w:link w:val="Heading5"/>
    <w:semiHidden/>
    <w:rsid w:val="00C97283"/>
    <w:rPr>
      <w:rFonts w:ascii="Calibri" w:eastAsia="Times New Roman" w:hAnsi="Calibri" w:cs="Times New Roman"/>
      <w:b/>
      <w:bCs/>
      <w:i/>
      <w:iCs/>
      <w:sz w:val="26"/>
      <w:szCs w:val="26"/>
    </w:rPr>
  </w:style>
  <w:style w:type="paragraph" w:customStyle="1" w:styleId="activityreferences">
    <w:name w:val="activity references"/>
    <w:basedOn w:val="Normal"/>
    <w:rsid w:val="00A36F97"/>
    <w:pPr>
      <w:ind w:left="1440"/>
    </w:pPr>
    <w:rPr>
      <w:rFonts w:cs="Arial"/>
    </w:rPr>
  </w:style>
  <w:style w:type="character" w:customStyle="1" w:styleId="Heading6Char">
    <w:name w:val="Heading 6 Char"/>
    <w:link w:val="Heading6"/>
    <w:semiHidden/>
    <w:rsid w:val="00C97283"/>
    <w:rPr>
      <w:rFonts w:ascii="Calibri" w:eastAsia="Times New Roman" w:hAnsi="Calibri" w:cs="Times New Roman"/>
      <w:b/>
      <w:bCs/>
      <w:sz w:val="22"/>
      <w:szCs w:val="22"/>
    </w:rPr>
  </w:style>
  <w:style w:type="paragraph" w:customStyle="1" w:styleId="ActivitySubNumber">
    <w:name w:val="ActivitySubNumber"/>
    <w:basedOn w:val="Normal"/>
    <w:rsid w:val="00190E73"/>
    <w:pPr>
      <w:tabs>
        <w:tab w:val="num" w:pos="720"/>
      </w:tabs>
      <w:ind w:left="720" w:hanging="360"/>
    </w:pPr>
    <w:rPr>
      <w:rFonts w:cs="Arial"/>
    </w:rPr>
  </w:style>
  <w:style w:type="character" w:customStyle="1" w:styleId="Heading7Char">
    <w:name w:val="Heading 7 Char"/>
    <w:link w:val="Heading7"/>
    <w:semiHidden/>
    <w:rsid w:val="00C97283"/>
    <w:rPr>
      <w:rFonts w:ascii="Calibri" w:eastAsia="Times New Roman" w:hAnsi="Calibri" w:cs="Times New Roman"/>
      <w:sz w:val="24"/>
      <w:szCs w:val="24"/>
    </w:rPr>
  </w:style>
  <w:style w:type="character" w:customStyle="1" w:styleId="Heading8Char">
    <w:name w:val="Heading 8 Char"/>
    <w:link w:val="Heading8"/>
    <w:semiHidden/>
    <w:rsid w:val="00C97283"/>
    <w:rPr>
      <w:rFonts w:ascii="Calibri" w:eastAsia="Times New Roman" w:hAnsi="Calibri" w:cs="Times New Roman"/>
      <w:i/>
      <w:iCs/>
      <w:sz w:val="24"/>
      <w:szCs w:val="24"/>
    </w:rPr>
  </w:style>
  <w:style w:type="character" w:customStyle="1" w:styleId="Heading9Char">
    <w:name w:val="Heading 9 Char"/>
    <w:link w:val="Heading9"/>
    <w:semiHidden/>
    <w:rsid w:val="00C97283"/>
    <w:rPr>
      <w:rFonts w:ascii="Cambria" w:eastAsia="Times New Roman" w:hAnsi="Cambria" w:cs="Times New Roman"/>
      <w:sz w:val="22"/>
      <w:szCs w:val="22"/>
    </w:rPr>
  </w:style>
  <w:style w:type="table" w:customStyle="1" w:styleId="LightShading-Accent11">
    <w:name w:val="Light Shading - Accent 11"/>
    <w:basedOn w:val="TableNormal"/>
    <w:uiPriority w:val="60"/>
    <w:rsid w:val="008425FE"/>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TableNormal"/>
    <w:uiPriority w:val="63"/>
    <w:rsid w:val="00F4699C"/>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Emphasis">
    <w:name w:val="Emphasis"/>
    <w:qFormat/>
    <w:rsid w:val="00F4699C"/>
    <w:rPr>
      <w:i/>
      <w:iCs/>
    </w:rPr>
  </w:style>
  <w:style w:type="paragraph" w:customStyle="1" w:styleId="activitybody0">
    <w:name w:val="activitybody"/>
    <w:basedOn w:val="Normal"/>
    <w:rsid w:val="006F44D7"/>
    <w:pPr>
      <w:ind w:left="360"/>
    </w:pPr>
    <w:rPr>
      <w:rFonts w:cs="Arial"/>
    </w:rPr>
  </w:style>
  <w:style w:type="paragraph" w:customStyle="1" w:styleId="ActivityBullet2ndlevel">
    <w:name w:val="Activity Bullet 2nd level"/>
    <w:basedOn w:val="Normal"/>
    <w:rsid w:val="000B394E"/>
    <w:pPr>
      <w:tabs>
        <w:tab w:val="num" w:pos="648"/>
      </w:tabs>
      <w:ind w:left="2088" w:hanging="288"/>
    </w:pPr>
    <w:rPr>
      <w:szCs w:val="20"/>
    </w:rPr>
  </w:style>
  <w:style w:type="paragraph" w:customStyle="1" w:styleId="ActivitybodyBold">
    <w:name w:val="Activity body + Bold"/>
    <w:basedOn w:val="Normal"/>
    <w:rsid w:val="00765B7D"/>
    <w:pPr>
      <w:spacing w:before="120" w:after="120"/>
      <w:ind w:left="360"/>
    </w:pPr>
    <w:rPr>
      <w:b/>
      <w:bCs/>
    </w:rPr>
  </w:style>
  <w:style w:type="character" w:customStyle="1" w:styleId="ActivityBodyLetters">
    <w:name w:val="ActivityBody Letters"/>
    <w:rsid w:val="005C137E"/>
    <w:rPr>
      <w:rFonts w:ascii="Arial" w:hAnsi="Arial"/>
      <w:b/>
      <w:sz w:val="24"/>
      <w:u w:val="none"/>
    </w:rPr>
  </w:style>
  <w:style w:type="numbering" w:customStyle="1" w:styleId="AlphaNumbered">
    <w:name w:val="AlphaNumbered"/>
    <w:basedOn w:val="NoList"/>
    <w:rsid w:val="008B33DF"/>
    <w:pPr>
      <w:numPr>
        <w:numId w:val="5"/>
      </w:numPr>
    </w:pPr>
  </w:style>
  <w:style w:type="paragraph" w:customStyle="1" w:styleId="ActivitySubLetter">
    <w:name w:val="ActivitySubLetter"/>
    <w:basedOn w:val="Normal"/>
    <w:rsid w:val="00190E73"/>
    <w:pPr>
      <w:numPr>
        <w:numId w:val="8"/>
      </w:numPr>
      <w:spacing w:after="120"/>
    </w:pPr>
    <w:rPr>
      <w:rFonts w:cs="Arial"/>
    </w:rPr>
  </w:style>
  <w:style w:type="paragraph" w:customStyle="1" w:styleId="Picture">
    <w:name w:val="Picture"/>
    <w:basedOn w:val="Normal"/>
    <w:link w:val="PictureChar"/>
    <w:rsid w:val="005A3F94"/>
    <w:pPr>
      <w:jc w:val="right"/>
    </w:pPr>
    <w:rPr>
      <w:szCs w:val="20"/>
    </w:rPr>
  </w:style>
  <w:style w:type="paragraph" w:customStyle="1" w:styleId="ActivityBodyItalic">
    <w:name w:val="Activity Body + Italic"/>
    <w:basedOn w:val="ActivityBody"/>
    <w:rsid w:val="00561579"/>
    <w:rPr>
      <w:i/>
      <w:iCs/>
    </w:rPr>
  </w:style>
  <w:style w:type="character" w:customStyle="1" w:styleId="Italic">
    <w:name w:val="Italic"/>
    <w:rsid w:val="00E20E98"/>
    <w:rPr>
      <w:i/>
      <w:iCs/>
    </w:rPr>
  </w:style>
  <w:style w:type="paragraph" w:customStyle="1" w:styleId="MainHeading">
    <w:name w:val="Main Heading"/>
    <w:basedOn w:val="Normal"/>
    <w:rsid w:val="00FC5B8B"/>
    <w:pPr>
      <w:jc w:val="center"/>
    </w:pPr>
    <w:rPr>
      <w:b/>
      <w:sz w:val="40"/>
    </w:rPr>
  </w:style>
  <w:style w:type="paragraph" w:customStyle="1" w:styleId="Pictureleft">
    <w:name w:val="Picture left"/>
    <w:basedOn w:val="Picture"/>
    <w:rsid w:val="005A3F94"/>
    <w:pPr>
      <w:jc w:val="left"/>
    </w:pPr>
  </w:style>
  <w:style w:type="numbering" w:customStyle="1" w:styleId="ArrowBulleted">
    <w:name w:val="Arrow Bulleted"/>
    <w:basedOn w:val="NoList"/>
    <w:rsid w:val="00186354"/>
    <w:pPr>
      <w:numPr>
        <w:numId w:val="2"/>
      </w:numPr>
    </w:pPr>
  </w:style>
  <w:style w:type="numbering" w:customStyle="1" w:styleId="ProcedureBullet">
    <w:name w:val="Procedure Bullet"/>
    <w:basedOn w:val="NoList"/>
    <w:rsid w:val="0061721F"/>
    <w:pPr>
      <w:numPr>
        <w:numId w:val="1"/>
      </w:numPr>
    </w:pPr>
  </w:style>
  <w:style w:type="paragraph" w:customStyle="1" w:styleId="NoteBold">
    <w:name w:val="Note Bold"/>
    <w:basedOn w:val="Normal"/>
    <w:rsid w:val="00503188"/>
    <w:rPr>
      <w:b/>
      <w:bCs/>
      <w:iCs/>
      <w:sz w:val="20"/>
    </w:rPr>
  </w:style>
  <w:style w:type="paragraph" w:customStyle="1" w:styleId="ListNOBullet">
    <w:name w:val="List NO Bullet"/>
    <w:basedOn w:val="Normal"/>
    <w:rsid w:val="00AF7D3F"/>
    <w:pPr>
      <w:ind w:left="720"/>
    </w:pPr>
    <w:rPr>
      <w:szCs w:val="20"/>
    </w:rPr>
  </w:style>
  <w:style w:type="paragraph" w:customStyle="1" w:styleId="ActivityBodyItalicandBold">
    <w:name w:val="Activity Body + Italic and Bold"/>
    <w:basedOn w:val="Normal"/>
    <w:rsid w:val="00A8248B"/>
    <w:pPr>
      <w:ind w:left="360"/>
    </w:pPr>
    <w:rPr>
      <w:b/>
      <w:i/>
      <w:iCs/>
    </w:rPr>
  </w:style>
  <w:style w:type="numbering" w:customStyle="1" w:styleId="LetterBullets">
    <w:name w:val="Letter Bullets"/>
    <w:basedOn w:val="NoList"/>
    <w:rsid w:val="00E765B5"/>
    <w:pPr>
      <w:numPr>
        <w:numId w:val="3"/>
      </w:numPr>
    </w:pPr>
  </w:style>
  <w:style w:type="paragraph" w:customStyle="1" w:styleId="PictureCentered">
    <w:name w:val="Picture Centered"/>
    <w:basedOn w:val="Picture"/>
    <w:rsid w:val="00751F48"/>
    <w:pPr>
      <w:jc w:val="center"/>
    </w:pPr>
  </w:style>
  <w:style w:type="paragraph" w:customStyle="1" w:styleId="PictureCaption">
    <w:name w:val="Picture Caption"/>
    <w:basedOn w:val="Normal"/>
    <w:rsid w:val="00061B7A"/>
    <w:pPr>
      <w:spacing w:before="120" w:after="120"/>
      <w:ind w:left="1800"/>
      <w:jc w:val="center"/>
    </w:pPr>
    <w:rPr>
      <w:szCs w:val="20"/>
    </w:rPr>
  </w:style>
  <w:style w:type="paragraph" w:customStyle="1" w:styleId="Activitysub2">
    <w:name w:val="Activity sub 2"/>
    <w:basedOn w:val="Normal"/>
    <w:rsid w:val="00000789"/>
    <w:pPr>
      <w:numPr>
        <w:numId w:val="4"/>
      </w:numPr>
      <w:spacing w:after="120"/>
      <w:contextualSpacing/>
    </w:pPr>
    <w:rPr>
      <w:rFonts w:cs="Arial"/>
    </w:rPr>
  </w:style>
  <w:style w:type="paragraph" w:customStyle="1" w:styleId="PictureBulletAfter6pt">
    <w:name w:val="Picture Bullet After 6 pt"/>
    <w:basedOn w:val="Normal"/>
    <w:rsid w:val="00E500A6"/>
    <w:pPr>
      <w:spacing w:after="120"/>
    </w:pPr>
    <w:rPr>
      <w:b/>
      <w:szCs w:val="20"/>
    </w:rPr>
  </w:style>
  <w:style w:type="paragraph" w:customStyle="1" w:styleId="ActivitySubLetterItalic">
    <w:name w:val="ActivitySubLetter + Italic"/>
    <w:basedOn w:val="ActivitySubLetter"/>
    <w:rsid w:val="0033278B"/>
    <w:pPr>
      <w:numPr>
        <w:numId w:val="0"/>
      </w:numPr>
    </w:pPr>
    <w:rPr>
      <w:i/>
      <w:iCs/>
    </w:rPr>
  </w:style>
  <w:style w:type="numbering" w:customStyle="1" w:styleId="SecondBullet">
    <w:name w:val="Second Bullet"/>
    <w:basedOn w:val="NoList"/>
    <w:rsid w:val="007C2908"/>
  </w:style>
  <w:style w:type="numbering" w:customStyle="1" w:styleId="ArrowBullet">
    <w:name w:val="Arrow Bullet"/>
    <w:basedOn w:val="NoList"/>
    <w:rsid w:val="00FD4361"/>
    <w:pPr>
      <w:numPr>
        <w:numId w:val="6"/>
      </w:numPr>
    </w:pPr>
  </w:style>
  <w:style w:type="paragraph" w:customStyle="1" w:styleId="Note3rdLevel">
    <w:name w:val="Note3rdLevel"/>
    <w:basedOn w:val="Normal"/>
    <w:rsid w:val="000378EC"/>
    <w:pPr>
      <w:numPr>
        <w:ilvl w:val="3"/>
      </w:numPr>
      <w:spacing w:before="120" w:after="120"/>
      <w:ind w:left="1440"/>
    </w:pPr>
  </w:style>
  <w:style w:type="paragraph" w:customStyle="1" w:styleId="activitybulletBold">
    <w:name w:val="activity bullet + Bold"/>
    <w:basedOn w:val="activitybullet"/>
    <w:rsid w:val="00F0486D"/>
    <w:rPr>
      <w:b/>
      <w:bCs/>
    </w:rPr>
  </w:style>
  <w:style w:type="paragraph" w:customStyle="1" w:styleId="ActivitySubLetterBold">
    <w:name w:val="ActivitySubLetter + Bold"/>
    <w:basedOn w:val="ActivitySubLetter"/>
    <w:rsid w:val="00FB3066"/>
    <w:pPr>
      <w:numPr>
        <w:numId w:val="0"/>
      </w:numPr>
    </w:pPr>
    <w:rPr>
      <w:b/>
      <w:bCs/>
    </w:rPr>
  </w:style>
  <w:style w:type="paragraph" w:customStyle="1" w:styleId="ActivityBodyListing">
    <w:name w:val="Activity Body Listing"/>
    <w:basedOn w:val="Normal"/>
    <w:rsid w:val="00E64903"/>
    <w:pPr>
      <w:spacing w:after="120"/>
      <w:ind w:left="1440" w:hanging="1080"/>
      <w:contextualSpacing/>
    </w:pPr>
    <w:rPr>
      <w:szCs w:val="20"/>
    </w:rPr>
  </w:style>
  <w:style w:type="paragraph" w:customStyle="1" w:styleId="ActivitySubHeading">
    <w:name w:val="Activity SubHeading"/>
    <w:basedOn w:val="Normal"/>
    <w:rsid w:val="008C4222"/>
    <w:pPr>
      <w:spacing w:before="100" w:after="100"/>
    </w:pPr>
    <w:rPr>
      <w:b/>
      <w:bCs/>
      <w:szCs w:val="20"/>
    </w:rPr>
  </w:style>
  <w:style w:type="paragraph" w:customStyle="1" w:styleId="CaptionCentered">
    <w:name w:val="Caption + Centered"/>
    <w:basedOn w:val="Caption"/>
    <w:rsid w:val="00BC6089"/>
    <w:pPr>
      <w:jc w:val="center"/>
    </w:pPr>
  </w:style>
  <w:style w:type="numbering" w:customStyle="1" w:styleId="Special3rdLevelBullet">
    <w:name w:val="Special 3rd Level Bullet"/>
    <w:basedOn w:val="NoList"/>
    <w:rsid w:val="0075497D"/>
    <w:pPr>
      <w:numPr>
        <w:numId w:val="9"/>
      </w:numPr>
    </w:pPr>
  </w:style>
  <w:style w:type="paragraph" w:customStyle="1" w:styleId="ActivityNumbers">
    <w:name w:val="Activity Numbers"/>
    <w:basedOn w:val="Normal"/>
    <w:rsid w:val="00C63CA4"/>
    <w:pPr>
      <w:spacing w:after="120"/>
    </w:pPr>
    <w:rPr>
      <w:rFonts w:cs="Arial"/>
    </w:rPr>
  </w:style>
  <w:style w:type="numbering" w:customStyle="1" w:styleId="ArrowBulletedOutline">
    <w:name w:val="Arrow Bulleted + Outline"/>
    <w:basedOn w:val="NoList"/>
    <w:rsid w:val="00687BBC"/>
    <w:pPr>
      <w:numPr>
        <w:numId w:val="10"/>
      </w:numPr>
    </w:pPr>
  </w:style>
  <w:style w:type="character" w:customStyle="1" w:styleId="AnsKey">
    <w:name w:val="Ans Key"/>
    <w:rsid w:val="00E23A6B"/>
    <w:rPr>
      <w:rFonts w:ascii="Arial" w:hAnsi="Arial"/>
      <w:b/>
      <w:color w:val="FF0000"/>
      <w:sz w:val="24"/>
    </w:rPr>
  </w:style>
  <w:style w:type="numbering" w:customStyle="1" w:styleId="CheckmarkList">
    <w:name w:val="Checkmark List"/>
    <w:basedOn w:val="NoList"/>
    <w:rsid w:val="00E75C4F"/>
    <w:pPr>
      <w:numPr>
        <w:numId w:val="11"/>
      </w:numPr>
    </w:pPr>
  </w:style>
  <w:style w:type="paragraph" w:customStyle="1" w:styleId="ActivitybodyBoldCentered">
    <w:name w:val="Activity body Bold + Centered"/>
    <w:basedOn w:val="ActivitybodyBold"/>
    <w:rsid w:val="00AB765C"/>
    <w:pPr>
      <w:jc w:val="center"/>
    </w:pPr>
    <w:rPr>
      <w:szCs w:val="20"/>
    </w:rPr>
  </w:style>
  <w:style w:type="paragraph" w:customStyle="1" w:styleId="ActivityBodyCentered">
    <w:name w:val="Activity Body + Centered"/>
    <w:basedOn w:val="Normal"/>
    <w:rsid w:val="0037006C"/>
    <w:pPr>
      <w:jc w:val="center"/>
    </w:pPr>
    <w:rPr>
      <w:szCs w:val="20"/>
    </w:rPr>
  </w:style>
  <w:style w:type="paragraph" w:customStyle="1" w:styleId="AnsKeyCentered">
    <w:name w:val="Ans Key Centered"/>
    <w:basedOn w:val="Normal"/>
    <w:rsid w:val="006D62AC"/>
    <w:pPr>
      <w:jc w:val="center"/>
    </w:pPr>
    <w:rPr>
      <w:b/>
      <w:bCs/>
      <w:color w:val="FF0000"/>
      <w:szCs w:val="20"/>
    </w:rPr>
  </w:style>
  <w:style w:type="paragraph" w:customStyle="1" w:styleId="ActivityBodyNotes">
    <w:name w:val="Activity Body Notes"/>
    <w:basedOn w:val="Normal"/>
    <w:rsid w:val="000E4903"/>
    <w:pPr>
      <w:ind w:left="360"/>
    </w:pPr>
    <w:rPr>
      <w:rFonts w:cs="Arial"/>
      <w:sz w:val="18"/>
    </w:rPr>
  </w:style>
  <w:style w:type="paragraph" w:customStyle="1" w:styleId="Note">
    <w:name w:val="Note"/>
    <w:basedOn w:val="Normal"/>
    <w:rsid w:val="00503188"/>
    <w:pPr>
      <w:ind w:left="360"/>
    </w:pPr>
    <w:rPr>
      <w:rFonts w:cs="Arial"/>
      <w:sz w:val="20"/>
    </w:rPr>
  </w:style>
  <w:style w:type="paragraph" w:customStyle="1" w:styleId="Note2ndLevel">
    <w:name w:val="Note 2nd Level"/>
    <w:basedOn w:val="Note"/>
    <w:rsid w:val="00503188"/>
    <w:pPr>
      <w:ind w:left="720"/>
    </w:pPr>
    <w:rPr>
      <w:rFonts w:cs="Times New Roman"/>
      <w:szCs w:val="20"/>
    </w:rPr>
  </w:style>
  <w:style w:type="paragraph" w:customStyle="1" w:styleId="NOTEActivityBullet">
    <w:name w:val="NOTE Activity Bullet"/>
    <w:basedOn w:val="activitybullet"/>
    <w:rsid w:val="00A74851"/>
    <w:pPr>
      <w:numPr>
        <w:numId w:val="12"/>
      </w:numPr>
    </w:pPr>
    <w:rPr>
      <w:sz w:val="20"/>
    </w:rPr>
  </w:style>
  <w:style w:type="numbering" w:customStyle="1" w:styleId="AlphaCapital">
    <w:name w:val="Alpha Capital"/>
    <w:basedOn w:val="NoList"/>
    <w:rsid w:val="00625199"/>
    <w:pPr>
      <w:numPr>
        <w:numId w:val="15"/>
      </w:numPr>
    </w:pPr>
  </w:style>
  <w:style w:type="numbering" w:customStyle="1" w:styleId="LetterBoldList">
    <w:name w:val="Letter Bold List"/>
    <w:basedOn w:val="NoList"/>
    <w:rsid w:val="00BA3B54"/>
    <w:pPr>
      <w:numPr>
        <w:numId w:val="13"/>
      </w:numPr>
    </w:pPr>
  </w:style>
  <w:style w:type="numbering" w:customStyle="1" w:styleId="TopicalOutlineNumbers">
    <w:name w:val="Topical Outline Numbers"/>
    <w:rsid w:val="00A61EA3"/>
    <w:pPr>
      <w:numPr>
        <w:numId w:val="14"/>
      </w:numPr>
    </w:pPr>
  </w:style>
  <w:style w:type="character" w:customStyle="1" w:styleId="AnsKey16pt">
    <w:name w:val="Ans Key + 16 pt"/>
    <w:rsid w:val="00DE19EA"/>
    <w:rPr>
      <w:rFonts w:ascii="Arial" w:hAnsi="Arial"/>
      <w:b/>
      <w:bCs/>
      <w:color w:val="FF0000"/>
      <w:sz w:val="32"/>
    </w:rPr>
  </w:style>
  <w:style w:type="paragraph" w:customStyle="1" w:styleId="activitybulletItalic">
    <w:name w:val="activity bullet + Italic"/>
    <w:basedOn w:val="activitybullet"/>
    <w:rsid w:val="000D0819"/>
    <w:pPr>
      <w:numPr>
        <w:numId w:val="0"/>
      </w:numPr>
    </w:pPr>
    <w:rPr>
      <w:i/>
      <w:iCs/>
    </w:rPr>
  </w:style>
  <w:style w:type="character" w:customStyle="1" w:styleId="Normal10pt">
    <w:name w:val="Normal 10 pt"/>
    <w:rsid w:val="00DA61ED"/>
    <w:rPr>
      <w:sz w:val="20"/>
    </w:rPr>
  </w:style>
  <w:style w:type="paragraph" w:customStyle="1" w:styleId="AlphaLowerCaseSub">
    <w:name w:val="AlphaLowerCaseSub"/>
    <w:basedOn w:val="Normal"/>
    <w:rsid w:val="00190E73"/>
    <w:pPr>
      <w:numPr>
        <w:numId w:val="16"/>
      </w:numPr>
    </w:pPr>
    <w:rPr>
      <w:rFonts w:cs="Arial"/>
    </w:rPr>
  </w:style>
  <w:style w:type="paragraph" w:customStyle="1" w:styleId="ActivitySubBullet">
    <w:name w:val="ActivitySubBullet"/>
    <w:basedOn w:val="Normal"/>
    <w:rsid w:val="00061B7A"/>
    <w:pPr>
      <w:tabs>
        <w:tab w:val="num" w:pos="1080"/>
      </w:tabs>
      <w:ind w:left="1080" w:hanging="360"/>
    </w:pPr>
    <w:rPr>
      <w:szCs w:val="20"/>
    </w:rPr>
  </w:style>
  <w:style w:type="paragraph" w:customStyle="1" w:styleId="ActivitySubLetHLItalic">
    <w:name w:val="ActivitySubLetHL + Italic"/>
    <w:basedOn w:val="ActivitySubLetter"/>
    <w:rsid w:val="00F64D73"/>
    <w:pPr>
      <w:numPr>
        <w:numId w:val="18"/>
      </w:numPr>
    </w:pPr>
    <w:rPr>
      <w:i/>
      <w:iCs/>
    </w:rPr>
  </w:style>
  <w:style w:type="table" w:styleId="TableGrid">
    <w:name w:val="Table Grid"/>
    <w:basedOn w:val="TableNormal"/>
    <w:uiPriority w:val="59"/>
    <w:rsid w:val="00DA25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tivitynumbers0">
    <w:name w:val="activitynumbers0"/>
    <w:basedOn w:val="Normal"/>
    <w:rsid w:val="0044186A"/>
    <w:pPr>
      <w:spacing w:after="120"/>
      <w:ind w:left="720" w:hanging="360"/>
    </w:pPr>
    <w:rPr>
      <w:rFonts w:cs="Arial"/>
    </w:rPr>
  </w:style>
  <w:style w:type="paragraph" w:customStyle="1" w:styleId="activitybody00">
    <w:name w:val="activitybody0"/>
    <w:basedOn w:val="Normal"/>
    <w:rsid w:val="00663BD2"/>
    <w:pPr>
      <w:ind w:left="360"/>
    </w:pPr>
    <w:rPr>
      <w:rFonts w:cs="Arial"/>
    </w:rPr>
  </w:style>
  <w:style w:type="character" w:customStyle="1" w:styleId="activitybodyitalicchar">
    <w:name w:val="activitybodyitalicchar"/>
    <w:rsid w:val="00663BD2"/>
    <w:rPr>
      <w:rFonts w:ascii="Arial" w:hAnsi="Arial" w:cs="Arial" w:hint="default"/>
      <w:i/>
      <w:iCs/>
    </w:rPr>
  </w:style>
  <w:style w:type="character" w:customStyle="1" w:styleId="PictureChar">
    <w:name w:val="Picture Char"/>
    <w:link w:val="Picture"/>
    <w:locked/>
    <w:rsid w:val="007E61A2"/>
    <w:rPr>
      <w:rFonts w:ascii="Arial" w:hAnsi="Arial"/>
      <w:sz w:val="24"/>
    </w:rPr>
  </w:style>
  <w:style w:type="character" w:customStyle="1" w:styleId="FooterChar1">
    <w:name w:val="Footer Char1"/>
    <w:semiHidden/>
    <w:locked/>
    <w:rsid w:val="000D3F14"/>
    <w:rPr>
      <w:rFonts w:ascii="Arial" w:hAnsi="Arial"/>
      <w:szCs w:val="24"/>
    </w:rPr>
  </w:style>
</w:styles>
</file>

<file path=word/webSettings.xml><?xml version="1.0" encoding="utf-8"?>
<w:webSettings xmlns:r="http://schemas.openxmlformats.org/officeDocument/2006/relationships" xmlns:w="http://schemas.openxmlformats.org/wordprocessingml/2006/main">
  <w:divs>
    <w:div w:id="289361918">
      <w:bodyDiv w:val="1"/>
      <w:marLeft w:val="0"/>
      <w:marRight w:val="0"/>
      <w:marTop w:val="0"/>
      <w:marBottom w:val="0"/>
      <w:divBdr>
        <w:top w:val="none" w:sz="0" w:space="0" w:color="auto"/>
        <w:left w:val="none" w:sz="0" w:space="0" w:color="auto"/>
        <w:bottom w:val="none" w:sz="0" w:space="0" w:color="auto"/>
        <w:right w:val="none" w:sz="0" w:space="0" w:color="auto"/>
      </w:divBdr>
    </w:div>
    <w:div w:id="517894175">
      <w:bodyDiv w:val="1"/>
      <w:marLeft w:val="0"/>
      <w:marRight w:val="0"/>
      <w:marTop w:val="0"/>
      <w:marBottom w:val="0"/>
      <w:divBdr>
        <w:top w:val="none" w:sz="0" w:space="0" w:color="auto"/>
        <w:left w:val="none" w:sz="0" w:space="0" w:color="auto"/>
        <w:bottom w:val="none" w:sz="0" w:space="0" w:color="auto"/>
        <w:right w:val="none" w:sz="0" w:space="0" w:color="auto"/>
      </w:divBdr>
    </w:div>
    <w:div w:id="545142147">
      <w:bodyDiv w:val="1"/>
      <w:marLeft w:val="0"/>
      <w:marRight w:val="0"/>
      <w:marTop w:val="0"/>
      <w:marBottom w:val="0"/>
      <w:divBdr>
        <w:top w:val="none" w:sz="0" w:space="0" w:color="auto"/>
        <w:left w:val="none" w:sz="0" w:space="0" w:color="auto"/>
        <w:bottom w:val="none" w:sz="0" w:space="0" w:color="auto"/>
        <w:right w:val="none" w:sz="0" w:space="0" w:color="auto"/>
      </w:divBdr>
    </w:div>
    <w:div w:id="739788185">
      <w:bodyDiv w:val="1"/>
      <w:marLeft w:val="0"/>
      <w:marRight w:val="0"/>
      <w:marTop w:val="0"/>
      <w:marBottom w:val="0"/>
      <w:divBdr>
        <w:top w:val="none" w:sz="0" w:space="0" w:color="auto"/>
        <w:left w:val="none" w:sz="0" w:space="0" w:color="auto"/>
        <w:bottom w:val="none" w:sz="0" w:space="0" w:color="auto"/>
        <w:right w:val="none" w:sz="0" w:space="0" w:color="auto"/>
      </w:divBdr>
    </w:div>
    <w:div w:id="1145705364">
      <w:bodyDiv w:val="1"/>
      <w:marLeft w:val="0"/>
      <w:marRight w:val="0"/>
      <w:marTop w:val="0"/>
      <w:marBottom w:val="0"/>
      <w:divBdr>
        <w:top w:val="none" w:sz="0" w:space="0" w:color="auto"/>
        <w:left w:val="none" w:sz="0" w:space="0" w:color="auto"/>
        <w:bottom w:val="none" w:sz="0" w:space="0" w:color="auto"/>
        <w:right w:val="none" w:sz="0" w:space="0" w:color="auto"/>
      </w:divBdr>
    </w:div>
    <w:div w:id="1171483177">
      <w:bodyDiv w:val="1"/>
      <w:marLeft w:val="0"/>
      <w:marRight w:val="0"/>
      <w:marTop w:val="0"/>
      <w:marBottom w:val="0"/>
      <w:divBdr>
        <w:top w:val="none" w:sz="0" w:space="0" w:color="auto"/>
        <w:left w:val="none" w:sz="0" w:space="0" w:color="auto"/>
        <w:bottom w:val="none" w:sz="0" w:space="0" w:color="auto"/>
        <w:right w:val="none" w:sz="0" w:space="0" w:color="auto"/>
      </w:divBdr>
    </w:div>
    <w:div w:id="1289511188">
      <w:bodyDiv w:val="1"/>
      <w:marLeft w:val="0"/>
      <w:marRight w:val="0"/>
      <w:marTop w:val="0"/>
      <w:marBottom w:val="0"/>
      <w:divBdr>
        <w:top w:val="none" w:sz="0" w:space="0" w:color="auto"/>
        <w:left w:val="none" w:sz="0" w:space="0" w:color="auto"/>
        <w:bottom w:val="none" w:sz="0" w:space="0" w:color="auto"/>
        <w:right w:val="none" w:sz="0" w:space="0" w:color="auto"/>
      </w:divBdr>
    </w:div>
    <w:div w:id="212869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8.bin"/><Relationship Id="rId21" Type="http://schemas.openxmlformats.org/officeDocument/2006/relationships/image" Target="media/image8.wmf"/><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2.bin"/><Relationship Id="rId84" Type="http://schemas.openxmlformats.org/officeDocument/2006/relationships/oleObject" Target="embeddings/oleObject42.bin"/><Relationship Id="rId89" Type="http://schemas.openxmlformats.org/officeDocument/2006/relationships/image" Target="media/image38.wmf"/><Relationship Id="rId112" Type="http://schemas.openxmlformats.org/officeDocument/2006/relationships/image" Target="media/image50.wmf"/><Relationship Id="rId133" Type="http://schemas.openxmlformats.org/officeDocument/2006/relationships/footer" Target="footer1.xml"/><Relationship Id="rId16" Type="http://schemas.openxmlformats.org/officeDocument/2006/relationships/oleObject" Target="embeddings/oleObject4.bin"/><Relationship Id="rId107" Type="http://schemas.openxmlformats.org/officeDocument/2006/relationships/image" Target="media/image47.png"/><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image" Target="media/image22.wmf"/><Relationship Id="rId58" Type="http://schemas.openxmlformats.org/officeDocument/2006/relationships/oleObject" Target="embeddings/oleObject27.bin"/><Relationship Id="rId74" Type="http://schemas.openxmlformats.org/officeDocument/2006/relationships/oleObject" Target="embeddings/oleObject37.bin"/><Relationship Id="rId79" Type="http://schemas.openxmlformats.org/officeDocument/2006/relationships/image" Target="media/image33.wmf"/><Relationship Id="rId102" Type="http://schemas.openxmlformats.org/officeDocument/2006/relationships/oleObject" Target="embeddings/oleObject51.bin"/><Relationship Id="rId123" Type="http://schemas.openxmlformats.org/officeDocument/2006/relationships/image" Target="media/image56.png"/><Relationship Id="rId128" Type="http://schemas.openxmlformats.org/officeDocument/2006/relationships/image" Target="media/image59.wmf"/><Relationship Id="rId5" Type="http://schemas.openxmlformats.org/officeDocument/2006/relationships/webSettings" Target="webSettings.xml"/><Relationship Id="rId90" Type="http://schemas.openxmlformats.org/officeDocument/2006/relationships/oleObject" Target="embeddings/oleObject45.bin"/><Relationship Id="rId95" Type="http://schemas.openxmlformats.org/officeDocument/2006/relationships/image" Target="media/image4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7.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oleObject" Target="embeddings/oleObject33.bin"/><Relationship Id="rId77" Type="http://schemas.openxmlformats.org/officeDocument/2006/relationships/image" Target="media/image32.wmf"/><Relationship Id="rId100" Type="http://schemas.openxmlformats.org/officeDocument/2006/relationships/oleObject" Target="embeddings/oleObject50.bin"/><Relationship Id="rId105" Type="http://schemas.openxmlformats.org/officeDocument/2006/relationships/image" Target="media/image46.wmf"/><Relationship Id="rId113" Type="http://schemas.openxmlformats.org/officeDocument/2006/relationships/oleObject" Target="embeddings/oleObject56.bin"/><Relationship Id="rId118" Type="http://schemas.openxmlformats.org/officeDocument/2006/relationships/image" Target="media/image53.wmf"/><Relationship Id="rId126" Type="http://schemas.openxmlformats.org/officeDocument/2006/relationships/image" Target="media/image58.wmf"/><Relationship Id="rId13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1.wmf"/><Relationship Id="rId72" Type="http://schemas.openxmlformats.org/officeDocument/2006/relationships/oleObject" Target="embeddings/oleObject36.bin"/><Relationship Id="rId80" Type="http://schemas.openxmlformats.org/officeDocument/2006/relationships/oleObject" Target="embeddings/oleObject40.bin"/><Relationship Id="rId85" Type="http://schemas.openxmlformats.org/officeDocument/2006/relationships/image" Target="media/image36.wmf"/><Relationship Id="rId93" Type="http://schemas.openxmlformats.org/officeDocument/2006/relationships/image" Target="media/image40.wmf"/><Relationship Id="rId98" Type="http://schemas.openxmlformats.org/officeDocument/2006/relationships/oleObject" Target="embeddings/oleObject49.bin"/><Relationship Id="rId121" Type="http://schemas.openxmlformats.org/officeDocument/2006/relationships/image" Target="media/image55.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1.bin"/><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image" Target="media/image45.wmf"/><Relationship Id="rId108" Type="http://schemas.openxmlformats.org/officeDocument/2006/relationships/image" Target="media/image48.wmf"/><Relationship Id="rId116" Type="http://schemas.openxmlformats.org/officeDocument/2006/relationships/image" Target="media/image52.wmf"/><Relationship Id="rId124" Type="http://schemas.openxmlformats.org/officeDocument/2006/relationships/image" Target="media/image57.wmf"/><Relationship Id="rId129" Type="http://schemas.openxmlformats.org/officeDocument/2006/relationships/oleObject" Target="embeddings/oleObject63.bin"/><Relationship Id="rId20" Type="http://schemas.openxmlformats.org/officeDocument/2006/relationships/oleObject" Target="embeddings/oleObject6.bin"/><Relationship Id="rId41" Type="http://schemas.openxmlformats.org/officeDocument/2006/relationships/image" Target="media/image16.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4.bin"/><Relationship Id="rId75" Type="http://schemas.openxmlformats.org/officeDocument/2006/relationships/image" Target="media/image31.wmf"/><Relationship Id="rId83" Type="http://schemas.openxmlformats.org/officeDocument/2006/relationships/image" Target="media/image35.wmf"/><Relationship Id="rId88" Type="http://schemas.openxmlformats.org/officeDocument/2006/relationships/oleObject" Target="embeddings/oleObject44.bin"/><Relationship Id="rId91" Type="http://schemas.openxmlformats.org/officeDocument/2006/relationships/image" Target="media/image39.wmf"/><Relationship Id="rId96" Type="http://schemas.openxmlformats.org/officeDocument/2006/relationships/oleObject" Target="embeddings/oleObject48.bin"/><Relationship Id="rId111" Type="http://schemas.openxmlformats.org/officeDocument/2006/relationships/oleObject" Target="embeddings/oleObject55.bin"/><Relationship Id="rId13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oleObject" Target="embeddings/oleObject53.bin"/><Relationship Id="rId114" Type="http://schemas.openxmlformats.org/officeDocument/2006/relationships/image" Target="media/image51.wmf"/><Relationship Id="rId119" Type="http://schemas.openxmlformats.org/officeDocument/2006/relationships/oleObject" Target="embeddings/oleObject59.bin"/><Relationship Id="rId127" Type="http://schemas.openxmlformats.org/officeDocument/2006/relationships/oleObject" Target="embeddings/oleObject62.bin"/><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8.wmf"/><Relationship Id="rId73" Type="http://schemas.openxmlformats.org/officeDocument/2006/relationships/image" Target="media/image30.wmf"/><Relationship Id="rId78" Type="http://schemas.openxmlformats.org/officeDocument/2006/relationships/oleObject" Target="embeddings/oleObject39.bin"/><Relationship Id="rId81" Type="http://schemas.openxmlformats.org/officeDocument/2006/relationships/image" Target="media/image34.wmf"/><Relationship Id="rId86" Type="http://schemas.openxmlformats.org/officeDocument/2006/relationships/oleObject" Target="embeddings/oleObject43.bin"/><Relationship Id="rId94" Type="http://schemas.openxmlformats.org/officeDocument/2006/relationships/oleObject" Target="embeddings/oleObject47.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0.bin"/><Relationship Id="rId130" Type="http://schemas.openxmlformats.org/officeDocument/2006/relationships/image" Target="media/image60.wmf"/><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7.bin"/><Relationship Id="rId109" Type="http://schemas.openxmlformats.org/officeDocument/2006/relationships/oleObject" Target="embeddings/oleObject54.bin"/><Relationship Id="rId34" Type="http://schemas.openxmlformats.org/officeDocument/2006/relationships/oleObject" Target="embeddings/oleObject13.bin"/><Relationship Id="rId50" Type="http://schemas.openxmlformats.org/officeDocument/2006/relationships/oleObject" Target="embeddings/oleObject23.bin"/><Relationship Id="rId55" Type="http://schemas.openxmlformats.org/officeDocument/2006/relationships/image" Target="media/image23.wmf"/><Relationship Id="rId76" Type="http://schemas.openxmlformats.org/officeDocument/2006/relationships/oleObject" Target="embeddings/oleObject38.bin"/><Relationship Id="rId97" Type="http://schemas.openxmlformats.org/officeDocument/2006/relationships/image" Target="media/image42.wmf"/><Relationship Id="rId104" Type="http://schemas.openxmlformats.org/officeDocument/2006/relationships/oleObject" Target="embeddings/oleObject52.bin"/><Relationship Id="rId120" Type="http://schemas.openxmlformats.org/officeDocument/2006/relationships/image" Target="media/image54.png"/><Relationship Id="rId125" Type="http://schemas.openxmlformats.org/officeDocument/2006/relationships/oleObject" Target="embeddings/oleObject61.bin"/><Relationship Id="rId7" Type="http://schemas.openxmlformats.org/officeDocument/2006/relationships/endnotes" Target="endnotes.xml"/><Relationship Id="rId71" Type="http://schemas.openxmlformats.org/officeDocument/2006/relationships/oleObject" Target="embeddings/oleObject35.bin"/><Relationship Id="rId92" Type="http://schemas.openxmlformats.org/officeDocument/2006/relationships/oleObject" Target="embeddings/oleObject46.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8.bin"/><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image" Target="media/image37.wmf"/><Relationship Id="rId110" Type="http://schemas.openxmlformats.org/officeDocument/2006/relationships/image" Target="media/image49.wmf"/><Relationship Id="rId115" Type="http://schemas.openxmlformats.org/officeDocument/2006/relationships/oleObject" Target="embeddings/oleObject57.bin"/><Relationship Id="rId131" Type="http://schemas.openxmlformats.org/officeDocument/2006/relationships/oleObject" Target="embeddings/oleObject64.bin"/><Relationship Id="rId61" Type="http://schemas.openxmlformats.org/officeDocument/2006/relationships/image" Target="media/image26.wmf"/><Relationship Id="rId82" Type="http://schemas.openxmlformats.org/officeDocument/2006/relationships/oleObject" Target="embeddings/oleObject41.bin"/><Relationship Id="rId19" Type="http://schemas.openxmlformats.org/officeDocument/2006/relationships/image" Target="media/image7.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hzite.MAIN\AppData\Roaming\Microsoft\Templates\PLTW\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69C4B-D27B-42B8-882D-B31ABB53D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8</TotalTime>
  <Pages>1</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2.2.1.A K-Mapping</vt:lpstr>
    </vt:vector>
  </TitlesOfParts>
  <Manager>Jason Rausch</Manager>
  <Company>Project Lead The Way, Inc.</Company>
  <LinksUpToDate>false</LinksUpToDate>
  <CharactersWithSpaces>6273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2.2.1.A K-Mapping</dc:title>
  <dc:subject>Digital Electronics - PLTW</dc:subject>
  <dc:creator>DE Revision Team</dc:creator>
  <cp:keywords>APB</cp:keywords>
  <cp:lastModifiedBy>USER</cp:lastModifiedBy>
  <cp:revision>5</cp:revision>
  <cp:lastPrinted>2008-02-29T20:07:00Z</cp:lastPrinted>
  <dcterms:created xsi:type="dcterms:W3CDTF">2015-03-11T14:05:00Z</dcterms:created>
  <dcterms:modified xsi:type="dcterms:W3CDTF">2018-01-14T23:31:00Z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ies>
</file>