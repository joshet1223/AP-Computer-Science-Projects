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5" w:rsidRDefault="004A3E85" w:rsidP="004A3E85">
      <w:pPr>
        <w:pStyle w:val="Picture"/>
      </w:pPr>
      <w:r>
        <w:rPr>
          <w:noProof/>
        </w:rPr>
        <w:drawing>
          <wp:inline distT="0" distB="0" distL="0" distR="0">
            <wp:extent cx="1887220" cy="640715"/>
            <wp:effectExtent l="0" t="0" r="0" b="6985"/>
            <wp:docPr id="162" name="Picture 162" descr="PLTW_M_L_4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W_M_L_4C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640715"/>
                    </a:xfrm>
                    <a:prstGeom prst="rect">
                      <a:avLst/>
                    </a:prstGeom>
                    <a:noFill/>
                    <a:ln>
                      <a:noFill/>
                    </a:ln>
                  </pic:spPr>
                </pic:pic>
              </a:graphicData>
            </a:graphic>
          </wp:inline>
        </w:drawing>
      </w:r>
    </w:p>
    <w:p w:rsidR="004A3E85" w:rsidRDefault="004A3E85" w:rsidP="004A3E85">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36"/>
      </w:tblGrid>
      <w:tr w:rsidR="004A3E85" w:rsidTr="004A3E85">
        <w:tc>
          <w:tcPr>
            <w:tcW w:w="9576" w:type="dxa"/>
            <w:tcBorders>
              <w:top w:val="single" w:sz="4" w:space="0" w:color="808080"/>
              <w:left w:val="nil"/>
              <w:bottom w:val="single" w:sz="4" w:space="0" w:color="808080"/>
              <w:right w:val="nil"/>
            </w:tcBorders>
            <w:hideMark/>
          </w:tcPr>
          <w:p w:rsidR="004A3E85" w:rsidRDefault="004A3E85">
            <w:pPr>
              <w:tabs>
                <w:tab w:val="left" w:pos="2880"/>
              </w:tabs>
              <w:spacing w:before="100"/>
              <w:rPr>
                <w:b/>
                <w:color w:val="002B52"/>
                <w:sz w:val="48"/>
                <w:szCs w:val="48"/>
              </w:rPr>
            </w:pPr>
            <w:r>
              <w:rPr>
                <w:b/>
                <w:color w:val="002B52"/>
                <w:sz w:val="48"/>
                <w:szCs w:val="48"/>
              </w:rPr>
              <w:t>Activity 2.2.2 NAND Logic Design</w:t>
            </w:r>
            <w:r>
              <w:rPr>
                <w:b/>
                <w:color w:val="002B52"/>
                <w:sz w:val="48"/>
                <w:szCs w:val="48"/>
              </w:rPr>
              <w:tab/>
            </w:r>
          </w:p>
        </w:tc>
      </w:tr>
    </w:tbl>
    <w:p w:rsidR="004A3E85" w:rsidRDefault="004A3E85" w:rsidP="004A3E85">
      <w:pPr>
        <w:rPr>
          <w:sz w:val="16"/>
          <w:szCs w:val="16"/>
        </w:rPr>
      </w:pPr>
    </w:p>
    <w:p w:rsidR="004A3E85" w:rsidRDefault="004A3E85" w:rsidP="004A3E85">
      <w:pPr>
        <w:pStyle w:val="ActivitySection"/>
      </w:pPr>
      <w:r>
        <w:t>Introduction</w:t>
      </w:r>
    </w:p>
    <w:p w:rsidR="004A3E85" w:rsidRDefault="004A3E85" w:rsidP="004A3E85">
      <w:pPr>
        <w:pStyle w:val="ActivityNumbers"/>
        <w:spacing w:after="0"/>
        <w:ind w:left="360"/>
      </w:pPr>
      <w:r>
        <w:t>The block diagram shown below represents a voting booth monitoring system. For privacy reasons, a voting booth can only be used if the booth on either side is unoccupied. The monitoring system has four inputs and two outputs. Whenever a voting booth is occupied, the corresponding input (</w:t>
      </w:r>
      <w:r>
        <w:rPr>
          <w:b/>
          <w:i/>
        </w:rPr>
        <w:t>A, B, C, &amp; D</w:t>
      </w:r>
      <w:r>
        <w:t xml:space="preserve">) is a (1). The first output, </w:t>
      </w:r>
      <w:r>
        <w:rPr>
          <w:b/>
          <w:i/>
        </w:rPr>
        <w:t>Booth</w:t>
      </w:r>
      <w:r>
        <w:t xml:space="preserve">, is a (1) whenever a voting booth is available. The second output, </w:t>
      </w:r>
      <w:r>
        <w:rPr>
          <w:b/>
          <w:i/>
        </w:rPr>
        <w:t>Alarm</w:t>
      </w:r>
      <w:r>
        <w:t>, is a (1) whenever the privacy rule is violated.</w:t>
      </w:r>
    </w:p>
    <w:p w:rsidR="004A3E85" w:rsidRDefault="004A3E85" w:rsidP="004A3E85">
      <w:pPr>
        <w:pStyle w:val="activitybody0"/>
        <w:jc w:val="center"/>
      </w:pPr>
      <w:r>
        <w:rPr>
          <w:noProof/>
        </w:rPr>
        <mc:AlternateContent>
          <mc:Choice Requires="wpc">
            <w:drawing>
              <wp:inline distT="0" distB="0" distL="0" distR="0">
                <wp:extent cx="5720080" cy="2270760"/>
                <wp:effectExtent l="0" t="0" r="4445" b="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4" name="Group 4"/>
                        <wpg:cNvGrpSpPr>
                          <a:grpSpLocks/>
                        </wpg:cNvGrpSpPr>
                        <wpg:grpSpPr bwMode="auto">
                          <a:xfrm>
                            <a:off x="506730" y="164465"/>
                            <a:ext cx="4716145" cy="1998980"/>
                            <a:chOff x="2598" y="4959"/>
                            <a:chExt cx="7427" cy="3148"/>
                          </a:xfrm>
                        </wpg:grpSpPr>
                        <wps:wsp>
                          <wps:cNvPr id="165" name="Text Box 5"/>
                          <wps:cNvSpPr txBox="1">
                            <a:spLocks noChangeArrowheads="1"/>
                          </wps:cNvSpPr>
                          <wps:spPr bwMode="auto">
                            <a:xfrm>
                              <a:off x="2598" y="4959"/>
                              <a:ext cx="991"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A</w:t>
                                </w:r>
                              </w:p>
                            </w:txbxContent>
                          </wps:txbx>
                          <wps:bodyPr rot="0" vert="horz" wrap="square" lIns="91440" tIns="45720" rIns="91440" bIns="45720" anchor="t" anchorCtr="0" upright="1">
                            <a:noAutofit/>
                          </wps:bodyPr>
                        </wps:wsp>
                        <wps:wsp>
                          <wps:cNvPr id="166" name="Text Box 6"/>
                          <wps:cNvSpPr txBox="1">
                            <a:spLocks noChangeArrowheads="1"/>
                          </wps:cNvSpPr>
                          <wps:spPr bwMode="auto">
                            <a:xfrm>
                              <a:off x="3803" y="4959"/>
                              <a:ext cx="989"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B</w:t>
                                </w:r>
                              </w:p>
                            </w:txbxContent>
                          </wps:txbx>
                          <wps:bodyPr rot="0" vert="horz" wrap="square" lIns="91440" tIns="45720" rIns="91440" bIns="45720" anchor="t" anchorCtr="0" upright="1">
                            <a:noAutofit/>
                          </wps:bodyPr>
                        </wps:wsp>
                        <wps:wsp>
                          <wps:cNvPr id="167" name="Text Box 7"/>
                          <wps:cNvSpPr txBox="1">
                            <a:spLocks noChangeArrowheads="1"/>
                          </wps:cNvSpPr>
                          <wps:spPr bwMode="auto">
                            <a:xfrm>
                              <a:off x="5007" y="4961"/>
                              <a:ext cx="990"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C</w:t>
                                </w:r>
                              </w:p>
                            </w:txbxContent>
                          </wps:txbx>
                          <wps:bodyPr rot="0" vert="horz" wrap="square" lIns="91440" tIns="45720" rIns="91440" bIns="45720" anchor="t" anchorCtr="0" upright="1">
                            <a:noAutofit/>
                          </wps:bodyPr>
                        </wps:wsp>
                        <wps:wsp>
                          <wps:cNvPr id="168" name="Text Box 8"/>
                          <wps:cNvSpPr txBox="1">
                            <a:spLocks noChangeArrowheads="1"/>
                          </wps:cNvSpPr>
                          <wps:spPr bwMode="auto">
                            <a:xfrm>
                              <a:off x="6212" y="4961"/>
                              <a:ext cx="988" cy="778"/>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t>Booth</w:t>
                                </w:r>
                              </w:p>
                              <w:p w:rsidR="004A3E85" w:rsidRDefault="004A3E85" w:rsidP="004A3E85">
                                <w:pPr>
                                  <w:jc w:val="center"/>
                                  <w:rPr>
                                    <w:sz w:val="36"/>
                                  </w:rPr>
                                </w:pPr>
                                <w:r>
                                  <w:rPr>
                                    <w:sz w:val="36"/>
                                  </w:rPr>
                                  <w:t>D</w:t>
                                </w:r>
                              </w:p>
                            </w:txbxContent>
                          </wps:txbx>
                          <wps:bodyPr rot="0" vert="horz" wrap="square" lIns="91440" tIns="45720" rIns="91440" bIns="45720" anchor="t" anchorCtr="0" upright="1">
                            <a:noAutofit/>
                          </wps:bodyPr>
                        </wps:wsp>
                        <wps:wsp>
                          <wps:cNvPr id="169" name="Rectangle 9"/>
                          <wps:cNvSpPr>
                            <a:spLocks noChangeArrowheads="1"/>
                          </wps:cNvSpPr>
                          <wps:spPr bwMode="auto">
                            <a:xfrm>
                              <a:off x="5150" y="6763"/>
                              <a:ext cx="463" cy="8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10"/>
                          <wps:cNvSpPr>
                            <a:spLocks noChangeArrowheads="1"/>
                          </wps:cNvSpPr>
                          <wps:spPr bwMode="auto">
                            <a:xfrm>
                              <a:off x="5587" y="6763"/>
                              <a:ext cx="463" cy="8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Rectangle 11"/>
                          <wps:cNvSpPr>
                            <a:spLocks noChangeArrowheads="1"/>
                          </wps:cNvSpPr>
                          <wps:spPr bwMode="auto">
                            <a:xfrm>
                              <a:off x="6024" y="6763"/>
                              <a:ext cx="463" cy="81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Rectangle 12"/>
                          <wps:cNvSpPr>
                            <a:spLocks noChangeArrowheads="1"/>
                          </wps:cNvSpPr>
                          <wps:spPr bwMode="auto">
                            <a:xfrm>
                              <a:off x="6473" y="6763"/>
                              <a:ext cx="463" cy="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AutoShape 13"/>
                          <wps:cNvCnPr>
                            <a:cxnSpLocks noChangeShapeType="1"/>
                            <a:stCxn id="168" idx="2"/>
                            <a:endCxn id="173" idx="0"/>
                          </wps:cNvCnPr>
                          <wps:spPr bwMode="auto">
                            <a:xfrm rot="5400000">
                              <a:off x="6194" y="6250"/>
                              <a:ext cx="1024" cy="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5" name="AutoShape 14"/>
                          <wps:cNvCnPr>
                            <a:cxnSpLocks noChangeShapeType="1"/>
                            <a:stCxn id="167" idx="2"/>
                            <a:endCxn id="172" idx="0"/>
                          </wps:cNvCnPr>
                          <wps:spPr bwMode="auto">
                            <a:xfrm rot="16200000" flipH="1">
                              <a:off x="5367" y="5874"/>
                              <a:ext cx="1024" cy="754"/>
                            </a:xfrm>
                            <a:prstGeom prst="bentConnector3">
                              <a:avLst>
                                <a:gd name="adj1" fmla="val 29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6" name="AutoShape 15"/>
                          <wps:cNvCnPr>
                            <a:cxnSpLocks noChangeShapeType="1"/>
                            <a:stCxn id="166" idx="2"/>
                            <a:endCxn id="170" idx="0"/>
                          </wps:cNvCnPr>
                          <wps:spPr bwMode="auto">
                            <a:xfrm rot="16200000" flipH="1">
                              <a:off x="4546" y="5489"/>
                              <a:ext cx="1026" cy="152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7" name="AutoShape 16"/>
                          <wps:cNvCnPr>
                            <a:cxnSpLocks noChangeShapeType="1"/>
                            <a:stCxn id="165" idx="2"/>
                            <a:endCxn id="169" idx="0"/>
                          </wps:cNvCnPr>
                          <wps:spPr bwMode="auto">
                            <a:xfrm rot="16200000" flipH="1">
                              <a:off x="3725" y="5106"/>
                              <a:ext cx="1026" cy="2288"/>
                            </a:xfrm>
                            <a:prstGeom prst="bentConnector3">
                              <a:avLst>
                                <a:gd name="adj1" fmla="val 7417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8" name="Rectangle 17"/>
                          <wps:cNvSpPr>
                            <a:spLocks noChangeArrowheads="1"/>
                          </wps:cNvSpPr>
                          <wps:spPr bwMode="auto">
                            <a:xfrm>
                              <a:off x="6474" y="7142"/>
                              <a:ext cx="463"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Text Box 18"/>
                          <wps:cNvSpPr txBox="1">
                            <a:spLocks noChangeArrowheads="1"/>
                          </wps:cNvSpPr>
                          <wps:spPr bwMode="auto">
                            <a:xfrm>
                              <a:off x="8585" y="6374"/>
                              <a:ext cx="1440" cy="576"/>
                            </a:xfrm>
                            <a:prstGeom prst="rect">
                              <a:avLst/>
                            </a:prstGeom>
                            <a:solidFill>
                              <a:srgbClr val="FFFFFF"/>
                            </a:solidFill>
                            <a:ln w="9525">
                              <a:solidFill>
                                <a:srgbClr val="000000"/>
                              </a:solidFill>
                              <a:miter lim="800000"/>
                              <a:headEnd/>
                              <a:tailEnd/>
                            </a:ln>
                          </wps:spPr>
                          <wps:txbx>
                            <w:txbxContent>
                              <w:p w:rsidR="004A3E85" w:rsidRDefault="004A3E85" w:rsidP="004A3E85">
                                <w:pPr>
                                  <w:jc w:val="center"/>
                                  <w:rPr>
                                    <w:sz w:val="36"/>
                                  </w:rPr>
                                </w:pPr>
                                <w:r>
                                  <w:rPr>
                                    <w:sz w:val="36"/>
                                  </w:rPr>
                                  <w:t>Booth</w:t>
                                </w:r>
                              </w:p>
                            </w:txbxContent>
                          </wps:txbx>
                          <wps:bodyPr rot="0" vert="horz" wrap="square" lIns="91440" tIns="45720" rIns="91440" bIns="45720" anchor="t" anchorCtr="0" upright="1">
                            <a:noAutofit/>
                          </wps:bodyPr>
                        </wps:wsp>
                        <wps:wsp>
                          <wps:cNvPr id="180" name="Text Box 19"/>
                          <wps:cNvSpPr txBox="1">
                            <a:spLocks noChangeArrowheads="1"/>
                          </wps:cNvSpPr>
                          <wps:spPr bwMode="auto">
                            <a:xfrm>
                              <a:off x="8585" y="7531"/>
                              <a:ext cx="1440" cy="576"/>
                            </a:xfrm>
                            <a:prstGeom prst="rect">
                              <a:avLst/>
                            </a:prstGeom>
                            <a:solidFill>
                              <a:srgbClr val="FFFFFF"/>
                            </a:solidFill>
                            <a:ln w="9525">
                              <a:solidFill>
                                <a:srgbClr val="000000"/>
                              </a:solidFill>
                              <a:miter lim="800000"/>
                              <a:headEnd/>
                              <a:tailEnd/>
                            </a:ln>
                          </wps:spPr>
                          <wps:txbx>
                            <w:txbxContent>
                              <w:p w:rsidR="004A3E85" w:rsidRDefault="004A3E85" w:rsidP="004A3E85">
                                <w:pPr>
                                  <w:jc w:val="center"/>
                                </w:pPr>
                                <w:r>
                                  <w:rPr>
                                    <w:sz w:val="36"/>
                                  </w:rPr>
                                  <w:t>Alarm</w:t>
                                </w:r>
                              </w:p>
                            </w:txbxContent>
                          </wps:txbx>
                          <wps:bodyPr rot="0" vert="horz" wrap="square" lIns="91440" tIns="45720" rIns="91440" bIns="45720" anchor="t" anchorCtr="0" upright="1">
                            <a:noAutofit/>
                          </wps:bodyPr>
                        </wps:wsp>
                        <wps:wsp>
                          <wps:cNvPr id="181" name="AutoShape 20"/>
                          <wps:cNvCnPr>
                            <a:cxnSpLocks noChangeShapeType="1"/>
                            <a:stCxn id="173" idx="3"/>
                            <a:endCxn id="179" idx="1"/>
                          </wps:cNvCnPr>
                          <wps:spPr bwMode="auto">
                            <a:xfrm flipV="1">
                              <a:off x="6936" y="6662"/>
                              <a:ext cx="1649" cy="284"/>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2" name="AutoShape 21"/>
                          <wps:cNvCnPr>
                            <a:cxnSpLocks noChangeShapeType="1"/>
                            <a:stCxn id="178" idx="3"/>
                            <a:endCxn id="180" idx="1"/>
                          </wps:cNvCnPr>
                          <wps:spPr bwMode="auto">
                            <a:xfrm>
                              <a:off x="6937" y="7358"/>
                              <a:ext cx="1648" cy="461"/>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3" name="Text Box 22"/>
                          <wps:cNvSpPr txBox="1">
                            <a:spLocks noChangeArrowheads="1"/>
                          </wps:cNvSpPr>
                          <wps:spPr bwMode="auto">
                            <a:xfrm>
                              <a:off x="5041" y="6763"/>
                              <a:ext cx="1916" cy="897"/>
                            </a:xfrm>
                            <a:prstGeom prst="rect">
                              <a:avLst/>
                            </a:prstGeom>
                            <a:solidFill>
                              <a:srgbClr val="FFFFFF"/>
                            </a:solidFill>
                            <a:ln w="9525">
                              <a:solidFill>
                                <a:srgbClr val="000000"/>
                              </a:solidFill>
                              <a:miter lim="800000"/>
                              <a:headEnd/>
                              <a:tailEnd/>
                            </a:ln>
                          </wps:spPr>
                          <wps:txbx>
                            <w:txbxContent>
                              <w:p w:rsidR="004A3E85" w:rsidRDefault="004A3E85" w:rsidP="004A3E85">
                                <w:pPr>
                                  <w:jc w:val="center"/>
                                  <w:rPr>
                                    <w:sz w:val="22"/>
                                  </w:rPr>
                                </w:pPr>
                                <w:r>
                                  <w:rPr>
                                    <w:sz w:val="22"/>
                                  </w:rPr>
                                  <w:t>Voting Booth</w:t>
                                </w:r>
                              </w:p>
                              <w:p w:rsidR="004A3E85" w:rsidRDefault="004A3E85" w:rsidP="004A3E85">
                                <w:pPr>
                                  <w:jc w:val="center"/>
                                  <w:rPr>
                                    <w:sz w:val="22"/>
                                  </w:rPr>
                                </w:pPr>
                                <w:r>
                                  <w:rPr>
                                    <w:sz w:val="22"/>
                                  </w:rPr>
                                  <w:t>Monitoring System</w:t>
                                </w:r>
                              </w:p>
                            </w:txbxContent>
                          </wps:txbx>
                          <wps:bodyPr rot="0" vert="horz" wrap="square" lIns="91440" tIns="45720" rIns="91440" bIns="45720" anchor="t" anchorCtr="0" upright="1">
                            <a:noAutofit/>
                          </wps:bodyPr>
                        </wps:wsp>
                      </wpg:wgp>
                    </wpc:wpc>
                  </a:graphicData>
                </a:graphic>
              </wp:inline>
            </w:drawing>
          </mc:Choice>
          <mc:Fallback>
            <w:pict>
              <v:group id="Canvas 184" o:spid="_x0000_s1026" editas="canvas" style="width:450.4pt;height:178.8pt;mso-position-horizontal-relative:char;mso-position-vertical-relative:line" coordsize="57200,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00;height:22707;visibility:visible;mso-wrap-style:square">
                  <v:fill o:detectmouseclick="t"/>
                  <v:path o:connecttype="none"/>
                </v:shape>
                <v:group id="Group 4" o:spid="_x0000_s1028" style="position:absolute;left:5067;top:1644;width:47161;height:19990" coordorigin="2598,4959" coordsize="7427,3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type id="_x0000_t202" coordsize="21600,21600" o:spt="202" path="m,l,21600r21600,l21600,xe">
                    <v:stroke joinstyle="miter"/>
                    <v:path gradientshapeok="t" o:connecttype="rect"/>
                  </v:shapetype>
                  <v:shape id="Text Box 5" o:spid="_x0000_s1029" type="#_x0000_t202" style="position:absolute;left:2598;top:4959;width:991;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4A3E85" w:rsidRDefault="004A3E85" w:rsidP="004A3E85">
                          <w:pPr>
                            <w:jc w:val="center"/>
                          </w:pPr>
                          <w:r>
                            <w:t>Booth</w:t>
                          </w:r>
                        </w:p>
                        <w:p w:rsidR="004A3E85" w:rsidRDefault="004A3E85" w:rsidP="004A3E85">
                          <w:pPr>
                            <w:jc w:val="center"/>
                            <w:rPr>
                              <w:sz w:val="36"/>
                            </w:rPr>
                          </w:pPr>
                          <w:r>
                            <w:rPr>
                              <w:sz w:val="36"/>
                            </w:rPr>
                            <w:t>A</w:t>
                          </w:r>
                        </w:p>
                      </w:txbxContent>
                    </v:textbox>
                  </v:shape>
                  <v:shape id="Text Box 6" o:spid="_x0000_s1030" type="#_x0000_t202" style="position:absolute;left:3803;top:4959;width:989;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acMA&#10;AADcAAAADwAAAGRycy9kb3ducmV2LnhtbERPTWvCQBC9F/oflin0UnTTKlFTVxFBsTebil6H7JiE&#10;ZmfT3TWm/75bELzN433OfNmbRnTkfG1ZweswAUFcWF1zqeDwtRlMQfiArLGxTAp+ycNy8fgwx0zb&#10;K39Sl4dSxBD2GSqoQmgzKX1RkUE/tC1x5M7WGQwRulJqh9cYbhr5liSpNFhzbKiwpXVFxXd+MQqm&#10;41138h+j/bFIz80svEy67Y9T6vmpX72DCNSHu/jm3uk4P03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rkacMAAADcAAAADwAAAAAAAAAAAAAAAACYAgAAZHJzL2Rv&#10;d25yZXYueG1sUEsFBgAAAAAEAAQA9QAAAIgDAAAAAA==&#10;">
                    <v:textbox>
                      <w:txbxContent>
                        <w:p w:rsidR="004A3E85" w:rsidRDefault="004A3E85" w:rsidP="004A3E85">
                          <w:pPr>
                            <w:jc w:val="center"/>
                          </w:pPr>
                          <w:r>
                            <w:t>Booth</w:t>
                          </w:r>
                        </w:p>
                        <w:p w:rsidR="004A3E85" w:rsidRDefault="004A3E85" w:rsidP="004A3E85">
                          <w:pPr>
                            <w:jc w:val="center"/>
                            <w:rPr>
                              <w:sz w:val="36"/>
                            </w:rPr>
                          </w:pPr>
                          <w:r>
                            <w:rPr>
                              <w:sz w:val="36"/>
                            </w:rPr>
                            <w:t>B</w:t>
                          </w:r>
                        </w:p>
                      </w:txbxContent>
                    </v:textbox>
                  </v:shape>
                  <v:shape id="Text Box 7" o:spid="_x0000_s1031" type="#_x0000_t202" style="position:absolute;left:5007;top:4961;width:990;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sMA&#10;AADcAAAADwAAAGRycy9kb3ducmV2LnhtbERPTWvCQBC9F/wPywheim5qJdrUVURo0ZtVsdchOyah&#10;2dl0dxvjv3cFobd5vM+ZLztTi5acrywreBklIIhzqysuFBwPH8MZCB+QNdaWScGVPCwXvac5Ztpe&#10;+IvafShEDGGfoYIyhCaT0uclGfQj2xBH7mydwRChK6R2eInhppbjJEmlwYpjQ4kNrUvKf/Z/RsFs&#10;smm//fZ1d8rTc/0Wnqft569TatDvVu8gAnXhX/xwb3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8sMAAADcAAAADwAAAAAAAAAAAAAAAACYAgAAZHJzL2Rv&#10;d25yZXYueG1sUEsFBgAAAAAEAAQA9QAAAIgDAAAAAA==&#10;">
                    <v:textbox>
                      <w:txbxContent>
                        <w:p w:rsidR="004A3E85" w:rsidRDefault="004A3E85" w:rsidP="004A3E85">
                          <w:pPr>
                            <w:jc w:val="center"/>
                          </w:pPr>
                          <w:r>
                            <w:t>Booth</w:t>
                          </w:r>
                        </w:p>
                        <w:p w:rsidR="004A3E85" w:rsidRDefault="004A3E85" w:rsidP="004A3E85">
                          <w:pPr>
                            <w:jc w:val="center"/>
                            <w:rPr>
                              <w:sz w:val="36"/>
                            </w:rPr>
                          </w:pPr>
                          <w:r>
                            <w:rPr>
                              <w:sz w:val="36"/>
                            </w:rPr>
                            <w:t>C</w:t>
                          </w:r>
                        </w:p>
                      </w:txbxContent>
                    </v:textbox>
                  </v:shape>
                  <v:shape id="Text Box 8" o:spid="_x0000_s1032" type="#_x0000_t202" style="position:absolute;left:6212;top:4961;width:988;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w:txbxContent>
                        <w:p w:rsidR="004A3E85" w:rsidRDefault="004A3E85" w:rsidP="004A3E85">
                          <w:pPr>
                            <w:jc w:val="center"/>
                          </w:pPr>
                          <w:r>
                            <w:t>Booth</w:t>
                          </w:r>
                        </w:p>
                        <w:p w:rsidR="004A3E85" w:rsidRDefault="004A3E85" w:rsidP="004A3E85">
                          <w:pPr>
                            <w:jc w:val="center"/>
                            <w:rPr>
                              <w:sz w:val="36"/>
                            </w:rPr>
                          </w:pPr>
                          <w:r>
                            <w:rPr>
                              <w:sz w:val="36"/>
                            </w:rPr>
                            <w:t>D</w:t>
                          </w:r>
                        </w:p>
                      </w:txbxContent>
                    </v:textbox>
                  </v:shape>
                  <v:rect id="Rectangle 9" o:spid="_x0000_s1033" style="position:absolute;left:5150;top:6763;width:46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rect id="Rectangle 10" o:spid="_x0000_s1034" style="position:absolute;left:5587;top:6763;width:46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11" o:spid="_x0000_s1035" style="position:absolute;left:6024;top:6763;width:46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rect id="Rectangle 12" o:spid="_x0000_s1036" style="position:absolute;left:6473;top:6763;width:463;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37" type="#_x0000_t34" style="position:absolute;left:6194;top:6250;width:1024;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ywMQAAADcAAAADwAAAGRycy9kb3ducmV2LnhtbERPTWvCQBC9C/6HZQq96aaltBJdRYVC&#10;DpZiVMTbkJ1mY7OzIbvR+O+7QsHbPN7nzBa9rcWFWl85VvAyTkAQF05XXCrY7z5HExA+IGusHZOC&#10;G3lYzIeDGabaXXlLlzyUIoawT1GBCaFJpfSFIYt+7BriyP241mKIsC2lbvEaw20tX5PkXVqsODYY&#10;bGhtqPjNO6vgdPgqN7fvVb7ELOvMfn3ujpuzUs9P/XIKIlAfHuJ/d6bj/I83uD8TL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kTLAxAAAANwAAAAPAAAAAAAAAAAA&#10;AAAAAKECAABkcnMvZG93bnJldi54bWxQSwUGAAAAAAQABAD5AAAAkgMAAAAA&#10;">
                    <v:stroke endarrow="block"/>
                  </v:shape>
                  <v:shape id="AutoShape 14" o:spid="_x0000_s1038" type="#_x0000_t34" style="position:absolute;left:5367;top:5874;width:1024;height:7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42MIAAADcAAAADwAAAGRycy9kb3ducmV2LnhtbERPTWvCQBC9F/wPywi91Y2CqaRZRQSh&#10;txIVMbdpdkyi2dmwuzXpv+8WCr3N431OvhlNJx7kfGtZwXyWgCCurG65VnA67l9WIHxA1thZJgXf&#10;5GGznjzlmGk7cEGPQ6hFDGGfoYImhD6T0lcNGfQz2xNH7mqdwRChq6V2OMRw08lFkqTSYMuxocGe&#10;dg1V98OXUVD0LiVZyo/l5w2vdLwshvJ0Vup5Om7fQAQaw7/4z/2u4/zXJ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4B42MIAAADcAAAADwAAAAAAAAAAAAAA&#10;AAChAgAAZHJzL2Rvd25yZXYueG1sUEsFBgAAAAAEAAQA+QAAAJADAAAAAA==&#10;" adj="6264">
                    <v:stroke endarrow="block"/>
                  </v:shape>
                  <v:shape id="AutoShape 15" o:spid="_x0000_s1039" type="#_x0000_t34" style="position:absolute;left:4546;top:5489;width:1026;height:152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32P74AAADcAAAADwAAAGRycy9kb3ducmV2LnhtbERPSwrCMBDdC94hjOBOU0X8VKOIILoR&#10;/B1gbMa22ExKE7V6eiMI7ubxvjNb1KYQD6pcbllBrxuBIE6szjlVcD6tO2MQziNrLCyTghc5WMyb&#10;jRnG2j75QI+jT0UIYRejgsz7MpbSJRkZdF1bEgfuaiuDPsAqlbrCZwg3hexH0VAazDk0ZFjSKqPk&#10;drwbBYOXO7xpN5b9fTqZJC4aba58UardqpdTEJ5q/xf/3Fsd5o+G8H0mXC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HfY/vgAAANwAAAAPAAAAAAAAAAAAAAAAAKEC&#10;AABkcnMvZG93bnJldi54bWxQSwUGAAAAAAQABAD5AAAAjAMAAAAA&#10;">
                    <v:stroke endarrow="block"/>
                  </v:shape>
                  <v:shape id="AutoShape 16" o:spid="_x0000_s1040" type="#_x0000_t34" style="position:absolute;left:3725;top:5106;width:1026;height:2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Dc8EAAADcAAAADwAAAGRycy9kb3ducmV2LnhtbERPTYvCMBC9C/sfwgh7s6ke1O0apQiL&#10;C+LBuux5aMa22ExCE2v990YQvM3jfc5qM5hW9NT5xrKCaZKCIC6tbrhS8Hf6mSxB+ICssbVMCu7k&#10;YbP+GK0w0/bGR+qLUIkYwj5DBXUILpPSlzUZ9Il1xJE7285giLCrpO7wFsNNK2dpOpcGG44NNTra&#10;1lReiqtRcDGH1Mgvd3W7odj+7/P+MM/PSn2Oh/wbRKAhvMUv96+O8xcL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sMNzwQAAANwAAAAPAAAAAAAAAAAAAAAA&#10;AKECAABkcnMvZG93bnJldi54bWxQSwUGAAAAAAQABAD5AAAAjwMAAAAA&#10;" adj="16021">
                    <v:stroke endarrow="block"/>
                  </v:shape>
                  <v:rect id="Rectangle 17" o:spid="_x0000_s1041" style="position:absolute;left:6474;top:7142;width:46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shape id="Text Box 18" o:spid="_x0000_s1042" type="#_x0000_t202" style="position:absolute;left:8585;top:6374;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mxsMA&#10;AADcAAAADwAAAGRycy9kb3ducmV2LnhtbERPS2sCMRC+F/wPYQQvpWar4mNrFBEqerO26HXYjLtL&#10;N5Ntkq7rvzeC4G0+vufMl62pREPOl5YVvPcTEMSZ1SXnCn6+P9+mIHxA1lhZJgVX8rBcdF7mmGp7&#10;4S9qDiEXMYR9igqKEOpUSp8VZND3bU0cubN1BkOELpfa4SWGm0oOkmQsDZYcGwqsaV1Q9nv4Nwqm&#10;o21z8rvh/piNz9UsvE6azZ9TqtdtVx8gArXhKX64tzrOn8z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zmxsMAAADcAAAADwAAAAAAAAAAAAAAAACYAgAAZHJzL2Rv&#10;d25yZXYueG1sUEsFBgAAAAAEAAQA9QAAAIgDAAAAAA==&#10;">
                    <v:textbox>
                      <w:txbxContent>
                        <w:p w:rsidR="004A3E85" w:rsidRDefault="004A3E85" w:rsidP="004A3E85">
                          <w:pPr>
                            <w:jc w:val="center"/>
                            <w:rPr>
                              <w:sz w:val="36"/>
                            </w:rPr>
                          </w:pPr>
                          <w:r>
                            <w:rPr>
                              <w:sz w:val="36"/>
                            </w:rPr>
                            <w:t>Booth</w:t>
                          </w:r>
                        </w:p>
                      </w:txbxContent>
                    </v:textbox>
                  </v:shape>
                  <v:shape id="Text Box 19" o:spid="_x0000_s1043" type="#_x0000_t202" style="position:absolute;left:8585;top:7531;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fMYA&#10;AADcAAAADwAAAGRycy9kb3ducmV2LnhtbESPQU/CQBCF7yb+h82YeCGwVQmUykKMiQZuiASuk+7Q&#10;NnZn6+5a6r93DiTeZvLevPfNcj24VvUUYuPZwMMkA0VcettwZeDw+TbOQcWEbLH1TAZ+KcJ6dXuz&#10;xML6C39Qv0+VkhCOBRqoU+oKrWNZk8M48R2xaGcfHCZZQ6VtwIuEu1Y/ZtlMO2xYGmrs6LWm8mv/&#10;4wzk001/itun3bGcndtFGs37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M/fMYAAADcAAAADwAAAAAAAAAAAAAAAACYAgAAZHJz&#10;L2Rvd25yZXYueG1sUEsFBgAAAAAEAAQA9QAAAIsDAAAAAA==&#10;">
                    <v:textbox>
                      <w:txbxContent>
                        <w:p w:rsidR="004A3E85" w:rsidRDefault="004A3E85" w:rsidP="004A3E85">
                          <w:pPr>
                            <w:jc w:val="center"/>
                          </w:pPr>
                          <w:r>
                            <w:rPr>
                              <w:sz w:val="36"/>
                            </w:rPr>
                            <w:t>Alarm</w:t>
                          </w:r>
                        </w:p>
                      </w:txbxContent>
                    </v:textbox>
                  </v:shape>
                  <v:shape id="AutoShape 20" o:spid="_x0000_s1044" type="#_x0000_t34" style="position:absolute;left:6936;top:6662;width:1649;height:28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tP8QAAADcAAAADwAAAGRycy9kb3ducmV2LnhtbERPTWsCMRC9F/wPYYReSs3ag+jWKKVU&#10;0EOFVaH0Nk2mm6WbybKJu9t/bwTB2zze5yzXg6tFR22oPCuYTjIQxNqbiksFp+PmeQ4iRGSDtWdS&#10;8E8B1qvRwxJz43suqDvEUqQQDjkqsDE2uZRBW3IYJr4hTtyvbx3GBNtSmhb7FO5q+ZJlM+mw4tRg&#10;saF3S/rvcHYK9t2ntrviZ1vqr138nj0N/ceiUOpxPLy9gog0xLv45t6aNH8+hesz6QK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e0/xAAAANwAAAAPAAAAAAAAAAAA&#10;AAAAAKECAABkcnMvZG93bnJldi54bWxQSwUGAAAAAAQABAD5AAAAkgMAAAAA&#10;" adj="10793">
                    <v:stroke endarrow="block"/>
                  </v:shape>
                  <v:shape id="AutoShape 21" o:spid="_x0000_s1045" type="#_x0000_t34" style="position:absolute;left:6937;top:7358;width:1648;height:4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w2mMAAAADcAAAADwAAAGRycy9kb3ducmV2LnhtbERPS4vCMBC+L/gfwgje1tQuK1KN4i4I&#10;XtcHeByasS0mk5pk2/rvzcKCt/n4nrPaDNaIjnxoHCuYTTMQxKXTDVcKTsfd+wJEiMgajWNS8KAA&#10;m/XobYWFdj3/UHeIlUghHApUUMfYFlKGsiaLYepa4sRdnbcYE/SV1B77FG6NzLNsLi02nBpqbOm7&#10;pvJ2+LUK+se87z4vPsOPr6O/D+ed2edGqcl42C5BRBriS/zv3us0f5HD3zPpAr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cNpjAAAAA3AAAAA8AAAAAAAAAAAAAAAAA&#10;oQIAAGRycy9kb3ducmV2LnhtbFBLBQYAAAAABAAEAPkAAACOAwAAAAA=&#10;" adj="10787">
                    <v:stroke endarrow="block"/>
                  </v:shape>
                  <v:shape id="Text Box 22" o:spid="_x0000_s1046" type="#_x0000_t202" style="position:absolute;left:5041;top:6763;width:1916;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4A3E85" w:rsidRDefault="004A3E85" w:rsidP="004A3E85">
                          <w:pPr>
                            <w:jc w:val="center"/>
                            <w:rPr>
                              <w:sz w:val="22"/>
                            </w:rPr>
                          </w:pPr>
                          <w:r>
                            <w:rPr>
                              <w:sz w:val="22"/>
                            </w:rPr>
                            <w:t>Voting Booth</w:t>
                          </w:r>
                        </w:p>
                        <w:p w:rsidR="004A3E85" w:rsidRDefault="004A3E85" w:rsidP="004A3E85">
                          <w:pPr>
                            <w:jc w:val="center"/>
                            <w:rPr>
                              <w:sz w:val="22"/>
                            </w:rPr>
                          </w:pPr>
                          <w:r>
                            <w:rPr>
                              <w:sz w:val="22"/>
                            </w:rPr>
                            <w:t>Monitoring System</w:t>
                          </w:r>
                        </w:p>
                      </w:txbxContent>
                    </v:textbox>
                  </v:shape>
                </v:group>
                <w10:anchorlock/>
              </v:group>
            </w:pict>
          </mc:Fallback>
        </mc:AlternateContent>
      </w:r>
    </w:p>
    <w:p w:rsidR="004A3E85" w:rsidRDefault="004A3E85" w:rsidP="004A3E85">
      <w:pPr>
        <w:pStyle w:val="activitybody0"/>
      </w:pPr>
      <w:r>
        <w:t xml:space="preserve">In this activity you will implement NAND only combinational logic circuits for the two outputs </w:t>
      </w:r>
      <w:r>
        <w:rPr>
          <w:b/>
          <w:i/>
        </w:rPr>
        <w:t>Booth</w:t>
      </w:r>
      <w:r>
        <w:t xml:space="preserve"> and </w:t>
      </w:r>
      <w:r>
        <w:rPr>
          <w:b/>
          <w:i/>
        </w:rPr>
        <w:t>Alarm</w:t>
      </w:r>
      <w:r>
        <w:t>. These NAND only designs will be compared with the original AOI implementations in terms of efficiency and gate/IC utilization. In a future activity, these NAND only designs will be compared to the circuits implemented using only NOR gates.</w:t>
      </w:r>
    </w:p>
    <w:p w:rsidR="004A3E85" w:rsidRDefault="004A3E85" w:rsidP="004A3E85">
      <w:pPr>
        <w:pStyle w:val="activitybullet"/>
        <w:numPr>
          <w:ilvl w:val="0"/>
          <w:numId w:val="0"/>
        </w:numPr>
        <w:tabs>
          <w:tab w:val="left" w:pos="720"/>
        </w:tabs>
      </w:pPr>
    </w:p>
    <w:p w:rsidR="004A3E85" w:rsidRDefault="004A3E85" w:rsidP="004A3E85">
      <w:pPr>
        <w:pStyle w:val="ActivitySection"/>
      </w:pPr>
      <w:r>
        <w:t xml:space="preserve">Equipment </w:t>
      </w:r>
    </w:p>
    <w:p w:rsidR="004A3E85" w:rsidRDefault="004A3E85" w:rsidP="004A3E85">
      <w:pPr>
        <w:pStyle w:val="activitybullet"/>
        <w:numPr>
          <w:ilvl w:val="0"/>
          <w:numId w:val="42"/>
        </w:numPr>
        <w:tabs>
          <w:tab w:val="clear" w:pos="720"/>
          <w:tab w:val="num" w:pos="900"/>
        </w:tabs>
        <w:ind w:left="900"/>
      </w:pPr>
      <w:r>
        <w:t>Paper and pencil</w:t>
      </w:r>
    </w:p>
    <w:p w:rsidR="004A3E85" w:rsidRDefault="004A3E85" w:rsidP="004A3E85">
      <w:pPr>
        <w:pStyle w:val="activitybullet"/>
        <w:numPr>
          <w:ilvl w:val="0"/>
          <w:numId w:val="42"/>
        </w:numPr>
        <w:tabs>
          <w:tab w:val="clear" w:pos="720"/>
          <w:tab w:val="num" w:pos="900"/>
        </w:tabs>
        <w:ind w:left="900"/>
      </w:pPr>
      <w:r>
        <w:t>Circuit Design Software (CDS)</w:t>
      </w:r>
    </w:p>
    <w:p w:rsidR="004A3E85" w:rsidRDefault="004A3E85" w:rsidP="004A3E85">
      <w:pPr>
        <w:pStyle w:val="activitybullet"/>
        <w:numPr>
          <w:ilvl w:val="0"/>
          <w:numId w:val="42"/>
        </w:numPr>
        <w:tabs>
          <w:tab w:val="clear" w:pos="720"/>
          <w:tab w:val="num" w:pos="900"/>
        </w:tabs>
        <w:ind w:left="900"/>
      </w:pPr>
      <w:r>
        <w:t>Digital Logic Board (DLB)</w:t>
      </w:r>
    </w:p>
    <w:p w:rsidR="004A3E85" w:rsidRDefault="004A3E85" w:rsidP="004A3E85">
      <w:pPr>
        <w:pStyle w:val="activitybullet"/>
        <w:numPr>
          <w:ilvl w:val="0"/>
          <w:numId w:val="42"/>
        </w:numPr>
        <w:tabs>
          <w:tab w:val="clear" w:pos="720"/>
          <w:tab w:val="num" w:pos="900"/>
        </w:tabs>
        <w:ind w:left="900"/>
      </w:pPr>
      <w:r>
        <w:t>Integrated Circuits (74LS00)</w:t>
      </w:r>
    </w:p>
    <w:p w:rsidR="004A3E85" w:rsidRDefault="004A3E85" w:rsidP="004A3E85">
      <w:pPr>
        <w:pStyle w:val="activitybullet"/>
        <w:numPr>
          <w:ilvl w:val="0"/>
          <w:numId w:val="42"/>
        </w:numPr>
        <w:tabs>
          <w:tab w:val="clear" w:pos="720"/>
          <w:tab w:val="num" w:pos="900"/>
        </w:tabs>
        <w:ind w:left="900"/>
      </w:pPr>
      <w:r>
        <w:t>Jumper wire</w:t>
      </w:r>
    </w:p>
    <w:p w:rsidR="004F150E" w:rsidRDefault="004F150E" w:rsidP="00BD2117">
      <w:pPr>
        <w:pStyle w:val="ActivitySection"/>
        <w:tabs>
          <w:tab w:val="left" w:pos="6488"/>
        </w:tabs>
      </w:pPr>
    </w:p>
    <w:p w:rsidR="004A3E85" w:rsidRDefault="004A3E85"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Pr="00576F02" w:rsidRDefault="004F150E" w:rsidP="004F150E">
      <w:pPr>
        <w:pStyle w:val="ActivitySection"/>
        <w:tabs>
          <w:tab w:val="left" w:pos="6488"/>
        </w:tabs>
        <w:rPr>
          <w:sz w:val="28"/>
          <w:szCs w:val="28"/>
        </w:rPr>
      </w:pPr>
      <w:r w:rsidRPr="00576F02">
        <w:rPr>
          <w:sz w:val="28"/>
          <w:szCs w:val="28"/>
        </w:rPr>
        <w:t>Procedure</w:t>
      </w:r>
    </w:p>
    <w:p w:rsidR="004F150E" w:rsidRPr="008E4449" w:rsidRDefault="004F150E" w:rsidP="004F150E">
      <w:pPr>
        <w:pStyle w:val="ActivityNumbers"/>
        <w:spacing w:after="0"/>
      </w:pPr>
      <w:r w:rsidRPr="008E4449">
        <w:t xml:space="preserve">For the sake of time, the truth table and K-Maps for the voting booth monitor systems have been completed for you. Note, for the output </w:t>
      </w:r>
      <w:r w:rsidRPr="00090A1D">
        <w:rPr>
          <w:b/>
          <w:i/>
        </w:rPr>
        <w:t>Booth</w:t>
      </w:r>
      <w:r w:rsidRPr="008E4449">
        <w:t xml:space="preserve"> we took advantage of several </w:t>
      </w:r>
      <w:r w:rsidRPr="00090A1D">
        <w:rPr>
          <w:i/>
        </w:rPr>
        <w:t>don’t care</w:t>
      </w:r>
      <w:r w:rsidRPr="008E4449">
        <w:t xml:space="preserve"> conditions. </w:t>
      </w:r>
    </w:p>
    <w:tbl>
      <w:tblPr>
        <w:tblW w:w="4500" w:type="pct"/>
        <w:tblInd w:w="576" w:type="dxa"/>
        <w:tblLook w:val="04A0" w:firstRow="1" w:lastRow="0" w:firstColumn="1" w:lastColumn="0" w:noHBand="0" w:noVBand="1"/>
      </w:tblPr>
      <w:tblGrid>
        <w:gridCol w:w="4692"/>
        <w:gridCol w:w="4250"/>
      </w:tblGrid>
      <w:tr w:rsidR="004F150E" w:rsidRPr="008E4449" w:rsidTr="000B05FE">
        <w:tc>
          <w:tcPr>
            <w:tcW w:w="4522" w:type="dxa"/>
          </w:tcPr>
          <w:p w:rsidR="004F150E" w:rsidRPr="008E4449" w:rsidRDefault="004F150E" w:rsidP="000B05FE">
            <w:pPr>
              <w:pStyle w:val="ActivityNumbers"/>
              <w:spacing w:after="240"/>
              <w:ind w:left="324"/>
            </w:pPr>
          </w:p>
          <w:p w:rsidR="004F150E" w:rsidRPr="008E4449" w:rsidRDefault="004F150E" w:rsidP="000B05FE">
            <w:pPr>
              <w:pStyle w:val="ActivityNumbers"/>
              <w:spacing w:after="240"/>
              <w:ind w:left="324"/>
            </w:pPr>
          </w:p>
          <w:tbl>
            <w:tblPr>
              <w:tblW w:w="3740" w:type="pct"/>
              <w:jc w:val="center"/>
              <w:tblLook w:val="04A0" w:firstRow="1" w:lastRow="0" w:firstColumn="1" w:lastColumn="0" w:noHBand="0" w:noVBand="1"/>
            </w:tblPr>
            <w:tblGrid>
              <w:gridCol w:w="405"/>
              <w:gridCol w:w="404"/>
              <w:gridCol w:w="415"/>
              <w:gridCol w:w="415"/>
              <w:gridCol w:w="844"/>
              <w:gridCol w:w="843"/>
            </w:tblGrid>
            <w:tr w:rsidR="004F150E" w:rsidRPr="008E4449" w:rsidTr="000B05FE">
              <w:trPr>
                <w:trHeight w:hRule="exact" w:val="432"/>
                <w:jc w:val="center"/>
              </w:trPr>
              <w:tc>
                <w:tcPr>
                  <w:tcW w:w="480" w:type="dxa"/>
                  <w:tcBorders>
                    <w:top w:val="single" w:sz="12" w:space="0" w:color="0000FF"/>
                    <w:left w:val="single" w:sz="12"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A</w:t>
                  </w:r>
                </w:p>
              </w:tc>
              <w:tc>
                <w:tcPr>
                  <w:tcW w:w="480" w:type="dxa"/>
                  <w:tcBorders>
                    <w:top w:val="single" w:sz="12" w:space="0" w:color="0000FF"/>
                    <w:left w:val="single" w:sz="8"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B</w:t>
                  </w:r>
                </w:p>
              </w:tc>
              <w:tc>
                <w:tcPr>
                  <w:tcW w:w="485" w:type="dxa"/>
                  <w:tcBorders>
                    <w:top w:val="single" w:sz="12" w:space="0" w:color="0000FF"/>
                    <w:left w:val="single" w:sz="8"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C</w:t>
                  </w:r>
                </w:p>
              </w:tc>
              <w:tc>
                <w:tcPr>
                  <w:tcW w:w="485" w:type="dxa"/>
                  <w:tcBorders>
                    <w:top w:val="single" w:sz="12" w:space="0" w:color="0000FF"/>
                    <w:left w:val="single" w:sz="8" w:space="0" w:color="0000FF"/>
                    <w:bottom w:val="double" w:sz="4" w:space="0" w:color="0000FF"/>
                    <w:right w:val="single" w:sz="8" w:space="0" w:color="0000FF"/>
                  </w:tcBorders>
                  <w:vAlign w:val="center"/>
                </w:tcPr>
                <w:p w:rsidR="004F150E" w:rsidRPr="005F3AF5" w:rsidRDefault="004F150E" w:rsidP="000B05FE">
                  <w:pPr>
                    <w:pStyle w:val="ActivityNumbers"/>
                    <w:spacing w:after="0"/>
                    <w:jc w:val="center"/>
                  </w:pPr>
                  <w:r w:rsidRPr="005F3AF5">
                    <w:t>D</w:t>
                  </w:r>
                </w:p>
              </w:tc>
              <w:tc>
                <w:tcPr>
                  <w:tcW w:w="739" w:type="dxa"/>
                  <w:tcBorders>
                    <w:top w:val="single" w:sz="12" w:space="0" w:color="0000FF"/>
                    <w:left w:val="double" w:sz="4" w:space="0" w:color="0000FF"/>
                    <w:bottom w:val="double" w:sz="4" w:space="0" w:color="0000FF"/>
                    <w:right w:val="single" w:sz="12" w:space="0" w:color="0000FF"/>
                  </w:tcBorders>
                  <w:vAlign w:val="center"/>
                </w:tcPr>
                <w:p w:rsidR="004F150E" w:rsidRPr="005F3AF5" w:rsidRDefault="004F150E" w:rsidP="000B05FE">
                  <w:pPr>
                    <w:pStyle w:val="ActivityNumbers"/>
                    <w:spacing w:after="0"/>
                    <w:jc w:val="center"/>
                  </w:pPr>
                  <w:r w:rsidRPr="005F3AF5">
                    <w:t>Booth</w:t>
                  </w:r>
                </w:p>
              </w:tc>
              <w:tc>
                <w:tcPr>
                  <w:tcW w:w="739" w:type="dxa"/>
                  <w:tcBorders>
                    <w:top w:val="single" w:sz="12" w:space="0" w:color="0000FF"/>
                    <w:left w:val="double" w:sz="4" w:space="0" w:color="0000FF"/>
                    <w:bottom w:val="double" w:sz="4" w:space="0" w:color="0000FF"/>
                    <w:right w:val="single" w:sz="12" w:space="0" w:color="0000FF"/>
                  </w:tcBorders>
                  <w:vAlign w:val="center"/>
                </w:tcPr>
                <w:p w:rsidR="004F150E" w:rsidRPr="005F3AF5" w:rsidRDefault="004F150E" w:rsidP="000B05FE">
                  <w:pPr>
                    <w:pStyle w:val="ActivityNumbers"/>
                    <w:spacing w:after="0"/>
                    <w:jc w:val="center"/>
                  </w:pPr>
                  <w:r w:rsidRPr="005F3AF5">
                    <w:t>Alarm</w:t>
                  </w:r>
                </w:p>
              </w:tc>
            </w:tr>
            <w:tr w:rsidR="004F150E" w:rsidRPr="008E4449" w:rsidTr="000B05FE">
              <w:trPr>
                <w:trHeight w:hRule="exact" w:val="432"/>
                <w:jc w:val="center"/>
              </w:trPr>
              <w:tc>
                <w:tcPr>
                  <w:tcW w:w="490" w:type="dxa"/>
                  <w:tcBorders>
                    <w:top w:val="double" w:sz="4"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double" w:sz="4"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double" w:sz="4"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double" w:sz="4"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double" w:sz="4"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double" w:sz="4"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9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9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94"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c>
                <w:tcPr>
                  <w:tcW w:w="720"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0</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8" w:space="0" w:color="0000FF"/>
                    <w:right w:val="single" w:sz="8" w:space="0" w:color="0000FF"/>
                  </w:tcBorders>
                  <w:vAlign w:val="center"/>
                </w:tcPr>
                <w:p w:rsidR="004F150E" w:rsidRPr="005F3AF5" w:rsidRDefault="004F150E" w:rsidP="000B05FE">
                  <w:pPr>
                    <w:pStyle w:val="ActivityNumbers"/>
                    <w:spacing w:after="0"/>
                    <w:jc w:val="center"/>
                  </w:pPr>
                  <w:r w:rsidRPr="005F3AF5">
                    <w:t>0</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8"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r w:rsidR="004F150E" w:rsidRPr="008E4449" w:rsidTr="000B05FE">
              <w:trPr>
                <w:trHeight w:hRule="exact" w:val="432"/>
                <w:jc w:val="center"/>
              </w:trPr>
              <w:tc>
                <w:tcPr>
                  <w:tcW w:w="480" w:type="dxa"/>
                  <w:tcBorders>
                    <w:top w:val="single" w:sz="8" w:space="0" w:color="0000FF"/>
                    <w:left w:val="single" w:sz="12"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0" w:type="dxa"/>
                  <w:tcBorders>
                    <w:top w:val="single" w:sz="8" w:space="0" w:color="0000FF"/>
                    <w:left w:val="single" w:sz="8"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485" w:type="dxa"/>
                  <w:tcBorders>
                    <w:top w:val="single" w:sz="8" w:space="0" w:color="0000FF"/>
                    <w:left w:val="single" w:sz="8" w:space="0" w:color="0000FF"/>
                    <w:bottom w:val="single" w:sz="12" w:space="0" w:color="0000FF"/>
                    <w:right w:val="single" w:sz="8" w:space="0" w:color="0000FF"/>
                  </w:tcBorders>
                  <w:vAlign w:val="center"/>
                </w:tcPr>
                <w:p w:rsidR="004F150E" w:rsidRPr="005F3AF5" w:rsidRDefault="004F150E" w:rsidP="000B05FE">
                  <w:pPr>
                    <w:pStyle w:val="ActivityNumbers"/>
                    <w:spacing w:after="0"/>
                    <w:jc w:val="center"/>
                  </w:pPr>
                  <w:r w:rsidRPr="005F3AF5">
                    <w:t>1</w:t>
                  </w:r>
                </w:p>
              </w:tc>
              <w:tc>
                <w:tcPr>
                  <w:tcW w:w="739" w:type="dxa"/>
                  <w:tcBorders>
                    <w:top w:val="single" w:sz="8" w:space="0" w:color="0000FF"/>
                    <w:left w:val="double" w:sz="4" w:space="0" w:color="0000FF"/>
                    <w:bottom w:val="single" w:sz="12" w:space="0" w:color="0000FF"/>
                    <w:right w:val="single" w:sz="12" w:space="0" w:color="0000FF"/>
                  </w:tcBorders>
                  <w:vAlign w:val="center"/>
                </w:tcPr>
                <w:p w:rsidR="004F150E" w:rsidRPr="005F3AF5" w:rsidRDefault="004F150E" w:rsidP="000B05FE">
                  <w:pPr>
                    <w:pStyle w:val="ActivityNumbers"/>
                    <w:spacing w:after="0"/>
                    <w:jc w:val="center"/>
                  </w:pPr>
                  <w:r w:rsidRPr="005F3AF5">
                    <w:t>X</w:t>
                  </w:r>
                </w:p>
              </w:tc>
              <w:tc>
                <w:tcPr>
                  <w:tcW w:w="739" w:type="dxa"/>
                  <w:tcBorders>
                    <w:top w:val="single" w:sz="8" w:space="0" w:color="0000FF"/>
                    <w:left w:val="double" w:sz="4" w:space="0" w:color="0000FF"/>
                    <w:bottom w:val="single" w:sz="12" w:space="0" w:color="0000FF"/>
                    <w:right w:val="single" w:sz="12" w:space="0" w:color="0000FF"/>
                  </w:tcBorders>
                  <w:vAlign w:val="center"/>
                </w:tcPr>
                <w:p w:rsidR="004F150E" w:rsidRPr="005F3AF5" w:rsidRDefault="004F150E" w:rsidP="000B05FE">
                  <w:pPr>
                    <w:pStyle w:val="ActivityNumbers"/>
                    <w:spacing w:after="0"/>
                    <w:jc w:val="center"/>
                  </w:pPr>
                  <w:r w:rsidRPr="005F3AF5">
                    <w:t>1</w:t>
                  </w:r>
                </w:p>
              </w:tc>
            </w:tr>
          </w:tbl>
          <w:p w:rsidR="004F150E" w:rsidRPr="008E4449" w:rsidRDefault="004F150E" w:rsidP="000B05FE">
            <w:pPr>
              <w:pStyle w:val="ActivityNumbers"/>
              <w:spacing w:after="0"/>
            </w:pPr>
          </w:p>
        </w:tc>
        <w:tc>
          <w:tcPr>
            <w:tcW w:w="4096" w:type="dxa"/>
          </w:tcPr>
          <w:p w:rsidR="004F150E" w:rsidRPr="008E4449" w:rsidRDefault="004F150E" w:rsidP="000B05FE">
            <w:pPr>
              <w:pStyle w:val="ActivityNumbers"/>
              <w:spacing w:after="0"/>
            </w:pPr>
          </w:p>
          <w:p w:rsidR="004F150E" w:rsidRDefault="00A44D2B" w:rsidP="000B05FE">
            <w:pPr>
              <w:pStyle w:val="ActivityNumbers"/>
              <w:spacing w:after="0"/>
              <w:jc w:val="center"/>
            </w:pPr>
            <w:r>
              <w:rPr>
                <w:noProof/>
              </w:rPr>
              <w:drawing>
                <wp:inline distT="0" distB="0" distL="0" distR="0">
                  <wp:extent cx="22860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657475"/>
                          </a:xfrm>
                          <a:prstGeom prst="rect">
                            <a:avLst/>
                          </a:prstGeom>
                          <a:noFill/>
                          <a:ln>
                            <a:noFill/>
                          </a:ln>
                        </pic:spPr>
                      </pic:pic>
                    </a:graphicData>
                  </a:graphic>
                </wp:inline>
              </w:drawing>
            </w:r>
          </w:p>
          <w:p w:rsidR="004F150E" w:rsidRPr="008E4449" w:rsidRDefault="004F150E" w:rsidP="000B05FE">
            <w:pPr>
              <w:pStyle w:val="ActivityNumbers"/>
              <w:spacing w:after="0"/>
              <w:jc w:val="center"/>
            </w:pPr>
          </w:p>
          <w:p w:rsidR="004F150E" w:rsidRPr="008E4449" w:rsidRDefault="004F150E" w:rsidP="000B05FE">
            <w:pPr>
              <w:pStyle w:val="ActivityNumbers"/>
              <w:spacing w:after="0"/>
            </w:pPr>
          </w:p>
          <w:p w:rsidR="004F150E" w:rsidRPr="008E4449" w:rsidRDefault="00A44D2B" w:rsidP="000B05FE">
            <w:pPr>
              <w:pStyle w:val="ActivityNumbers"/>
              <w:spacing w:after="0"/>
            </w:pPr>
            <w:r>
              <w:rPr>
                <w:noProof/>
              </w:rPr>
              <w:drawing>
                <wp:inline distT="0" distB="0" distL="0" distR="0">
                  <wp:extent cx="23812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590800"/>
                          </a:xfrm>
                          <a:prstGeom prst="rect">
                            <a:avLst/>
                          </a:prstGeom>
                          <a:noFill/>
                          <a:ln>
                            <a:noFill/>
                          </a:ln>
                        </pic:spPr>
                      </pic:pic>
                    </a:graphicData>
                  </a:graphic>
                </wp:inline>
              </w:drawing>
            </w:r>
          </w:p>
          <w:p w:rsidR="004F150E" w:rsidRPr="008E4449" w:rsidRDefault="004F150E" w:rsidP="000B05FE">
            <w:pPr>
              <w:pStyle w:val="ActivityNumbers"/>
              <w:spacing w:after="0"/>
            </w:pPr>
          </w:p>
          <w:p w:rsidR="004F150E" w:rsidRPr="008E4449" w:rsidRDefault="004F150E" w:rsidP="000B05FE">
            <w:pPr>
              <w:pStyle w:val="ActivityNumbers"/>
              <w:spacing w:after="0"/>
              <w:jc w:val="center"/>
            </w:pPr>
          </w:p>
          <w:p w:rsidR="004F150E" w:rsidRPr="008E4449" w:rsidRDefault="004F150E" w:rsidP="000B05FE">
            <w:pPr>
              <w:pStyle w:val="ActivityNumbers"/>
              <w:spacing w:after="0"/>
              <w:jc w:val="center"/>
            </w:pPr>
          </w:p>
          <w:p w:rsidR="004F150E" w:rsidRPr="008E4449" w:rsidRDefault="004F150E" w:rsidP="000B05FE">
            <w:pPr>
              <w:pStyle w:val="ActivityNumbers"/>
              <w:spacing w:after="0"/>
              <w:jc w:val="center"/>
            </w:pPr>
          </w:p>
        </w:tc>
      </w:tr>
    </w:tbl>
    <w:p w:rsidR="008E4449" w:rsidRDefault="008E4449" w:rsidP="00BD2117">
      <w:pPr>
        <w:pStyle w:val="ActivitySection"/>
        <w:tabs>
          <w:tab w:val="left" w:pos="6488"/>
        </w:tabs>
      </w:pPr>
    </w:p>
    <w:p w:rsidR="008E4449" w:rsidRDefault="008E4449" w:rsidP="00BD2117">
      <w:pPr>
        <w:pStyle w:val="ActivitySection"/>
        <w:tabs>
          <w:tab w:val="left" w:pos="6488"/>
        </w:tabs>
      </w:pPr>
    </w:p>
    <w:p w:rsidR="008E4449" w:rsidRDefault="008E4449" w:rsidP="00BD2117">
      <w:pPr>
        <w:pStyle w:val="ActivitySection"/>
        <w:tabs>
          <w:tab w:val="left" w:pos="6488"/>
        </w:tabs>
      </w:pPr>
    </w:p>
    <w:p w:rsidR="004F150E" w:rsidRDefault="004F150E" w:rsidP="00BD2117">
      <w:pPr>
        <w:pStyle w:val="ActivitySection"/>
        <w:tabs>
          <w:tab w:val="left" w:pos="6488"/>
        </w:tabs>
      </w:pPr>
    </w:p>
    <w:p w:rsidR="004F150E" w:rsidRDefault="004F150E" w:rsidP="00BD2117">
      <w:pPr>
        <w:pStyle w:val="ActivitySection"/>
        <w:tabs>
          <w:tab w:val="left" w:pos="6488"/>
        </w:tabs>
      </w:pPr>
    </w:p>
    <w:p w:rsidR="004F150E" w:rsidRDefault="004F150E" w:rsidP="004F150E">
      <w:pPr>
        <w:pStyle w:val="ActivityNumbers"/>
        <w:numPr>
          <w:ilvl w:val="0"/>
          <w:numId w:val="38"/>
        </w:numPr>
        <w:spacing w:after="240"/>
        <w:ind w:left="522"/>
      </w:pPr>
      <w:r w:rsidRPr="008E4449">
        <w:t xml:space="preserve">In the space provided, draw the AOI circuits that implement the simplified logic expressions </w:t>
      </w:r>
      <w:r w:rsidRPr="00090A1D">
        <w:rPr>
          <w:b/>
          <w:i/>
        </w:rPr>
        <w:t>Booth</w:t>
      </w:r>
      <w:r w:rsidRPr="008E4449">
        <w:t xml:space="preserve"> and </w:t>
      </w:r>
      <w:r w:rsidRPr="00090A1D">
        <w:rPr>
          <w:b/>
          <w:i/>
        </w:rPr>
        <w:t>Alarm</w:t>
      </w:r>
      <w:r w:rsidRPr="008E4449">
        <w:t>. Limit this implementation to only 2-input AND gates (74LS08), 2-input OR gates (74LS32), and inverters (74LS04).</w:t>
      </w:r>
    </w:p>
    <w:p w:rsidR="004F150E" w:rsidRPr="008E4449" w:rsidRDefault="00A44D2B" w:rsidP="001476AD">
      <w:pPr>
        <w:pStyle w:val="ActivityNumbers"/>
        <w:spacing w:after="240"/>
        <w:jc w:val="center"/>
      </w:pPr>
      <w:r>
        <w:rPr>
          <w:noProof/>
        </w:rPr>
        <w:drawing>
          <wp:inline distT="0" distB="0" distL="0" distR="0">
            <wp:extent cx="2867025"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143125"/>
                    </a:xfrm>
                    <a:prstGeom prst="rect">
                      <a:avLst/>
                    </a:prstGeom>
                    <a:noFill/>
                    <a:ln>
                      <a:noFill/>
                    </a:ln>
                  </pic:spPr>
                </pic:pic>
              </a:graphicData>
            </a:graphic>
          </wp:inline>
        </w:drawing>
      </w:r>
    </w:p>
    <w:p w:rsidR="004F150E" w:rsidRDefault="004F150E" w:rsidP="004F150E">
      <w:pPr>
        <w:pStyle w:val="ActivityNumbers"/>
        <w:spacing w:after="240"/>
        <w:jc w:val="center"/>
      </w:pPr>
      <w:r w:rsidRPr="008E4449">
        <w:t>Booth – AOI</w:t>
      </w:r>
    </w:p>
    <w:p w:rsidR="004F150E" w:rsidRPr="008E4449" w:rsidRDefault="00A44D2B" w:rsidP="001476AD">
      <w:pPr>
        <w:pStyle w:val="ActivityNumbers"/>
        <w:spacing w:after="240"/>
        <w:jc w:val="center"/>
      </w:pPr>
      <w:r>
        <w:rPr>
          <w:noProof/>
        </w:rPr>
        <mc:AlternateContent>
          <mc:Choice Requires="wpc">
            <w:drawing>
              <wp:inline distT="0" distB="0" distL="0" distR="0">
                <wp:extent cx="3275965" cy="1885950"/>
                <wp:effectExtent l="8890" t="3810" r="127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72"/>
                        <wps:cNvSpPr>
                          <a:spLocks noChangeArrowheads="1"/>
                        </wps:cNvSpPr>
                        <wps:spPr bwMode="auto">
                          <a:xfrm>
                            <a:off x="99695" y="1725295"/>
                            <a:ext cx="1416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GND</w:t>
                              </w:r>
                            </w:p>
                          </w:txbxContent>
                        </wps:txbx>
                        <wps:bodyPr rot="0" vert="horz" wrap="none" lIns="0" tIns="0" rIns="0" bIns="0" anchor="t" anchorCtr="0">
                          <a:spAutoFit/>
                        </wps:bodyPr>
                      </wps:wsp>
                      <wps:wsp>
                        <wps:cNvPr id="6" name="Freeform 173"/>
                        <wps:cNvSpPr>
                          <a:spLocks/>
                        </wps:cNvSpPr>
                        <wps:spPr bwMode="auto">
                          <a:xfrm>
                            <a:off x="8890" y="1762125"/>
                            <a:ext cx="81915" cy="40640"/>
                          </a:xfrm>
                          <a:custGeom>
                            <a:avLst/>
                            <a:gdLst>
                              <a:gd name="T0" fmla="*/ 0 w 129"/>
                              <a:gd name="T1" fmla="*/ 0 h 64"/>
                              <a:gd name="T2" fmla="*/ 64 w 129"/>
                              <a:gd name="T3" fmla="*/ 64 h 64"/>
                              <a:gd name="T4" fmla="*/ 129 w 129"/>
                              <a:gd name="T5" fmla="*/ 0 h 64"/>
                              <a:gd name="T6" fmla="*/ 0 w 129"/>
                              <a:gd name="T7" fmla="*/ 0 h 64"/>
                            </a:gdLst>
                            <a:ahLst/>
                            <a:cxnLst>
                              <a:cxn ang="0">
                                <a:pos x="T0" y="T1"/>
                              </a:cxn>
                              <a:cxn ang="0">
                                <a:pos x="T2" y="T3"/>
                              </a:cxn>
                              <a:cxn ang="0">
                                <a:pos x="T4" y="T5"/>
                              </a:cxn>
                              <a:cxn ang="0">
                                <a:pos x="T6" y="T7"/>
                              </a:cxn>
                            </a:cxnLst>
                            <a:rect l="0" t="0" r="r" b="b"/>
                            <a:pathLst>
                              <a:path w="129" h="64">
                                <a:moveTo>
                                  <a:pt x="0" y="0"/>
                                </a:moveTo>
                                <a:lnTo>
                                  <a:pt x="64" y="64"/>
                                </a:lnTo>
                                <a:lnTo>
                                  <a:pt x="129" y="0"/>
                                </a:lnTo>
                                <a:lnTo>
                                  <a:pt x="0"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74"/>
                        <wps:cNvCnPr>
                          <a:cxnSpLocks noChangeShapeType="1"/>
                        </wps:cNvCnPr>
                        <wps:spPr bwMode="auto">
                          <a:xfrm flipV="1">
                            <a:off x="49530" y="1721485"/>
                            <a:ext cx="0" cy="4064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Rectangle 175"/>
                        <wps:cNvSpPr>
                          <a:spLocks noChangeArrowheads="1"/>
                        </wps:cNvSpPr>
                        <wps:spPr bwMode="auto">
                          <a:xfrm>
                            <a:off x="190500" y="8890"/>
                            <a:ext cx="1346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VCC</w:t>
                              </w:r>
                            </w:p>
                          </w:txbxContent>
                        </wps:txbx>
                        <wps:bodyPr rot="0" vert="horz" wrap="none" lIns="0" tIns="0" rIns="0" bIns="0" anchor="t" anchorCtr="0">
                          <a:spAutoFit/>
                        </wps:bodyPr>
                      </wps:wsp>
                      <wps:wsp>
                        <wps:cNvPr id="10" name="Rectangle 176"/>
                        <wps:cNvSpPr>
                          <a:spLocks noChangeArrowheads="1"/>
                        </wps:cNvSpPr>
                        <wps:spPr bwMode="auto">
                          <a:xfrm>
                            <a:off x="344170" y="94615"/>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5V</w:t>
                              </w:r>
                            </w:p>
                          </w:txbxContent>
                        </wps:txbx>
                        <wps:bodyPr rot="0" vert="horz" wrap="none" lIns="0" tIns="0" rIns="0" bIns="0" anchor="t" anchorCtr="0">
                          <a:spAutoFit/>
                        </wps:bodyPr>
                      </wps:wsp>
                      <wps:wsp>
                        <wps:cNvPr id="11" name="Line 177"/>
                        <wps:cNvCnPr>
                          <a:cxnSpLocks noChangeShapeType="1"/>
                        </wps:cNvCnPr>
                        <wps:spPr bwMode="auto">
                          <a:xfrm>
                            <a:off x="172085" y="90805"/>
                            <a:ext cx="1631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78"/>
                        <wps:cNvCnPr>
                          <a:cxnSpLocks noChangeShapeType="1"/>
                        </wps:cNvCnPr>
                        <wps:spPr bwMode="auto">
                          <a:xfrm>
                            <a:off x="254000" y="90805"/>
                            <a:ext cx="0" cy="8128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207"/>
                        <wps:cNvCnPr>
                          <a:cxnSpLocks noChangeShapeType="1"/>
                        </wps:cNvCnPr>
                        <wps:spPr bwMode="auto">
                          <a:xfrm flipH="1">
                            <a:off x="457835" y="375920"/>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4" name="Rectangle 208"/>
                        <wps:cNvSpPr>
                          <a:spLocks noChangeArrowheads="1"/>
                        </wps:cNvSpPr>
                        <wps:spPr bwMode="auto">
                          <a:xfrm>
                            <a:off x="480060" y="28067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S1</w:t>
                              </w:r>
                            </w:p>
                          </w:txbxContent>
                        </wps:txbx>
                        <wps:bodyPr rot="0" vert="horz" wrap="none" lIns="0" tIns="0" rIns="0" bIns="0" anchor="t" anchorCtr="0">
                          <a:spAutoFit/>
                        </wps:bodyPr>
                      </wps:wsp>
                      <wps:wsp>
                        <wps:cNvPr id="15" name="Rectangle 209"/>
                        <wps:cNvSpPr>
                          <a:spLocks noChangeArrowheads="1"/>
                        </wps:cNvSpPr>
                        <wps:spPr bwMode="auto">
                          <a:xfrm>
                            <a:off x="316865" y="425450"/>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A </w:t>
                              </w:r>
                            </w:p>
                          </w:txbxContent>
                        </wps:txbx>
                        <wps:bodyPr rot="0" vert="horz" wrap="none" lIns="0" tIns="0" rIns="0" bIns="0" anchor="t" anchorCtr="0">
                          <a:spAutoFit/>
                        </wps:bodyPr>
                      </wps:wsp>
                      <wps:wsp>
                        <wps:cNvPr id="16" name="Oval 210"/>
                        <wps:cNvSpPr>
                          <a:spLocks noChangeArrowheads="1"/>
                        </wps:cNvSpPr>
                        <wps:spPr bwMode="auto">
                          <a:xfrm>
                            <a:off x="430530" y="36258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211"/>
                        <wps:cNvCnPr>
                          <a:cxnSpLocks noChangeShapeType="1"/>
                        </wps:cNvCnPr>
                        <wps:spPr bwMode="auto">
                          <a:xfrm flipH="1">
                            <a:off x="375920" y="3759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19" name="Oval 212"/>
                        <wps:cNvSpPr>
                          <a:spLocks noChangeArrowheads="1"/>
                        </wps:cNvSpPr>
                        <wps:spPr bwMode="auto">
                          <a:xfrm>
                            <a:off x="430530" y="484505"/>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13"/>
                        <wps:cNvCnPr>
                          <a:cxnSpLocks noChangeShapeType="1"/>
                        </wps:cNvCnPr>
                        <wps:spPr bwMode="auto">
                          <a:xfrm flipH="1">
                            <a:off x="375920" y="49847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1" name="Oval 214"/>
                        <wps:cNvSpPr>
                          <a:spLocks noChangeArrowheads="1"/>
                        </wps:cNvSpPr>
                        <wps:spPr bwMode="auto">
                          <a:xfrm>
                            <a:off x="579755" y="362585"/>
                            <a:ext cx="22860"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15"/>
                        <wps:cNvCnPr>
                          <a:cxnSpLocks noChangeShapeType="1"/>
                        </wps:cNvCnPr>
                        <wps:spPr bwMode="auto">
                          <a:xfrm>
                            <a:off x="607060" y="3759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3" name="Line 216"/>
                        <wps:cNvCnPr>
                          <a:cxnSpLocks noChangeShapeType="1"/>
                        </wps:cNvCnPr>
                        <wps:spPr bwMode="auto">
                          <a:xfrm flipH="1">
                            <a:off x="457835" y="783590"/>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4" name="Rectangle 217"/>
                        <wps:cNvSpPr>
                          <a:spLocks noChangeArrowheads="1"/>
                        </wps:cNvSpPr>
                        <wps:spPr bwMode="auto">
                          <a:xfrm>
                            <a:off x="480060" y="68834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S2</w:t>
                              </w:r>
                            </w:p>
                          </w:txbxContent>
                        </wps:txbx>
                        <wps:bodyPr rot="0" vert="horz" wrap="none" lIns="0" tIns="0" rIns="0" bIns="0" anchor="t" anchorCtr="0">
                          <a:spAutoFit/>
                        </wps:bodyPr>
                      </wps:wsp>
                      <wps:wsp>
                        <wps:cNvPr id="25" name="Rectangle 218"/>
                        <wps:cNvSpPr>
                          <a:spLocks noChangeArrowheads="1"/>
                        </wps:cNvSpPr>
                        <wps:spPr bwMode="auto">
                          <a:xfrm>
                            <a:off x="316865" y="833120"/>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B </w:t>
                              </w:r>
                            </w:p>
                          </w:txbxContent>
                        </wps:txbx>
                        <wps:bodyPr rot="0" vert="horz" wrap="none" lIns="0" tIns="0" rIns="0" bIns="0" anchor="t" anchorCtr="0">
                          <a:spAutoFit/>
                        </wps:bodyPr>
                      </wps:wsp>
                      <wps:wsp>
                        <wps:cNvPr id="26" name="Oval 219"/>
                        <wps:cNvSpPr>
                          <a:spLocks noChangeArrowheads="1"/>
                        </wps:cNvSpPr>
                        <wps:spPr bwMode="auto">
                          <a:xfrm>
                            <a:off x="430530" y="77025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20"/>
                        <wps:cNvCnPr>
                          <a:cxnSpLocks noChangeShapeType="1"/>
                        </wps:cNvCnPr>
                        <wps:spPr bwMode="auto">
                          <a:xfrm flipH="1">
                            <a:off x="375920" y="78359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29" name="Oval 221"/>
                        <wps:cNvSpPr>
                          <a:spLocks noChangeArrowheads="1"/>
                        </wps:cNvSpPr>
                        <wps:spPr bwMode="auto">
                          <a:xfrm>
                            <a:off x="430530" y="892175"/>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22"/>
                        <wps:cNvCnPr>
                          <a:cxnSpLocks noChangeShapeType="1"/>
                        </wps:cNvCnPr>
                        <wps:spPr bwMode="auto">
                          <a:xfrm flipH="1">
                            <a:off x="375920" y="90614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1" name="Oval 223"/>
                        <wps:cNvSpPr>
                          <a:spLocks noChangeArrowheads="1"/>
                        </wps:cNvSpPr>
                        <wps:spPr bwMode="auto">
                          <a:xfrm>
                            <a:off x="579755" y="770255"/>
                            <a:ext cx="22860"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24"/>
                        <wps:cNvCnPr>
                          <a:cxnSpLocks noChangeShapeType="1"/>
                        </wps:cNvCnPr>
                        <wps:spPr bwMode="auto">
                          <a:xfrm>
                            <a:off x="607060" y="78359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3" name="Line 225"/>
                        <wps:cNvCnPr>
                          <a:cxnSpLocks noChangeShapeType="1"/>
                        </wps:cNvCnPr>
                        <wps:spPr bwMode="auto">
                          <a:xfrm flipH="1">
                            <a:off x="457835" y="1150620"/>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4" name="Rectangle 226"/>
                        <wps:cNvSpPr>
                          <a:spLocks noChangeArrowheads="1"/>
                        </wps:cNvSpPr>
                        <wps:spPr bwMode="auto">
                          <a:xfrm>
                            <a:off x="480060" y="105537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S3</w:t>
                              </w:r>
                            </w:p>
                          </w:txbxContent>
                        </wps:txbx>
                        <wps:bodyPr rot="0" vert="horz" wrap="none" lIns="0" tIns="0" rIns="0" bIns="0" anchor="t" anchorCtr="0">
                          <a:spAutoFit/>
                        </wps:bodyPr>
                      </wps:wsp>
                      <wps:wsp>
                        <wps:cNvPr id="35" name="Rectangle 227"/>
                        <wps:cNvSpPr>
                          <a:spLocks noChangeArrowheads="1"/>
                        </wps:cNvSpPr>
                        <wps:spPr bwMode="auto">
                          <a:xfrm>
                            <a:off x="316865" y="1200150"/>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C </w:t>
                              </w:r>
                            </w:p>
                          </w:txbxContent>
                        </wps:txbx>
                        <wps:bodyPr rot="0" vert="horz" wrap="none" lIns="0" tIns="0" rIns="0" bIns="0" anchor="t" anchorCtr="0">
                          <a:spAutoFit/>
                        </wps:bodyPr>
                      </wps:wsp>
                      <wps:wsp>
                        <wps:cNvPr id="36" name="Oval 228"/>
                        <wps:cNvSpPr>
                          <a:spLocks noChangeArrowheads="1"/>
                        </wps:cNvSpPr>
                        <wps:spPr bwMode="auto">
                          <a:xfrm>
                            <a:off x="430530" y="113728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29"/>
                        <wps:cNvCnPr>
                          <a:cxnSpLocks noChangeShapeType="1"/>
                        </wps:cNvCnPr>
                        <wps:spPr bwMode="auto">
                          <a:xfrm flipH="1">
                            <a:off x="375920" y="11506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38" name="Oval 230"/>
                        <wps:cNvSpPr>
                          <a:spLocks noChangeArrowheads="1"/>
                        </wps:cNvSpPr>
                        <wps:spPr bwMode="auto">
                          <a:xfrm>
                            <a:off x="430530" y="1259205"/>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231"/>
                        <wps:cNvCnPr>
                          <a:cxnSpLocks noChangeShapeType="1"/>
                        </wps:cNvCnPr>
                        <wps:spPr bwMode="auto">
                          <a:xfrm flipH="1">
                            <a:off x="375920" y="127317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0" name="Oval 232"/>
                        <wps:cNvSpPr>
                          <a:spLocks noChangeArrowheads="1"/>
                        </wps:cNvSpPr>
                        <wps:spPr bwMode="auto">
                          <a:xfrm>
                            <a:off x="579755" y="1137285"/>
                            <a:ext cx="22860"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233"/>
                        <wps:cNvCnPr>
                          <a:cxnSpLocks noChangeShapeType="1"/>
                        </wps:cNvCnPr>
                        <wps:spPr bwMode="auto">
                          <a:xfrm>
                            <a:off x="607060" y="115062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2" name="Line 234"/>
                        <wps:cNvCnPr>
                          <a:cxnSpLocks noChangeShapeType="1"/>
                        </wps:cNvCnPr>
                        <wps:spPr bwMode="auto">
                          <a:xfrm flipH="1">
                            <a:off x="457835" y="1435735"/>
                            <a:ext cx="121920" cy="122555"/>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3" name="Rectangle 235"/>
                        <wps:cNvSpPr>
                          <a:spLocks noChangeArrowheads="1"/>
                        </wps:cNvSpPr>
                        <wps:spPr bwMode="auto">
                          <a:xfrm>
                            <a:off x="480060" y="1340485"/>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S4</w:t>
                              </w:r>
                            </w:p>
                          </w:txbxContent>
                        </wps:txbx>
                        <wps:bodyPr rot="0" vert="horz" wrap="none" lIns="0" tIns="0" rIns="0" bIns="0" anchor="t" anchorCtr="0">
                          <a:spAutoFit/>
                        </wps:bodyPr>
                      </wps:wsp>
                      <wps:wsp>
                        <wps:cNvPr id="44" name="Rectangle 236"/>
                        <wps:cNvSpPr>
                          <a:spLocks noChangeArrowheads="1"/>
                        </wps:cNvSpPr>
                        <wps:spPr bwMode="auto">
                          <a:xfrm>
                            <a:off x="358140" y="1485265"/>
                            <a:ext cx="23495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FF"/>
                                  <w:sz w:val="10"/>
                                  <w:szCs w:val="10"/>
                                </w:rPr>
                                <w:t xml:space="preserve">Key = D </w:t>
                              </w:r>
                            </w:p>
                          </w:txbxContent>
                        </wps:txbx>
                        <wps:bodyPr rot="0" vert="horz" wrap="none" lIns="0" tIns="0" rIns="0" bIns="0" anchor="t" anchorCtr="0">
                          <a:spAutoFit/>
                        </wps:bodyPr>
                      </wps:wsp>
                      <wps:wsp>
                        <wps:cNvPr id="45" name="Oval 237"/>
                        <wps:cNvSpPr>
                          <a:spLocks noChangeArrowheads="1"/>
                        </wps:cNvSpPr>
                        <wps:spPr bwMode="auto">
                          <a:xfrm>
                            <a:off x="430530" y="1422400"/>
                            <a:ext cx="22225"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238"/>
                        <wps:cNvCnPr>
                          <a:cxnSpLocks noChangeShapeType="1"/>
                        </wps:cNvCnPr>
                        <wps:spPr bwMode="auto">
                          <a:xfrm flipH="1">
                            <a:off x="375920" y="143573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7" name="Oval 239"/>
                        <wps:cNvSpPr>
                          <a:spLocks noChangeArrowheads="1"/>
                        </wps:cNvSpPr>
                        <wps:spPr bwMode="auto">
                          <a:xfrm>
                            <a:off x="430530" y="1544955"/>
                            <a:ext cx="22225" cy="22225"/>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240"/>
                        <wps:cNvCnPr>
                          <a:cxnSpLocks noChangeShapeType="1"/>
                        </wps:cNvCnPr>
                        <wps:spPr bwMode="auto">
                          <a:xfrm flipH="1">
                            <a:off x="375920" y="1558290"/>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49" name="Oval 241"/>
                        <wps:cNvSpPr>
                          <a:spLocks noChangeArrowheads="1"/>
                        </wps:cNvSpPr>
                        <wps:spPr bwMode="auto">
                          <a:xfrm>
                            <a:off x="579755" y="1422400"/>
                            <a:ext cx="22860" cy="22860"/>
                          </a:xfrm>
                          <a:prstGeom prst="ellipse">
                            <a:avLst/>
                          </a:prstGeom>
                          <a:noFill/>
                          <a:ln w="4445">
                            <a:solidFill>
                              <a:srgbClr val="0000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242"/>
                        <wps:cNvCnPr>
                          <a:cxnSpLocks noChangeShapeType="1"/>
                        </wps:cNvCnPr>
                        <wps:spPr bwMode="auto">
                          <a:xfrm>
                            <a:off x="607060" y="1435735"/>
                            <a:ext cx="54610" cy="0"/>
                          </a:xfrm>
                          <a:prstGeom prst="line">
                            <a:avLst/>
                          </a:prstGeom>
                          <a:noFill/>
                          <a:ln w="4445">
                            <a:solidFill>
                              <a:srgbClr val="0000FF"/>
                            </a:solidFill>
                            <a:prstDash val="solid"/>
                            <a:round/>
                            <a:headEnd/>
                            <a:tailEnd/>
                          </a:ln>
                          <a:extLst>
                            <a:ext uri="{909E8E84-426E-40DD-AFC4-6F175D3DCCD1}">
                              <a14:hiddenFill xmlns:a14="http://schemas.microsoft.com/office/drawing/2010/main">
                                <a:noFill/>
                              </a14:hiddenFill>
                            </a:ext>
                          </a:extLst>
                        </wps:spPr>
                        <wps:bodyPr/>
                      </wps:wsp>
                      <wps:wsp>
                        <wps:cNvPr id="51" name="Oval 243"/>
                        <wps:cNvSpPr>
                          <a:spLocks noChangeArrowheads="1"/>
                        </wps:cNvSpPr>
                        <wps:spPr bwMode="auto">
                          <a:xfrm>
                            <a:off x="40640" y="154940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2" name="Oval 244"/>
                        <wps:cNvSpPr>
                          <a:spLocks noChangeArrowheads="1"/>
                        </wps:cNvSpPr>
                        <wps:spPr bwMode="auto">
                          <a:xfrm>
                            <a:off x="40640" y="1263650"/>
                            <a:ext cx="13970" cy="13970"/>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3" name="Oval 245"/>
                        <wps:cNvSpPr>
                          <a:spLocks noChangeArrowheads="1"/>
                        </wps:cNvSpPr>
                        <wps:spPr bwMode="auto">
                          <a:xfrm>
                            <a:off x="40640" y="896620"/>
                            <a:ext cx="13970" cy="13970"/>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4" name="Oval 246"/>
                        <wps:cNvSpPr>
                          <a:spLocks noChangeArrowheads="1"/>
                        </wps:cNvSpPr>
                        <wps:spPr bwMode="auto">
                          <a:xfrm>
                            <a:off x="244475" y="3670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5" name="Oval 247"/>
                        <wps:cNvSpPr>
                          <a:spLocks noChangeArrowheads="1"/>
                        </wps:cNvSpPr>
                        <wps:spPr bwMode="auto">
                          <a:xfrm>
                            <a:off x="244475" y="77470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6" name="Oval 248"/>
                        <wps:cNvSpPr>
                          <a:spLocks noChangeArrowheads="1"/>
                        </wps:cNvSpPr>
                        <wps:spPr bwMode="auto">
                          <a:xfrm>
                            <a:off x="244475" y="11417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57" name="Rectangle 249"/>
                        <wps:cNvSpPr>
                          <a:spLocks noChangeArrowheads="1"/>
                        </wps:cNvSpPr>
                        <wps:spPr bwMode="auto">
                          <a:xfrm>
                            <a:off x="1685290" y="403225"/>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U5</w:t>
                              </w:r>
                            </w:p>
                          </w:txbxContent>
                        </wps:txbx>
                        <wps:bodyPr rot="0" vert="horz" wrap="none" lIns="0" tIns="0" rIns="0" bIns="0" anchor="t" anchorCtr="0">
                          <a:spAutoFit/>
                        </wps:bodyPr>
                      </wps:wsp>
                      <wps:wsp>
                        <wps:cNvPr id="58" name="Rectangle 250"/>
                        <wps:cNvSpPr>
                          <a:spLocks noChangeArrowheads="1"/>
                        </wps:cNvSpPr>
                        <wps:spPr bwMode="auto">
                          <a:xfrm>
                            <a:off x="1631315" y="601980"/>
                            <a:ext cx="173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AND2</w:t>
                              </w:r>
                            </w:p>
                          </w:txbxContent>
                        </wps:txbx>
                        <wps:bodyPr rot="0" vert="horz" wrap="none" lIns="0" tIns="0" rIns="0" bIns="0" anchor="t" anchorCtr="0">
                          <a:spAutoFit/>
                        </wps:bodyPr>
                      </wps:wsp>
                      <wps:wsp>
                        <wps:cNvPr id="59" name="Arc 251"/>
                        <wps:cNvSpPr>
                          <a:spLocks/>
                        </wps:cNvSpPr>
                        <wps:spPr bwMode="auto">
                          <a:xfrm>
                            <a:off x="1733550" y="484505"/>
                            <a:ext cx="66040" cy="104140"/>
                          </a:xfrm>
                          <a:custGeom>
                            <a:avLst/>
                            <a:gdLst>
                              <a:gd name="G0" fmla="+- 0 0 0"/>
                              <a:gd name="G1" fmla="+- 21591 0 0"/>
                              <a:gd name="G2" fmla="+- 21600 0 0"/>
                              <a:gd name="T0" fmla="*/ 626 w 21600"/>
                              <a:gd name="T1" fmla="*/ 0 h 43183"/>
                              <a:gd name="T2" fmla="*/ 570 w 21600"/>
                              <a:gd name="T3" fmla="*/ 43183 h 43183"/>
                              <a:gd name="T4" fmla="*/ 0 w 21600"/>
                              <a:gd name="T5" fmla="*/ 21591 h 43183"/>
                            </a:gdLst>
                            <a:ahLst/>
                            <a:cxnLst>
                              <a:cxn ang="0">
                                <a:pos x="T0" y="T1"/>
                              </a:cxn>
                              <a:cxn ang="0">
                                <a:pos x="T2" y="T3"/>
                              </a:cxn>
                              <a:cxn ang="0">
                                <a:pos x="T4" y="T5"/>
                              </a:cxn>
                            </a:cxnLst>
                            <a:rect l="0" t="0" r="r" b="b"/>
                            <a:pathLst>
                              <a:path w="21600" h="43183" fill="none" extrusionOk="0">
                                <a:moveTo>
                                  <a:pt x="625" y="0"/>
                                </a:moveTo>
                                <a:cubicBezTo>
                                  <a:pt x="12306" y="338"/>
                                  <a:pt x="21600" y="9905"/>
                                  <a:pt x="21600" y="21591"/>
                                </a:cubicBezTo>
                                <a:cubicBezTo>
                                  <a:pt x="21600" y="33298"/>
                                  <a:pt x="12273" y="42874"/>
                                  <a:pt x="570" y="43183"/>
                                </a:cubicBezTo>
                              </a:path>
                              <a:path w="21600" h="43183" stroke="0" extrusionOk="0">
                                <a:moveTo>
                                  <a:pt x="625" y="0"/>
                                </a:moveTo>
                                <a:cubicBezTo>
                                  <a:pt x="12306" y="338"/>
                                  <a:pt x="21600" y="9905"/>
                                  <a:pt x="21600" y="21591"/>
                                </a:cubicBezTo>
                                <a:cubicBezTo>
                                  <a:pt x="21600" y="33298"/>
                                  <a:pt x="12273" y="42874"/>
                                  <a:pt x="570" y="43183"/>
                                </a:cubicBezTo>
                                <a:lnTo>
                                  <a:pt x="0" y="21591"/>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52"/>
                        <wps:cNvSpPr>
                          <a:spLocks/>
                        </wps:cNvSpPr>
                        <wps:spPr bwMode="auto">
                          <a:xfrm>
                            <a:off x="1640205" y="484505"/>
                            <a:ext cx="95250" cy="109220"/>
                          </a:xfrm>
                          <a:custGeom>
                            <a:avLst/>
                            <a:gdLst>
                              <a:gd name="T0" fmla="*/ 150 w 150"/>
                              <a:gd name="T1" fmla="*/ 0 h 172"/>
                              <a:gd name="T2" fmla="*/ 0 w 150"/>
                              <a:gd name="T3" fmla="*/ 0 h 172"/>
                              <a:gd name="T4" fmla="*/ 0 w 150"/>
                              <a:gd name="T5" fmla="*/ 172 h 172"/>
                              <a:gd name="T6" fmla="*/ 150 w 150"/>
                              <a:gd name="T7" fmla="*/ 172 h 172"/>
                            </a:gdLst>
                            <a:ahLst/>
                            <a:cxnLst>
                              <a:cxn ang="0">
                                <a:pos x="T0" y="T1"/>
                              </a:cxn>
                              <a:cxn ang="0">
                                <a:pos x="T2" y="T3"/>
                              </a:cxn>
                              <a:cxn ang="0">
                                <a:pos x="T4" y="T5"/>
                              </a:cxn>
                              <a:cxn ang="0">
                                <a:pos x="T6" y="T7"/>
                              </a:cxn>
                            </a:cxnLst>
                            <a:rect l="0" t="0" r="r" b="b"/>
                            <a:pathLst>
                              <a:path w="150" h="172">
                                <a:moveTo>
                                  <a:pt x="150" y="0"/>
                                </a:moveTo>
                                <a:lnTo>
                                  <a:pt x="0" y="0"/>
                                </a:lnTo>
                                <a:lnTo>
                                  <a:pt x="0" y="172"/>
                                </a:lnTo>
                                <a:lnTo>
                                  <a:pt x="150" y="172"/>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53"/>
                        <wps:cNvCnPr>
                          <a:cxnSpLocks noChangeShapeType="1"/>
                        </wps:cNvCnPr>
                        <wps:spPr bwMode="auto">
                          <a:xfrm flipH="1">
                            <a:off x="1558290" y="49847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254"/>
                        <wps:cNvCnPr>
                          <a:cxnSpLocks noChangeShapeType="1"/>
                        </wps:cNvCnPr>
                        <wps:spPr bwMode="auto">
                          <a:xfrm flipH="1">
                            <a:off x="1558290" y="57975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255"/>
                        <wps:cNvCnPr>
                          <a:cxnSpLocks noChangeShapeType="1"/>
                        </wps:cNvCnPr>
                        <wps:spPr bwMode="auto">
                          <a:xfrm>
                            <a:off x="1803400" y="539115"/>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Rectangle 256"/>
                        <wps:cNvSpPr>
                          <a:spLocks noChangeArrowheads="1"/>
                        </wps:cNvSpPr>
                        <wps:spPr bwMode="auto">
                          <a:xfrm>
                            <a:off x="1685290" y="1177290"/>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U7</w:t>
                              </w:r>
                            </w:p>
                          </w:txbxContent>
                        </wps:txbx>
                        <wps:bodyPr rot="0" vert="horz" wrap="none" lIns="0" tIns="0" rIns="0" bIns="0" anchor="t" anchorCtr="0">
                          <a:spAutoFit/>
                        </wps:bodyPr>
                      </wps:wsp>
                      <wps:wsp>
                        <wps:cNvPr id="65" name="Rectangle 257"/>
                        <wps:cNvSpPr>
                          <a:spLocks noChangeArrowheads="1"/>
                        </wps:cNvSpPr>
                        <wps:spPr bwMode="auto">
                          <a:xfrm>
                            <a:off x="1631315" y="1376680"/>
                            <a:ext cx="173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AND2</w:t>
                              </w:r>
                            </w:p>
                          </w:txbxContent>
                        </wps:txbx>
                        <wps:bodyPr rot="0" vert="horz" wrap="none" lIns="0" tIns="0" rIns="0" bIns="0" anchor="t" anchorCtr="0">
                          <a:spAutoFit/>
                        </wps:bodyPr>
                      </wps:wsp>
                      <wps:wsp>
                        <wps:cNvPr id="66" name="Arc 258"/>
                        <wps:cNvSpPr>
                          <a:spLocks/>
                        </wps:cNvSpPr>
                        <wps:spPr bwMode="auto">
                          <a:xfrm>
                            <a:off x="1733550" y="1259205"/>
                            <a:ext cx="66040" cy="104140"/>
                          </a:xfrm>
                          <a:custGeom>
                            <a:avLst/>
                            <a:gdLst>
                              <a:gd name="G0" fmla="+- 0 0 0"/>
                              <a:gd name="G1" fmla="+- 21591 0 0"/>
                              <a:gd name="G2" fmla="+- 21600 0 0"/>
                              <a:gd name="T0" fmla="*/ 626 w 21600"/>
                              <a:gd name="T1" fmla="*/ 0 h 43183"/>
                              <a:gd name="T2" fmla="*/ 577 w 21600"/>
                              <a:gd name="T3" fmla="*/ 43183 h 43183"/>
                              <a:gd name="T4" fmla="*/ 0 w 21600"/>
                              <a:gd name="T5" fmla="*/ 21591 h 43183"/>
                            </a:gdLst>
                            <a:ahLst/>
                            <a:cxnLst>
                              <a:cxn ang="0">
                                <a:pos x="T0" y="T1"/>
                              </a:cxn>
                              <a:cxn ang="0">
                                <a:pos x="T2" y="T3"/>
                              </a:cxn>
                              <a:cxn ang="0">
                                <a:pos x="T4" y="T5"/>
                              </a:cxn>
                            </a:cxnLst>
                            <a:rect l="0" t="0" r="r" b="b"/>
                            <a:pathLst>
                              <a:path w="21600" h="43183" fill="none" extrusionOk="0">
                                <a:moveTo>
                                  <a:pt x="625" y="0"/>
                                </a:moveTo>
                                <a:cubicBezTo>
                                  <a:pt x="12306" y="338"/>
                                  <a:pt x="21600" y="9905"/>
                                  <a:pt x="21600" y="21591"/>
                                </a:cubicBezTo>
                                <a:cubicBezTo>
                                  <a:pt x="21600" y="33295"/>
                                  <a:pt x="12277" y="42870"/>
                                  <a:pt x="577" y="43183"/>
                                </a:cubicBezTo>
                              </a:path>
                              <a:path w="21600" h="43183" stroke="0" extrusionOk="0">
                                <a:moveTo>
                                  <a:pt x="625" y="0"/>
                                </a:moveTo>
                                <a:cubicBezTo>
                                  <a:pt x="12306" y="338"/>
                                  <a:pt x="21600" y="9905"/>
                                  <a:pt x="21600" y="21591"/>
                                </a:cubicBezTo>
                                <a:cubicBezTo>
                                  <a:pt x="21600" y="33295"/>
                                  <a:pt x="12277" y="42870"/>
                                  <a:pt x="577" y="43183"/>
                                </a:cubicBezTo>
                                <a:lnTo>
                                  <a:pt x="0" y="21591"/>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259"/>
                        <wps:cNvSpPr>
                          <a:spLocks/>
                        </wps:cNvSpPr>
                        <wps:spPr bwMode="auto">
                          <a:xfrm>
                            <a:off x="1640205" y="1259205"/>
                            <a:ext cx="95250" cy="108585"/>
                          </a:xfrm>
                          <a:custGeom>
                            <a:avLst/>
                            <a:gdLst>
                              <a:gd name="T0" fmla="*/ 150 w 150"/>
                              <a:gd name="T1" fmla="*/ 0 h 171"/>
                              <a:gd name="T2" fmla="*/ 0 w 150"/>
                              <a:gd name="T3" fmla="*/ 0 h 171"/>
                              <a:gd name="T4" fmla="*/ 0 w 150"/>
                              <a:gd name="T5" fmla="*/ 171 h 171"/>
                              <a:gd name="T6" fmla="*/ 150 w 150"/>
                              <a:gd name="T7" fmla="*/ 171 h 171"/>
                            </a:gdLst>
                            <a:ahLst/>
                            <a:cxnLst>
                              <a:cxn ang="0">
                                <a:pos x="T0" y="T1"/>
                              </a:cxn>
                              <a:cxn ang="0">
                                <a:pos x="T2" y="T3"/>
                              </a:cxn>
                              <a:cxn ang="0">
                                <a:pos x="T4" y="T5"/>
                              </a:cxn>
                              <a:cxn ang="0">
                                <a:pos x="T6" y="T7"/>
                              </a:cxn>
                            </a:cxnLst>
                            <a:rect l="0" t="0" r="r" b="b"/>
                            <a:pathLst>
                              <a:path w="150" h="171">
                                <a:moveTo>
                                  <a:pt x="150" y="0"/>
                                </a:moveTo>
                                <a:lnTo>
                                  <a:pt x="0" y="0"/>
                                </a:lnTo>
                                <a:lnTo>
                                  <a:pt x="0" y="171"/>
                                </a:lnTo>
                                <a:lnTo>
                                  <a:pt x="150" y="171"/>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260"/>
                        <wps:cNvCnPr>
                          <a:cxnSpLocks noChangeShapeType="1"/>
                        </wps:cNvCnPr>
                        <wps:spPr bwMode="auto">
                          <a:xfrm flipH="1">
                            <a:off x="1558290" y="127317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261"/>
                        <wps:cNvCnPr>
                          <a:cxnSpLocks noChangeShapeType="1"/>
                        </wps:cNvCnPr>
                        <wps:spPr bwMode="auto">
                          <a:xfrm flipH="1">
                            <a:off x="1558290" y="135445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262"/>
                        <wps:cNvCnPr>
                          <a:cxnSpLocks noChangeShapeType="1"/>
                        </wps:cNvCnPr>
                        <wps:spPr bwMode="auto">
                          <a:xfrm>
                            <a:off x="1803400" y="1313815"/>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Rectangle 263"/>
                        <wps:cNvSpPr>
                          <a:spLocks noChangeArrowheads="1"/>
                        </wps:cNvSpPr>
                        <wps:spPr bwMode="auto">
                          <a:xfrm>
                            <a:off x="1685290" y="810895"/>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U8</w:t>
                              </w:r>
                            </w:p>
                          </w:txbxContent>
                        </wps:txbx>
                        <wps:bodyPr rot="0" vert="horz" wrap="none" lIns="0" tIns="0" rIns="0" bIns="0" anchor="t" anchorCtr="0">
                          <a:spAutoFit/>
                        </wps:bodyPr>
                      </wps:wsp>
                      <wps:wsp>
                        <wps:cNvPr id="72" name="Rectangle 264"/>
                        <wps:cNvSpPr>
                          <a:spLocks noChangeArrowheads="1"/>
                        </wps:cNvSpPr>
                        <wps:spPr bwMode="auto">
                          <a:xfrm>
                            <a:off x="1631315" y="1009650"/>
                            <a:ext cx="17335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AND2</w:t>
                              </w:r>
                            </w:p>
                          </w:txbxContent>
                        </wps:txbx>
                        <wps:bodyPr rot="0" vert="horz" wrap="none" lIns="0" tIns="0" rIns="0" bIns="0" anchor="t" anchorCtr="0">
                          <a:spAutoFit/>
                        </wps:bodyPr>
                      </wps:wsp>
                      <wps:wsp>
                        <wps:cNvPr id="73" name="Arc 265"/>
                        <wps:cNvSpPr>
                          <a:spLocks/>
                        </wps:cNvSpPr>
                        <wps:spPr bwMode="auto">
                          <a:xfrm>
                            <a:off x="1733550" y="892175"/>
                            <a:ext cx="66040" cy="104140"/>
                          </a:xfrm>
                          <a:custGeom>
                            <a:avLst/>
                            <a:gdLst>
                              <a:gd name="G0" fmla="+- 0 0 0"/>
                              <a:gd name="G1" fmla="+- 21591 0 0"/>
                              <a:gd name="G2" fmla="+- 21600 0 0"/>
                              <a:gd name="T0" fmla="*/ 626 w 21600"/>
                              <a:gd name="T1" fmla="*/ 0 h 43183"/>
                              <a:gd name="T2" fmla="*/ 570 w 21600"/>
                              <a:gd name="T3" fmla="*/ 43183 h 43183"/>
                              <a:gd name="T4" fmla="*/ 0 w 21600"/>
                              <a:gd name="T5" fmla="*/ 21591 h 43183"/>
                            </a:gdLst>
                            <a:ahLst/>
                            <a:cxnLst>
                              <a:cxn ang="0">
                                <a:pos x="T0" y="T1"/>
                              </a:cxn>
                              <a:cxn ang="0">
                                <a:pos x="T2" y="T3"/>
                              </a:cxn>
                              <a:cxn ang="0">
                                <a:pos x="T4" y="T5"/>
                              </a:cxn>
                            </a:cxnLst>
                            <a:rect l="0" t="0" r="r" b="b"/>
                            <a:pathLst>
                              <a:path w="21600" h="43183" fill="none" extrusionOk="0">
                                <a:moveTo>
                                  <a:pt x="625" y="0"/>
                                </a:moveTo>
                                <a:cubicBezTo>
                                  <a:pt x="12306" y="338"/>
                                  <a:pt x="21600" y="9905"/>
                                  <a:pt x="21600" y="21591"/>
                                </a:cubicBezTo>
                                <a:cubicBezTo>
                                  <a:pt x="21600" y="33298"/>
                                  <a:pt x="12273" y="42874"/>
                                  <a:pt x="570" y="43183"/>
                                </a:cubicBezTo>
                              </a:path>
                              <a:path w="21600" h="43183" stroke="0" extrusionOk="0">
                                <a:moveTo>
                                  <a:pt x="625" y="0"/>
                                </a:moveTo>
                                <a:cubicBezTo>
                                  <a:pt x="12306" y="338"/>
                                  <a:pt x="21600" y="9905"/>
                                  <a:pt x="21600" y="21591"/>
                                </a:cubicBezTo>
                                <a:cubicBezTo>
                                  <a:pt x="21600" y="33298"/>
                                  <a:pt x="12273" y="42874"/>
                                  <a:pt x="570" y="43183"/>
                                </a:cubicBezTo>
                                <a:lnTo>
                                  <a:pt x="0" y="21591"/>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266"/>
                        <wps:cNvSpPr>
                          <a:spLocks/>
                        </wps:cNvSpPr>
                        <wps:spPr bwMode="auto">
                          <a:xfrm>
                            <a:off x="1640205" y="892175"/>
                            <a:ext cx="95250" cy="109220"/>
                          </a:xfrm>
                          <a:custGeom>
                            <a:avLst/>
                            <a:gdLst>
                              <a:gd name="T0" fmla="*/ 150 w 150"/>
                              <a:gd name="T1" fmla="*/ 0 h 172"/>
                              <a:gd name="T2" fmla="*/ 0 w 150"/>
                              <a:gd name="T3" fmla="*/ 0 h 172"/>
                              <a:gd name="T4" fmla="*/ 0 w 150"/>
                              <a:gd name="T5" fmla="*/ 172 h 172"/>
                              <a:gd name="T6" fmla="*/ 150 w 150"/>
                              <a:gd name="T7" fmla="*/ 172 h 172"/>
                            </a:gdLst>
                            <a:ahLst/>
                            <a:cxnLst>
                              <a:cxn ang="0">
                                <a:pos x="T0" y="T1"/>
                              </a:cxn>
                              <a:cxn ang="0">
                                <a:pos x="T2" y="T3"/>
                              </a:cxn>
                              <a:cxn ang="0">
                                <a:pos x="T4" y="T5"/>
                              </a:cxn>
                              <a:cxn ang="0">
                                <a:pos x="T6" y="T7"/>
                              </a:cxn>
                            </a:cxnLst>
                            <a:rect l="0" t="0" r="r" b="b"/>
                            <a:pathLst>
                              <a:path w="150" h="172">
                                <a:moveTo>
                                  <a:pt x="150" y="0"/>
                                </a:moveTo>
                                <a:lnTo>
                                  <a:pt x="0" y="0"/>
                                </a:lnTo>
                                <a:lnTo>
                                  <a:pt x="0" y="172"/>
                                </a:lnTo>
                                <a:lnTo>
                                  <a:pt x="150" y="172"/>
                                </a:lnTo>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267"/>
                        <wps:cNvCnPr>
                          <a:cxnSpLocks noChangeShapeType="1"/>
                        </wps:cNvCnPr>
                        <wps:spPr bwMode="auto">
                          <a:xfrm flipH="1">
                            <a:off x="1558290" y="90614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268"/>
                        <wps:cNvCnPr>
                          <a:cxnSpLocks noChangeShapeType="1"/>
                        </wps:cNvCnPr>
                        <wps:spPr bwMode="auto">
                          <a:xfrm flipH="1">
                            <a:off x="1558290" y="987425"/>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269"/>
                        <wps:cNvCnPr>
                          <a:cxnSpLocks noChangeShapeType="1"/>
                        </wps:cNvCnPr>
                        <wps:spPr bwMode="auto">
                          <a:xfrm>
                            <a:off x="1803400" y="946785"/>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Rectangle 270"/>
                        <wps:cNvSpPr>
                          <a:spLocks noChangeArrowheads="1"/>
                        </wps:cNvSpPr>
                        <wps:spPr bwMode="auto">
                          <a:xfrm>
                            <a:off x="2134235" y="607060"/>
                            <a:ext cx="8128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U9</w:t>
                              </w:r>
                            </w:p>
                          </w:txbxContent>
                        </wps:txbx>
                        <wps:bodyPr rot="0" vert="horz" wrap="none" lIns="0" tIns="0" rIns="0" bIns="0" anchor="t" anchorCtr="0">
                          <a:spAutoFit/>
                        </wps:bodyPr>
                      </wps:wsp>
                      <wps:wsp>
                        <wps:cNvPr id="79" name="Rectangle 271"/>
                        <wps:cNvSpPr>
                          <a:spLocks noChangeArrowheads="1"/>
                        </wps:cNvSpPr>
                        <wps:spPr bwMode="auto">
                          <a:xfrm>
                            <a:off x="2102485" y="810895"/>
                            <a:ext cx="130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OR2</w:t>
                              </w:r>
                            </w:p>
                          </w:txbxContent>
                        </wps:txbx>
                        <wps:bodyPr rot="0" vert="horz" wrap="none" lIns="0" tIns="0" rIns="0" bIns="0" anchor="t" anchorCtr="0">
                          <a:spAutoFit/>
                        </wps:bodyPr>
                      </wps:wsp>
                      <wps:wsp>
                        <wps:cNvPr id="80" name="Arc 272"/>
                        <wps:cNvSpPr>
                          <a:spLocks/>
                        </wps:cNvSpPr>
                        <wps:spPr bwMode="auto">
                          <a:xfrm>
                            <a:off x="2086610" y="688340"/>
                            <a:ext cx="20955" cy="103505"/>
                          </a:xfrm>
                          <a:custGeom>
                            <a:avLst/>
                            <a:gdLst>
                              <a:gd name="G0" fmla="+- 0 0 0"/>
                              <a:gd name="G1" fmla="+- 21509 0 0"/>
                              <a:gd name="G2" fmla="+- 21600 0 0"/>
                              <a:gd name="T0" fmla="*/ 1985 w 21600"/>
                              <a:gd name="T1" fmla="*/ 0 h 43033"/>
                              <a:gd name="T2" fmla="*/ 1810 w 21600"/>
                              <a:gd name="T3" fmla="*/ 43033 h 43033"/>
                              <a:gd name="T4" fmla="*/ 0 w 21600"/>
                              <a:gd name="T5" fmla="*/ 21509 h 43033"/>
                            </a:gdLst>
                            <a:ahLst/>
                            <a:cxnLst>
                              <a:cxn ang="0">
                                <a:pos x="T0" y="T1"/>
                              </a:cxn>
                              <a:cxn ang="0">
                                <a:pos x="T2" y="T3"/>
                              </a:cxn>
                              <a:cxn ang="0">
                                <a:pos x="T4" y="T5"/>
                              </a:cxn>
                            </a:cxnLst>
                            <a:rect l="0" t="0" r="r" b="b"/>
                            <a:pathLst>
                              <a:path w="21600" h="43033" fill="none" extrusionOk="0">
                                <a:moveTo>
                                  <a:pt x="1984" y="0"/>
                                </a:moveTo>
                                <a:cubicBezTo>
                                  <a:pt x="13098" y="1025"/>
                                  <a:pt x="21600" y="10348"/>
                                  <a:pt x="21600" y="21509"/>
                                </a:cubicBezTo>
                                <a:cubicBezTo>
                                  <a:pt x="21600" y="32736"/>
                                  <a:pt x="12998" y="42092"/>
                                  <a:pt x="1810" y="43033"/>
                                </a:cubicBezTo>
                              </a:path>
                              <a:path w="21600" h="43033" stroke="0" extrusionOk="0">
                                <a:moveTo>
                                  <a:pt x="1984" y="0"/>
                                </a:moveTo>
                                <a:cubicBezTo>
                                  <a:pt x="13098" y="1025"/>
                                  <a:pt x="21600" y="10348"/>
                                  <a:pt x="21600" y="21509"/>
                                </a:cubicBezTo>
                                <a:cubicBezTo>
                                  <a:pt x="21600" y="32736"/>
                                  <a:pt x="12998" y="42092"/>
                                  <a:pt x="1810" y="43033"/>
                                </a:cubicBezTo>
                                <a:lnTo>
                                  <a:pt x="0" y="21509"/>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73"/>
                        <wps:cNvCnPr>
                          <a:cxnSpLocks noChangeShapeType="1"/>
                        </wps:cNvCnPr>
                        <wps:spPr bwMode="auto">
                          <a:xfrm>
                            <a:off x="2088515" y="702310"/>
                            <a:ext cx="1397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274"/>
                        <wps:cNvCnPr>
                          <a:cxnSpLocks noChangeShapeType="1"/>
                        </wps:cNvCnPr>
                        <wps:spPr bwMode="auto">
                          <a:xfrm>
                            <a:off x="2088515" y="783590"/>
                            <a:ext cx="889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275"/>
                        <wps:cNvCnPr>
                          <a:cxnSpLocks noChangeShapeType="1"/>
                        </wps:cNvCnPr>
                        <wps:spPr bwMode="auto">
                          <a:xfrm>
                            <a:off x="2088515" y="688340"/>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276"/>
                        <wps:cNvCnPr>
                          <a:cxnSpLocks noChangeShapeType="1"/>
                        </wps:cNvCnPr>
                        <wps:spPr bwMode="auto">
                          <a:xfrm>
                            <a:off x="2088515" y="797560"/>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Arc 277"/>
                        <wps:cNvSpPr>
                          <a:spLocks/>
                        </wps:cNvSpPr>
                        <wps:spPr bwMode="auto">
                          <a:xfrm>
                            <a:off x="2154555" y="686435"/>
                            <a:ext cx="92710" cy="106045"/>
                          </a:xfrm>
                          <a:custGeom>
                            <a:avLst/>
                            <a:gdLst>
                              <a:gd name="G0" fmla="+- 0 0 0"/>
                              <a:gd name="G1" fmla="+- 0 0 0"/>
                              <a:gd name="G2" fmla="+- 21600 0 0"/>
                              <a:gd name="T0" fmla="*/ 18833 w 18833"/>
                              <a:gd name="T1" fmla="*/ 10577 h 21597"/>
                              <a:gd name="T2" fmla="*/ 370 w 18833"/>
                              <a:gd name="T3" fmla="*/ 21597 h 21597"/>
                              <a:gd name="T4" fmla="*/ 0 w 18833"/>
                              <a:gd name="T5" fmla="*/ 0 h 21597"/>
                            </a:gdLst>
                            <a:ahLst/>
                            <a:cxnLst>
                              <a:cxn ang="0">
                                <a:pos x="T0" y="T1"/>
                              </a:cxn>
                              <a:cxn ang="0">
                                <a:pos x="T2" y="T3"/>
                              </a:cxn>
                              <a:cxn ang="0">
                                <a:pos x="T4" y="T5"/>
                              </a:cxn>
                            </a:cxnLst>
                            <a:rect l="0" t="0" r="r" b="b"/>
                            <a:pathLst>
                              <a:path w="18833" h="21597" fill="none" extrusionOk="0">
                                <a:moveTo>
                                  <a:pt x="18833" y="10577"/>
                                </a:moveTo>
                                <a:cubicBezTo>
                                  <a:pt x="15074" y="17270"/>
                                  <a:pt x="8045" y="21465"/>
                                  <a:pt x="369" y="21596"/>
                                </a:cubicBezTo>
                              </a:path>
                              <a:path w="18833" h="21597" stroke="0" extrusionOk="0">
                                <a:moveTo>
                                  <a:pt x="18833" y="10577"/>
                                </a:moveTo>
                                <a:cubicBezTo>
                                  <a:pt x="15074" y="17270"/>
                                  <a:pt x="8045" y="21465"/>
                                  <a:pt x="369" y="21596"/>
                                </a:cubicBezTo>
                                <a:lnTo>
                                  <a:pt x="0"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Arc 278"/>
                        <wps:cNvSpPr>
                          <a:spLocks/>
                        </wps:cNvSpPr>
                        <wps:spPr bwMode="auto">
                          <a:xfrm>
                            <a:off x="2154555" y="688340"/>
                            <a:ext cx="93980" cy="106680"/>
                          </a:xfrm>
                          <a:custGeom>
                            <a:avLst/>
                            <a:gdLst>
                              <a:gd name="G0" fmla="+- 0 0 0"/>
                              <a:gd name="G1" fmla="+- 21597 0 0"/>
                              <a:gd name="G2" fmla="+- 21600 0 0"/>
                              <a:gd name="T0" fmla="*/ 387 w 19051"/>
                              <a:gd name="T1" fmla="*/ 0 h 21597"/>
                              <a:gd name="T2" fmla="*/ 19051 w 19051"/>
                              <a:gd name="T3" fmla="*/ 11417 h 21597"/>
                              <a:gd name="T4" fmla="*/ 0 w 19051"/>
                              <a:gd name="T5" fmla="*/ 21597 h 21597"/>
                            </a:gdLst>
                            <a:ahLst/>
                            <a:cxnLst>
                              <a:cxn ang="0">
                                <a:pos x="T0" y="T1"/>
                              </a:cxn>
                              <a:cxn ang="0">
                                <a:pos x="T2" y="T3"/>
                              </a:cxn>
                              <a:cxn ang="0">
                                <a:pos x="T4" y="T5"/>
                              </a:cxn>
                            </a:cxnLst>
                            <a:rect l="0" t="0" r="r" b="b"/>
                            <a:pathLst>
                              <a:path w="19051" h="21597" fill="none" extrusionOk="0">
                                <a:moveTo>
                                  <a:pt x="386" y="0"/>
                                </a:moveTo>
                                <a:cubicBezTo>
                                  <a:pt x="8217" y="140"/>
                                  <a:pt x="15359" y="4509"/>
                                  <a:pt x="19050" y="11417"/>
                                </a:cubicBezTo>
                              </a:path>
                              <a:path w="19051" h="21597" stroke="0" extrusionOk="0">
                                <a:moveTo>
                                  <a:pt x="386" y="0"/>
                                </a:moveTo>
                                <a:cubicBezTo>
                                  <a:pt x="8217" y="140"/>
                                  <a:pt x="15359" y="4509"/>
                                  <a:pt x="19050" y="11417"/>
                                </a:cubicBezTo>
                                <a:lnTo>
                                  <a:pt x="0" y="21597"/>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Line 279"/>
                        <wps:cNvCnPr>
                          <a:cxnSpLocks noChangeShapeType="1"/>
                        </wps:cNvCnPr>
                        <wps:spPr bwMode="auto">
                          <a:xfrm>
                            <a:off x="2251710" y="74295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280"/>
                        <wps:cNvCnPr>
                          <a:cxnSpLocks noChangeShapeType="1"/>
                        </wps:cNvCnPr>
                        <wps:spPr bwMode="auto">
                          <a:xfrm flipH="1">
                            <a:off x="2007235" y="702310"/>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281"/>
                        <wps:cNvCnPr>
                          <a:cxnSpLocks noChangeShapeType="1"/>
                        </wps:cNvCnPr>
                        <wps:spPr bwMode="auto">
                          <a:xfrm flipH="1">
                            <a:off x="2007235" y="783590"/>
                            <a:ext cx="8128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282"/>
                        <wps:cNvCnPr>
                          <a:cxnSpLocks noChangeShapeType="1"/>
                        </wps:cNvCnPr>
                        <wps:spPr bwMode="auto">
                          <a:xfrm>
                            <a:off x="2292350" y="74295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Rectangle 283"/>
                        <wps:cNvSpPr>
                          <a:spLocks noChangeArrowheads="1"/>
                        </wps:cNvSpPr>
                        <wps:spPr bwMode="auto">
                          <a:xfrm>
                            <a:off x="2605405" y="1055370"/>
                            <a:ext cx="11684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U10</w:t>
                              </w:r>
                            </w:p>
                          </w:txbxContent>
                        </wps:txbx>
                        <wps:bodyPr rot="0" vert="horz" wrap="none" lIns="0" tIns="0" rIns="0" bIns="0" anchor="t" anchorCtr="0">
                          <a:spAutoFit/>
                        </wps:bodyPr>
                      </wps:wsp>
                      <wps:wsp>
                        <wps:cNvPr id="92" name="Rectangle 284"/>
                        <wps:cNvSpPr>
                          <a:spLocks noChangeArrowheads="1"/>
                        </wps:cNvSpPr>
                        <wps:spPr bwMode="auto">
                          <a:xfrm>
                            <a:off x="2591435" y="1259205"/>
                            <a:ext cx="13081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OR2</w:t>
                              </w:r>
                            </w:p>
                          </w:txbxContent>
                        </wps:txbx>
                        <wps:bodyPr rot="0" vert="horz" wrap="none" lIns="0" tIns="0" rIns="0" bIns="0" anchor="t" anchorCtr="0">
                          <a:spAutoFit/>
                        </wps:bodyPr>
                      </wps:wsp>
                      <wps:wsp>
                        <wps:cNvPr id="93" name="Arc 285"/>
                        <wps:cNvSpPr>
                          <a:spLocks/>
                        </wps:cNvSpPr>
                        <wps:spPr bwMode="auto">
                          <a:xfrm>
                            <a:off x="2575560" y="1137920"/>
                            <a:ext cx="20320" cy="103505"/>
                          </a:xfrm>
                          <a:custGeom>
                            <a:avLst/>
                            <a:gdLst>
                              <a:gd name="G0" fmla="+- 0 0 0"/>
                              <a:gd name="G1" fmla="+- 21433 0 0"/>
                              <a:gd name="G2" fmla="+- 21600 0 0"/>
                              <a:gd name="T0" fmla="*/ 2679 w 21600"/>
                              <a:gd name="T1" fmla="*/ 0 h 42891"/>
                              <a:gd name="T2" fmla="*/ 2471 w 21600"/>
                              <a:gd name="T3" fmla="*/ 42891 h 42891"/>
                              <a:gd name="T4" fmla="*/ 0 w 21600"/>
                              <a:gd name="T5" fmla="*/ 21433 h 42891"/>
                            </a:gdLst>
                            <a:ahLst/>
                            <a:cxnLst>
                              <a:cxn ang="0">
                                <a:pos x="T0" y="T1"/>
                              </a:cxn>
                              <a:cxn ang="0">
                                <a:pos x="T2" y="T3"/>
                              </a:cxn>
                              <a:cxn ang="0">
                                <a:pos x="T4" y="T5"/>
                              </a:cxn>
                            </a:cxnLst>
                            <a:rect l="0" t="0" r="r" b="b"/>
                            <a:pathLst>
                              <a:path w="21600" h="42891" fill="none" extrusionOk="0">
                                <a:moveTo>
                                  <a:pt x="2679" y="-1"/>
                                </a:moveTo>
                                <a:cubicBezTo>
                                  <a:pt x="13488" y="1350"/>
                                  <a:pt x="21600" y="10539"/>
                                  <a:pt x="21600" y="21433"/>
                                </a:cubicBezTo>
                                <a:cubicBezTo>
                                  <a:pt x="21600" y="32406"/>
                                  <a:pt x="13372" y="41635"/>
                                  <a:pt x="2471" y="42891"/>
                                </a:cubicBezTo>
                              </a:path>
                              <a:path w="21600" h="42891" stroke="0" extrusionOk="0">
                                <a:moveTo>
                                  <a:pt x="2679" y="-1"/>
                                </a:moveTo>
                                <a:cubicBezTo>
                                  <a:pt x="13488" y="1350"/>
                                  <a:pt x="21600" y="10539"/>
                                  <a:pt x="21600" y="21433"/>
                                </a:cubicBezTo>
                                <a:cubicBezTo>
                                  <a:pt x="21600" y="32406"/>
                                  <a:pt x="13372" y="41635"/>
                                  <a:pt x="2471" y="42891"/>
                                </a:cubicBezTo>
                                <a:lnTo>
                                  <a:pt x="0" y="21433"/>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286"/>
                        <wps:cNvCnPr>
                          <a:cxnSpLocks noChangeShapeType="1"/>
                        </wps:cNvCnPr>
                        <wps:spPr bwMode="auto">
                          <a:xfrm>
                            <a:off x="2578100" y="1150620"/>
                            <a:ext cx="133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287"/>
                        <wps:cNvCnPr>
                          <a:cxnSpLocks noChangeShapeType="1"/>
                        </wps:cNvCnPr>
                        <wps:spPr bwMode="auto">
                          <a:xfrm>
                            <a:off x="2578100" y="1231900"/>
                            <a:ext cx="889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288"/>
                        <wps:cNvCnPr>
                          <a:cxnSpLocks noChangeShapeType="1"/>
                        </wps:cNvCnPr>
                        <wps:spPr bwMode="auto">
                          <a:xfrm>
                            <a:off x="2578100" y="1137285"/>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289"/>
                        <wps:cNvCnPr>
                          <a:cxnSpLocks noChangeShapeType="1"/>
                        </wps:cNvCnPr>
                        <wps:spPr bwMode="auto">
                          <a:xfrm>
                            <a:off x="2578100" y="1245870"/>
                            <a:ext cx="6794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Arc 290"/>
                        <wps:cNvSpPr>
                          <a:spLocks/>
                        </wps:cNvSpPr>
                        <wps:spPr bwMode="auto">
                          <a:xfrm>
                            <a:off x="2644140" y="1134745"/>
                            <a:ext cx="92710" cy="106680"/>
                          </a:xfrm>
                          <a:custGeom>
                            <a:avLst/>
                            <a:gdLst>
                              <a:gd name="G0" fmla="+- 0 0 0"/>
                              <a:gd name="G1" fmla="+- 0 0 0"/>
                              <a:gd name="G2" fmla="+- 21600 0 0"/>
                              <a:gd name="T0" fmla="*/ 18815 w 18815"/>
                              <a:gd name="T1" fmla="*/ 10609 h 21597"/>
                              <a:gd name="T2" fmla="*/ 371 w 18815"/>
                              <a:gd name="T3" fmla="*/ 21597 h 21597"/>
                              <a:gd name="T4" fmla="*/ 0 w 18815"/>
                              <a:gd name="T5" fmla="*/ 0 h 21597"/>
                            </a:gdLst>
                            <a:ahLst/>
                            <a:cxnLst>
                              <a:cxn ang="0">
                                <a:pos x="T0" y="T1"/>
                              </a:cxn>
                              <a:cxn ang="0">
                                <a:pos x="T2" y="T3"/>
                              </a:cxn>
                              <a:cxn ang="0">
                                <a:pos x="T4" y="T5"/>
                              </a:cxn>
                            </a:cxnLst>
                            <a:rect l="0" t="0" r="r" b="b"/>
                            <a:pathLst>
                              <a:path w="18815" h="21597" fill="none" extrusionOk="0">
                                <a:moveTo>
                                  <a:pt x="18815" y="10609"/>
                                </a:moveTo>
                                <a:cubicBezTo>
                                  <a:pt x="15051" y="17284"/>
                                  <a:pt x="8032" y="21465"/>
                                  <a:pt x="370" y="21596"/>
                                </a:cubicBezTo>
                              </a:path>
                              <a:path w="18815" h="21597" stroke="0" extrusionOk="0">
                                <a:moveTo>
                                  <a:pt x="18815" y="10609"/>
                                </a:moveTo>
                                <a:cubicBezTo>
                                  <a:pt x="15051" y="17284"/>
                                  <a:pt x="8032" y="21465"/>
                                  <a:pt x="370" y="21596"/>
                                </a:cubicBezTo>
                                <a:lnTo>
                                  <a:pt x="0" y="0"/>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rc 291"/>
                        <wps:cNvSpPr>
                          <a:spLocks/>
                        </wps:cNvSpPr>
                        <wps:spPr bwMode="auto">
                          <a:xfrm>
                            <a:off x="2644140" y="1137920"/>
                            <a:ext cx="93345" cy="106045"/>
                          </a:xfrm>
                          <a:custGeom>
                            <a:avLst/>
                            <a:gdLst>
                              <a:gd name="G0" fmla="+- 0 0 0"/>
                              <a:gd name="G1" fmla="+- 21597 0 0"/>
                              <a:gd name="G2" fmla="+- 21600 0 0"/>
                              <a:gd name="T0" fmla="*/ 386 w 18986"/>
                              <a:gd name="T1" fmla="*/ 0 h 21597"/>
                              <a:gd name="T2" fmla="*/ 18986 w 18986"/>
                              <a:gd name="T3" fmla="*/ 11297 h 21597"/>
                              <a:gd name="T4" fmla="*/ 0 w 18986"/>
                              <a:gd name="T5" fmla="*/ 21597 h 21597"/>
                            </a:gdLst>
                            <a:ahLst/>
                            <a:cxnLst>
                              <a:cxn ang="0">
                                <a:pos x="T0" y="T1"/>
                              </a:cxn>
                              <a:cxn ang="0">
                                <a:pos x="T2" y="T3"/>
                              </a:cxn>
                              <a:cxn ang="0">
                                <a:pos x="T4" y="T5"/>
                              </a:cxn>
                            </a:cxnLst>
                            <a:rect l="0" t="0" r="r" b="b"/>
                            <a:pathLst>
                              <a:path w="18986" h="21597" fill="none" extrusionOk="0">
                                <a:moveTo>
                                  <a:pt x="385" y="0"/>
                                </a:moveTo>
                                <a:cubicBezTo>
                                  <a:pt x="8168" y="139"/>
                                  <a:pt x="15274" y="4455"/>
                                  <a:pt x="18986" y="11296"/>
                                </a:cubicBezTo>
                              </a:path>
                              <a:path w="18986" h="21597" stroke="0" extrusionOk="0">
                                <a:moveTo>
                                  <a:pt x="385" y="0"/>
                                </a:moveTo>
                                <a:cubicBezTo>
                                  <a:pt x="8168" y="139"/>
                                  <a:pt x="15274" y="4455"/>
                                  <a:pt x="18986" y="11296"/>
                                </a:cubicBezTo>
                                <a:lnTo>
                                  <a:pt x="0" y="21597"/>
                                </a:lnTo>
                                <a:close/>
                              </a:path>
                            </a:pathLst>
                          </a:cu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292"/>
                        <wps:cNvCnPr>
                          <a:cxnSpLocks noChangeShapeType="1"/>
                        </wps:cNvCnPr>
                        <wps:spPr bwMode="auto">
                          <a:xfrm>
                            <a:off x="2741295" y="119126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293"/>
                        <wps:cNvCnPr>
                          <a:cxnSpLocks noChangeShapeType="1"/>
                        </wps:cNvCnPr>
                        <wps:spPr bwMode="auto">
                          <a:xfrm flipH="1">
                            <a:off x="2496185" y="1150620"/>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294"/>
                        <wps:cNvCnPr>
                          <a:cxnSpLocks noChangeShapeType="1"/>
                        </wps:cNvCnPr>
                        <wps:spPr bwMode="auto">
                          <a:xfrm flipH="1">
                            <a:off x="2496185" y="1231900"/>
                            <a:ext cx="8191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295"/>
                        <wps:cNvCnPr>
                          <a:cxnSpLocks noChangeShapeType="1"/>
                        </wps:cNvCnPr>
                        <wps:spPr bwMode="auto">
                          <a:xfrm>
                            <a:off x="2781935" y="1191260"/>
                            <a:ext cx="4064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Oval 296"/>
                        <wps:cNvSpPr>
                          <a:spLocks noChangeArrowheads="1"/>
                        </wps:cNvSpPr>
                        <wps:spPr bwMode="auto">
                          <a:xfrm>
                            <a:off x="855980" y="77470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5" name="Oval 297"/>
                        <wps:cNvSpPr>
                          <a:spLocks noChangeArrowheads="1"/>
                        </wps:cNvSpPr>
                        <wps:spPr bwMode="auto">
                          <a:xfrm>
                            <a:off x="855980" y="11417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6" name="Oval 298"/>
                        <wps:cNvSpPr>
                          <a:spLocks noChangeArrowheads="1"/>
                        </wps:cNvSpPr>
                        <wps:spPr bwMode="auto">
                          <a:xfrm>
                            <a:off x="855980" y="1426845"/>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7" name="Oval 299"/>
                        <wps:cNvSpPr>
                          <a:spLocks noChangeArrowheads="1"/>
                        </wps:cNvSpPr>
                        <wps:spPr bwMode="auto">
                          <a:xfrm>
                            <a:off x="855980" y="367030"/>
                            <a:ext cx="13970" cy="13335"/>
                          </a:xfrm>
                          <a:prstGeom prst="ellipse">
                            <a:avLst/>
                          </a:prstGeom>
                          <a:solidFill>
                            <a:srgbClr val="FF0000"/>
                          </a:solidFill>
                          <a:ln w="4445">
                            <a:solidFill>
                              <a:srgbClr val="FF0000"/>
                            </a:solidFill>
                            <a:prstDash val="solid"/>
                            <a:round/>
                            <a:headEnd/>
                            <a:tailEnd/>
                          </a:ln>
                        </wps:spPr>
                        <wps:bodyPr rot="0" vert="horz" wrap="square" lIns="91440" tIns="45720" rIns="91440" bIns="45720" anchor="t" anchorCtr="0" upright="1">
                          <a:noAutofit/>
                        </wps:bodyPr>
                      </wps:wsp>
                      <wps:wsp>
                        <wps:cNvPr id="108" name="Rectangle 300"/>
                        <wps:cNvSpPr>
                          <a:spLocks noChangeArrowheads="1"/>
                        </wps:cNvSpPr>
                        <wps:spPr bwMode="auto">
                          <a:xfrm>
                            <a:off x="2949575" y="742950"/>
                            <a:ext cx="7810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X1</w:t>
                              </w:r>
                            </w:p>
                          </w:txbxContent>
                        </wps:txbx>
                        <wps:bodyPr rot="0" vert="horz" wrap="none" lIns="0" tIns="0" rIns="0" bIns="0" anchor="t" anchorCtr="0">
                          <a:spAutoFit/>
                        </wps:bodyPr>
                      </wps:wsp>
                      <wps:wsp>
                        <wps:cNvPr id="109" name="Rectangle 301"/>
                        <wps:cNvSpPr>
                          <a:spLocks noChangeArrowheads="1"/>
                        </wps:cNvSpPr>
                        <wps:spPr bwMode="auto">
                          <a:xfrm>
                            <a:off x="3076575" y="909955"/>
                            <a:ext cx="14859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65E" w:rsidRDefault="009C665E">
                              <w:r>
                                <w:rPr>
                                  <w:rFonts w:cs="Arial"/>
                                  <w:b/>
                                  <w:bCs/>
                                  <w:color w:val="000000"/>
                                  <w:sz w:val="10"/>
                                  <w:szCs w:val="10"/>
                                </w:rPr>
                                <w:t xml:space="preserve">2.5 V </w:t>
                              </w:r>
                            </w:p>
                          </w:txbxContent>
                        </wps:txbx>
                        <wps:bodyPr rot="0" vert="horz" wrap="none" lIns="0" tIns="0" rIns="0" bIns="0" anchor="t" anchorCtr="0">
                          <a:spAutoFit/>
                        </wps:bodyPr>
                      </wps:wsp>
                      <wps:wsp>
                        <wps:cNvPr id="110" name="Oval 302"/>
                        <wps:cNvSpPr>
                          <a:spLocks noChangeArrowheads="1"/>
                        </wps:cNvSpPr>
                        <wps:spPr bwMode="auto">
                          <a:xfrm>
                            <a:off x="2945130" y="865505"/>
                            <a:ext cx="76835" cy="76835"/>
                          </a:xfrm>
                          <a:prstGeom prst="ellipse">
                            <a:avLst/>
                          </a:prstGeom>
                          <a:noFill/>
                          <a:ln w="44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303"/>
                        <wps:cNvCnPr>
                          <a:cxnSpLocks noChangeShapeType="1"/>
                        </wps:cNvCnPr>
                        <wps:spPr bwMode="auto">
                          <a:xfrm flipV="1">
                            <a:off x="2985770" y="946785"/>
                            <a:ext cx="0" cy="4064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304"/>
                        <wps:cNvCnPr>
                          <a:cxnSpLocks noChangeShapeType="1"/>
                        </wps:cNvCnPr>
                        <wps:spPr bwMode="auto">
                          <a:xfrm>
                            <a:off x="2985770" y="987425"/>
                            <a:ext cx="0" cy="81915"/>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305"/>
                        <wps:cNvCnPr>
                          <a:cxnSpLocks noChangeShapeType="1"/>
                        </wps:cNvCnPr>
                        <wps:spPr bwMode="auto">
                          <a:xfrm flipH="1">
                            <a:off x="49530" y="1558290"/>
                            <a:ext cx="32639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4" name="Line 306"/>
                        <wps:cNvCnPr>
                          <a:cxnSpLocks noChangeShapeType="1"/>
                        </wps:cNvCnPr>
                        <wps:spPr bwMode="auto">
                          <a:xfrm>
                            <a:off x="49530" y="1558290"/>
                            <a:ext cx="0" cy="163195"/>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5" name="Line 307"/>
                        <wps:cNvCnPr>
                          <a:cxnSpLocks noChangeShapeType="1"/>
                        </wps:cNvCnPr>
                        <wps:spPr bwMode="auto">
                          <a:xfrm flipH="1">
                            <a:off x="49530" y="1273175"/>
                            <a:ext cx="32639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6" name="Line 308"/>
                        <wps:cNvCnPr>
                          <a:cxnSpLocks noChangeShapeType="1"/>
                        </wps:cNvCnPr>
                        <wps:spPr bwMode="auto">
                          <a:xfrm>
                            <a:off x="49530" y="1273175"/>
                            <a:ext cx="0" cy="285115"/>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7" name="Line 309"/>
                        <wps:cNvCnPr>
                          <a:cxnSpLocks noChangeShapeType="1"/>
                        </wps:cNvCnPr>
                        <wps:spPr bwMode="auto">
                          <a:xfrm flipH="1">
                            <a:off x="49530" y="906145"/>
                            <a:ext cx="32639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8" name="Line 310"/>
                        <wps:cNvCnPr>
                          <a:cxnSpLocks noChangeShapeType="1"/>
                        </wps:cNvCnPr>
                        <wps:spPr bwMode="auto">
                          <a:xfrm>
                            <a:off x="49530" y="906145"/>
                            <a:ext cx="0" cy="36703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19" name="Freeform 311"/>
                        <wps:cNvSpPr>
                          <a:spLocks/>
                        </wps:cNvSpPr>
                        <wps:spPr bwMode="auto">
                          <a:xfrm>
                            <a:off x="49530" y="498475"/>
                            <a:ext cx="326390" cy="407670"/>
                          </a:xfrm>
                          <a:custGeom>
                            <a:avLst/>
                            <a:gdLst>
                              <a:gd name="T0" fmla="*/ 514 w 514"/>
                              <a:gd name="T1" fmla="*/ 0 h 642"/>
                              <a:gd name="T2" fmla="*/ 0 w 514"/>
                              <a:gd name="T3" fmla="*/ 0 h 642"/>
                              <a:gd name="T4" fmla="*/ 0 w 514"/>
                              <a:gd name="T5" fmla="*/ 642 h 642"/>
                            </a:gdLst>
                            <a:ahLst/>
                            <a:cxnLst>
                              <a:cxn ang="0">
                                <a:pos x="T0" y="T1"/>
                              </a:cxn>
                              <a:cxn ang="0">
                                <a:pos x="T2" y="T3"/>
                              </a:cxn>
                              <a:cxn ang="0">
                                <a:pos x="T4" y="T5"/>
                              </a:cxn>
                            </a:cxnLst>
                            <a:rect l="0" t="0" r="r" b="b"/>
                            <a:pathLst>
                              <a:path w="514" h="642">
                                <a:moveTo>
                                  <a:pt x="514" y="0"/>
                                </a:moveTo>
                                <a:lnTo>
                                  <a:pt x="0" y="0"/>
                                </a:lnTo>
                                <a:lnTo>
                                  <a:pt x="0" y="642"/>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312"/>
                        <wps:cNvCnPr>
                          <a:cxnSpLocks noChangeShapeType="1"/>
                        </wps:cNvCnPr>
                        <wps:spPr bwMode="auto">
                          <a:xfrm flipH="1">
                            <a:off x="254000" y="375920"/>
                            <a:ext cx="12192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1" name="Line 313"/>
                        <wps:cNvCnPr>
                          <a:cxnSpLocks noChangeShapeType="1"/>
                        </wps:cNvCnPr>
                        <wps:spPr bwMode="auto">
                          <a:xfrm flipV="1">
                            <a:off x="254000" y="172085"/>
                            <a:ext cx="0" cy="203835"/>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2" name="Line 314"/>
                        <wps:cNvCnPr>
                          <a:cxnSpLocks noChangeShapeType="1"/>
                        </wps:cNvCnPr>
                        <wps:spPr bwMode="auto">
                          <a:xfrm flipH="1">
                            <a:off x="254000" y="783590"/>
                            <a:ext cx="12192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3" name="Line 315"/>
                        <wps:cNvCnPr>
                          <a:cxnSpLocks noChangeShapeType="1"/>
                        </wps:cNvCnPr>
                        <wps:spPr bwMode="auto">
                          <a:xfrm flipV="1">
                            <a:off x="254000" y="375920"/>
                            <a:ext cx="0" cy="40767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4" name="Line 316"/>
                        <wps:cNvCnPr>
                          <a:cxnSpLocks noChangeShapeType="1"/>
                        </wps:cNvCnPr>
                        <wps:spPr bwMode="auto">
                          <a:xfrm flipH="1">
                            <a:off x="254000" y="1150620"/>
                            <a:ext cx="121920"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5" name="Line 317"/>
                        <wps:cNvCnPr>
                          <a:cxnSpLocks noChangeShapeType="1"/>
                        </wps:cNvCnPr>
                        <wps:spPr bwMode="auto">
                          <a:xfrm flipV="1">
                            <a:off x="254000" y="783590"/>
                            <a:ext cx="0" cy="36703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6" name="Freeform 318"/>
                        <wps:cNvSpPr>
                          <a:spLocks/>
                        </wps:cNvSpPr>
                        <wps:spPr bwMode="auto">
                          <a:xfrm>
                            <a:off x="254000" y="1150620"/>
                            <a:ext cx="121920" cy="285115"/>
                          </a:xfrm>
                          <a:custGeom>
                            <a:avLst/>
                            <a:gdLst>
                              <a:gd name="T0" fmla="*/ 192 w 192"/>
                              <a:gd name="T1" fmla="*/ 449 h 449"/>
                              <a:gd name="T2" fmla="*/ 0 w 192"/>
                              <a:gd name="T3" fmla="*/ 449 h 449"/>
                              <a:gd name="T4" fmla="*/ 0 w 192"/>
                              <a:gd name="T5" fmla="*/ 0 h 449"/>
                            </a:gdLst>
                            <a:ahLst/>
                            <a:cxnLst>
                              <a:cxn ang="0">
                                <a:pos x="T0" y="T1"/>
                              </a:cxn>
                              <a:cxn ang="0">
                                <a:pos x="T2" y="T3"/>
                              </a:cxn>
                              <a:cxn ang="0">
                                <a:pos x="T4" y="T5"/>
                              </a:cxn>
                            </a:cxnLst>
                            <a:rect l="0" t="0" r="r" b="b"/>
                            <a:pathLst>
                              <a:path w="192" h="449">
                                <a:moveTo>
                                  <a:pt x="192" y="449"/>
                                </a:moveTo>
                                <a:lnTo>
                                  <a:pt x="0" y="449"/>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319"/>
                        <wps:cNvCnPr>
                          <a:cxnSpLocks noChangeShapeType="1"/>
                        </wps:cNvCnPr>
                        <wps:spPr bwMode="auto">
                          <a:xfrm>
                            <a:off x="661670" y="783590"/>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28" name="Freeform 320"/>
                        <wps:cNvSpPr>
                          <a:spLocks/>
                        </wps:cNvSpPr>
                        <wps:spPr bwMode="auto">
                          <a:xfrm>
                            <a:off x="865505" y="783590"/>
                            <a:ext cx="692785" cy="122555"/>
                          </a:xfrm>
                          <a:custGeom>
                            <a:avLst/>
                            <a:gdLst>
                              <a:gd name="T0" fmla="*/ 1091 w 1091"/>
                              <a:gd name="T1" fmla="*/ 193 h 193"/>
                              <a:gd name="T2" fmla="*/ 0 w 1091"/>
                              <a:gd name="T3" fmla="*/ 193 h 193"/>
                              <a:gd name="T4" fmla="*/ 0 w 1091"/>
                              <a:gd name="T5" fmla="*/ 0 h 193"/>
                            </a:gdLst>
                            <a:ahLst/>
                            <a:cxnLst>
                              <a:cxn ang="0">
                                <a:pos x="T0" y="T1"/>
                              </a:cxn>
                              <a:cxn ang="0">
                                <a:pos x="T2" y="T3"/>
                              </a:cxn>
                              <a:cxn ang="0">
                                <a:pos x="T4" y="T5"/>
                              </a:cxn>
                            </a:cxnLst>
                            <a:rect l="0" t="0" r="r" b="b"/>
                            <a:pathLst>
                              <a:path w="1091" h="193">
                                <a:moveTo>
                                  <a:pt x="1091" y="193"/>
                                </a:moveTo>
                                <a:lnTo>
                                  <a:pt x="0" y="193"/>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Line 321"/>
                        <wps:cNvCnPr>
                          <a:cxnSpLocks noChangeShapeType="1"/>
                        </wps:cNvCnPr>
                        <wps:spPr bwMode="auto">
                          <a:xfrm>
                            <a:off x="661670" y="1150620"/>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30" name="Freeform 323"/>
                        <wps:cNvSpPr>
                          <a:spLocks/>
                        </wps:cNvSpPr>
                        <wps:spPr bwMode="auto">
                          <a:xfrm>
                            <a:off x="865505" y="987425"/>
                            <a:ext cx="692785" cy="163195"/>
                          </a:xfrm>
                          <a:custGeom>
                            <a:avLst/>
                            <a:gdLst>
                              <a:gd name="T0" fmla="*/ 1091 w 1091"/>
                              <a:gd name="T1" fmla="*/ 0 h 257"/>
                              <a:gd name="T2" fmla="*/ 0 w 1091"/>
                              <a:gd name="T3" fmla="*/ 0 h 257"/>
                              <a:gd name="T4" fmla="*/ 0 w 1091"/>
                              <a:gd name="T5" fmla="*/ 257 h 257"/>
                            </a:gdLst>
                            <a:ahLst/>
                            <a:cxnLst>
                              <a:cxn ang="0">
                                <a:pos x="T0" y="T1"/>
                              </a:cxn>
                              <a:cxn ang="0">
                                <a:pos x="T2" y="T3"/>
                              </a:cxn>
                              <a:cxn ang="0">
                                <a:pos x="T4" y="T5"/>
                              </a:cxn>
                            </a:cxnLst>
                            <a:rect l="0" t="0" r="r" b="b"/>
                            <a:pathLst>
                              <a:path w="1091" h="257">
                                <a:moveTo>
                                  <a:pt x="1091" y="0"/>
                                </a:moveTo>
                                <a:lnTo>
                                  <a:pt x="0" y="0"/>
                                </a:lnTo>
                                <a:lnTo>
                                  <a:pt x="0" y="257"/>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324"/>
                        <wps:cNvSpPr>
                          <a:spLocks/>
                        </wps:cNvSpPr>
                        <wps:spPr bwMode="auto">
                          <a:xfrm>
                            <a:off x="865505" y="1150620"/>
                            <a:ext cx="692785" cy="122555"/>
                          </a:xfrm>
                          <a:custGeom>
                            <a:avLst/>
                            <a:gdLst>
                              <a:gd name="T0" fmla="*/ 1091 w 1091"/>
                              <a:gd name="T1" fmla="*/ 193 h 193"/>
                              <a:gd name="T2" fmla="*/ 0 w 1091"/>
                              <a:gd name="T3" fmla="*/ 193 h 193"/>
                              <a:gd name="T4" fmla="*/ 0 w 1091"/>
                              <a:gd name="T5" fmla="*/ 0 h 193"/>
                            </a:gdLst>
                            <a:ahLst/>
                            <a:cxnLst>
                              <a:cxn ang="0">
                                <a:pos x="T0" y="T1"/>
                              </a:cxn>
                              <a:cxn ang="0">
                                <a:pos x="T2" y="T3"/>
                              </a:cxn>
                              <a:cxn ang="0">
                                <a:pos x="T4" y="T5"/>
                              </a:cxn>
                            </a:cxnLst>
                            <a:rect l="0" t="0" r="r" b="b"/>
                            <a:pathLst>
                              <a:path w="1091" h="193">
                                <a:moveTo>
                                  <a:pt x="1091" y="193"/>
                                </a:moveTo>
                                <a:lnTo>
                                  <a:pt x="0" y="193"/>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Line 325"/>
                        <wps:cNvCnPr>
                          <a:cxnSpLocks noChangeShapeType="1"/>
                        </wps:cNvCnPr>
                        <wps:spPr bwMode="auto">
                          <a:xfrm>
                            <a:off x="661670" y="1435735"/>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33" name="Freeform 327"/>
                        <wps:cNvSpPr>
                          <a:spLocks/>
                        </wps:cNvSpPr>
                        <wps:spPr bwMode="auto">
                          <a:xfrm>
                            <a:off x="865505" y="1354455"/>
                            <a:ext cx="692785" cy="81280"/>
                          </a:xfrm>
                          <a:custGeom>
                            <a:avLst/>
                            <a:gdLst>
                              <a:gd name="T0" fmla="*/ 1091 w 1091"/>
                              <a:gd name="T1" fmla="*/ 0 h 128"/>
                              <a:gd name="T2" fmla="*/ 0 w 1091"/>
                              <a:gd name="T3" fmla="*/ 0 h 128"/>
                              <a:gd name="T4" fmla="*/ 0 w 1091"/>
                              <a:gd name="T5" fmla="*/ 128 h 128"/>
                            </a:gdLst>
                            <a:ahLst/>
                            <a:cxnLst>
                              <a:cxn ang="0">
                                <a:pos x="T0" y="T1"/>
                              </a:cxn>
                              <a:cxn ang="0">
                                <a:pos x="T2" y="T3"/>
                              </a:cxn>
                              <a:cxn ang="0">
                                <a:pos x="T4" y="T5"/>
                              </a:cxn>
                            </a:cxnLst>
                            <a:rect l="0" t="0" r="r" b="b"/>
                            <a:pathLst>
                              <a:path w="1091" h="128">
                                <a:moveTo>
                                  <a:pt x="1091" y="0"/>
                                </a:moveTo>
                                <a:lnTo>
                                  <a:pt x="0" y="0"/>
                                </a:lnTo>
                                <a:lnTo>
                                  <a:pt x="0" y="128"/>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329"/>
                        <wps:cNvSpPr>
                          <a:spLocks/>
                        </wps:cNvSpPr>
                        <wps:spPr bwMode="auto">
                          <a:xfrm>
                            <a:off x="865505" y="579755"/>
                            <a:ext cx="692785" cy="203835"/>
                          </a:xfrm>
                          <a:custGeom>
                            <a:avLst/>
                            <a:gdLst>
                              <a:gd name="T0" fmla="*/ 1091 w 1091"/>
                              <a:gd name="T1" fmla="*/ 0 h 321"/>
                              <a:gd name="T2" fmla="*/ 0 w 1091"/>
                              <a:gd name="T3" fmla="*/ 0 h 321"/>
                              <a:gd name="T4" fmla="*/ 0 w 1091"/>
                              <a:gd name="T5" fmla="*/ 321 h 321"/>
                            </a:gdLst>
                            <a:ahLst/>
                            <a:cxnLst>
                              <a:cxn ang="0">
                                <a:pos x="T0" y="T1"/>
                              </a:cxn>
                              <a:cxn ang="0">
                                <a:pos x="T2" y="T3"/>
                              </a:cxn>
                              <a:cxn ang="0">
                                <a:pos x="T4" y="T5"/>
                              </a:cxn>
                            </a:cxnLst>
                            <a:rect l="0" t="0" r="r" b="b"/>
                            <a:pathLst>
                              <a:path w="1091" h="321">
                                <a:moveTo>
                                  <a:pt x="1091" y="0"/>
                                </a:moveTo>
                                <a:lnTo>
                                  <a:pt x="0" y="0"/>
                                </a:lnTo>
                                <a:lnTo>
                                  <a:pt x="0" y="321"/>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331"/>
                        <wps:cNvCnPr>
                          <a:cxnSpLocks noChangeShapeType="1"/>
                        </wps:cNvCnPr>
                        <wps:spPr bwMode="auto">
                          <a:xfrm flipH="1">
                            <a:off x="661670" y="375920"/>
                            <a:ext cx="203835" cy="0"/>
                          </a:xfrm>
                          <a:prstGeom prst="line">
                            <a:avLst/>
                          </a:prstGeom>
                          <a:noFill/>
                          <a:ln w="4445">
                            <a:solidFill>
                              <a:srgbClr val="FF0000"/>
                            </a:solidFill>
                            <a:prstDash val="solid"/>
                            <a:round/>
                            <a:headEnd/>
                            <a:tailEnd/>
                          </a:ln>
                          <a:extLst>
                            <a:ext uri="{909E8E84-426E-40DD-AFC4-6F175D3DCCD1}">
                              <a14:hiddenFill xmlns:a14="http://schemas.microsoft.com/office/drawing/2010/main">
                                <a:noFill/>
                              </a14:hiddenFill>
                            </a:ext>
                          </a:extLst>
                        </wps:spPr>
                        <wps:bodyPr/>
                      </wps:wsp>
                      <wps:wsp>
                        <wps:cNvPr id="136" name="Freeform 332"/>
                        <wps:cNvSpPr>
                          <a:spLocks/>
                        </wps:cNvSpPr>
                        <wps:spPr bwMode="auto">
                          <a:xfrm>
                            <a:off x="865505" y="375920"/>
                            <a:ext cx="692785" cy="122555"/>
                          </a:xfrm>
                          <a:custGeom>
                            <a:avLst/>
                            <a:gdLst>
                              <a:gd name="T0" fmla="*/ 1091 w 1091"/>
                              <a:gd name="T1" fmla="*/ 193 h 193"/>
                              <a:gd name="T2" fmla="*/ 0 w 1091"/>
                              <a:gd name="T3" fmla="*/ 193 h 193"/>
                              <a:gd name="T4" fmla="*/ 0 w 1091"/>
                              <a:gd name="T5" fmla="*/ 0 h 193"/>
                            </a:gdLst>
                            <a:ahLst/>
                            <a:cxnLst>
                              <a:cxn ang="0">
                                <a:pos x="T0" y="T1"/>
                              </a:cxn>
                              <a:cxn ang="0">
                                <a:pos x="T2" y="T3"/>
                              </a:cxn>
                              <a:cxn ang="0">
                                <a:pos x="T4" y="T5"/>
                              </a:cxn>
                            </a:cxnLst>
                            <a:rect l="0" t="0" r="r" b="b"/>
                            <a:pathLst>
                              <a:path w="1091" h="193">
                                <a:moveTo>
                                  <a:pt x="1091" y="193"/>
                                </a:moveTo>
                                <a:lnTo>
                                  <a:pt x="0" y="193"/>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333"/>
                        <wps:cNvSpPr>
                          <a:spLocks/>
                        </wps:cNvSpPr>
                        <wps:spPr bwMode="auto">
                          <a:xfrm>
                            <a:off x="1884680" y="539115"/>
                            <a:ext cx="122555" cy="163195"/>
                          </a:xfrm>
                          <a:custGeom>
                            <a:avLst/>
                            <a:gdLst>
                              <a:gd name="T0" fmla="*/ 0 w 193"/>
                              <a:gd name="T1" fmla="*/ 0 h 257"/>
                              <a:gd name="T2" fmla="*/ 129 w 193"/>
                              <a:gd name="T3" fmla="*/ 0 h 257"/>
                              <a:gd name="T4" fmla="*/ 129 w 193"/>
                              <a:gd name="T5" fmla="*/ 257 h 257"/>
                              <a:gd name="T6" fmla="*/ 193 w 193"/>
                              <a:gd name="T7" fmla="*/ 257 h 257"/>
                            </a:gdLst>
                            <a:ahLst/>
                            <a:cxnLst>
                              <a:cxn ang="0">
                                <a:pos x="T0" y="T1"/>
                              </a:cxn>
                              <a:cxn ang="0">
                                <a:pos x="T2" y="T3"/>
                              </a:cxn>
                              <a:cxn ang="0">
                                <a:pos x="T4" y="T5"/>
                              </a:cxn>
                              <a:cxn ang="0">
                                <a:pos x="T6" y="T7"/>
                              </a:cxn>
                            </a:cxnLst>
                            <a:rect l="0" t="0" r="r" b="b"/>
                            <a:pathLst>
                              <a:path w="193" h="257">
                                <a:moveTo>
                                  <a:pt x="0" y="0"/>
                                </a:moveTo>
                                <a:lnTo>
                                  <a:pt x="129" y="0"/>
                                </a:lnTo>
                                <a:lnTo>
                                  <a:pt x="129" y="257"/>
                                </a:lnTo>
                                <a:lnTo>
                                  <a:pt x="193" y="257"/>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334"/>
                        <wps:cNvSpPr>
                          <a:spLocks/>
                        </wps:cNvSpPr>
                        <wps:spPr bwMode="auto">
                          <a:xfrm>
                            <a:off x="1884680" y="783590"/>
                            <a:ext cx="122555" cy="163195"/>
                          </a:xfrm>
                          <a:custGeom>
                            <a:avLst/>
                            <a:gdLst>
                              <a:gd name="T0" fmla="*/ 0 w 193"/>
                              <a:gd name="T1" fmla="*/ 257 h 257"/>
                              <a:gd name="T2" fmla="*/ 129 w 193"/>
                              <a:gd name="T3" fmla="*/ 257 h 257"/>
                              <a:gd name="T4" fmla="*/ 129 w 193"/>
                              <a:gd name="T5" fmla="*/ 0 h 257"/>
                              <a:gd name="T6" fmla="*/ 193 w 193"/>
                              <a:gd name="T7" fmla="*/ 0 h 257"/>
                            </a:gdLst>
                            <a:ahLst/>
                            <a:cxnLst>
                              <a:cxn ang="0">
                                <a:pos x="T0" y="T1"/>
                              </a:cxn>
                              <a:cxn ang="0">
                                <a:pos x="T2" y="T3"/>
                              </a:cxn>
                              <a:cxn ang="0">
                                <a:pos x="T4" y="T5"/>
                              </a:cxn>
                              <a:cxn ang="0">
                                <a:pos x="T6" y="T7"/>
                              </a:cxn>
                            </a:cxnLst>
                            <a:rect l="0" t="0" r="r" b="b"/>
                            <a:pathLst>
                              <a:path w="193" h="257">
                                <a:moveTo>
                                  <a:pt x="0" y="257"/>
                                </a:moveTo>
                                <a:lnTo>
                                  <a:pt x="129" y="257"/>
                                </a:lnTo>
                                <a:lnTo>
                                  <a:pt x="129" y="0"/>
                                </a:lnTo>
                                <a:lnTo>
                                  <a:pt x="193"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335"/>
                        <wps:cNvSpPr>
                          <a:spLocks/>
                        </wps:cNvSpPr>
                        <wps:spPr bwMode="auto">
                          <a:xfrm>
                            <a:off x="1884680" y="1231900"/>
                            <a:ext cx="611505" cy="81915"/>
                          </a:xfrm>
                          <a:custGeom>
                            <a:avLst/>
                            <a:gdLst>
                              <a:gd name="T0" fmla="*/ 0 w 963"/>
                              <a:gd name="T1" fmla="*/ 129 h 129"/>
                              <a:gd name="T2" fmla="*/ 899 w 963"/>
                              <a:gd name="T3" fmla="*/ 129 h 129"/>
                              <a:gd name="T4" fmla="*/ 899 w 963"/>
                              <a:gd name="T5" fmla="*/ 0 h 129"/>
                              <a:gd name="T6" fmla="*/ 963 w 963"/>
                              <a:gd name="T7" fmla="*/ 0 h 129"/>
                            </a:gdLst>
                            <a:ahLst/>
                            <a:cxnLst>
                              <a:cxn ang="0">
                                <a:pos x="T0" y="T1"/>
                              </a:cxn>
                              <a:cxn ang="0">
                                <a:pos x="T2" y="T3"/>
                              </a:cxn>
                              <a:cxn ang="0">
                                <a:pos x="T4" y="T5"/>
                              </a:cxn>
                              <a:cxn ang="0">
                                <a:pos x="T6" y="T7"/>
                              </a:cxn>
                            </a:cxnLst>
                            <a:rect l="0" t="0" r="r" b="b"/>
                            <a:pathLst>
                              <a:path w="963" h="129">
                                <a:moveTo>
                                  <a:pt x="0" y="129"/>
                                </a:moveTo>
                                <a:lnTo>
                                  <a:pt x="899" y="129"/>
                                </a:lnTo>
                                <a:lnTo>
                                  <a:pt x="899" y="0"/>
                                </a:lnTo>
                                <a:lnTo>
                                  <a:pt x="963"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336"/>
                        <wps:cNvSpPr>
                          <a:spLocks/>
                        </wps:cNvSpPr>
                        <wps:spPr bwMode="auto">
                          <a:xfrm>
                            <a:off x="2332990" y="742950"/>
                            <a:ext cx="163195" cy="407670"/>
                          </a:xfrm>
                          <a:custGeom>
                            <a:avLst/>
                            <a:gdLst>
                              <a:gd name="T0" fmla="*/ 257 w 257"/>
                              <a:gd name="T1" fmla="*/ 642 h 642"/>
                              <a:gd name="T2" fmla="*/ 65 w 257"/>
                              <a:gd name="T3" fmla="*/ 642 h 642"/>
                              <a:gd name="T4" fmla="*/ 65 w 257"/>
                              <a:gd name="T5" fmla="*/ 0 h 642"/>
                              <a:gd name="T6" fmla="*/ 0 w 257"/>
                              <a:gd name="T7" fmla="*/ 0 h 642"/>
                            </a:gdLst>
                            <a:ahLst/>
                            <a:cxnLst>
                              <a:cxn ang="0">
                                <a:pos x="T0" y="T1"/>
                              </a:cxn>
                              <a:cxn ang="0">
                                <a:pos x="T2" y="T3"/>
                              </a:cxn>
                              <a:cxn ang="0">
                                <a:pos x="T4" y="T5"/>
                              </a:cxn>
                              <a:cxn ang="0">
                                <a:pos x="T6" y="T7"/>
                              </a:cxn>
                            </a:cxnLst>
                            <a:rect l="0" t="0" r="r" b="b"/>
                            <a:pathLst>
                              <a:path w="257" h="642">
                                <a:moveTo>
                                  <a:pt x="257" y="642"/>
                                </a:moveTo>
                                <a:lnTo>
                                  <a:pt x="65" y="642"/>
                                </a:lnTo>
                                <a:lnTo>
                                  <a:pt x="65" y="0"/>
                                </a:lnTo>
                                <a:lnTo>
                                  <a:pt x="0"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337"/>
                        <wps:cNvSpPr>
                          <a:spLocks/>
                        </wps:cNvSpPr>
                        <wps:spPr bwMode="auto">
                          <a:xfrm>
                            <a:off x="2822575" y="1069340"/>
                            <a:ext cx="163195" cy="121920"/>
                          </a:xfrm>
                          <a:custGeom>
                            <a:avLst/>
                            <a:gdLst>
                              <a:gd name="T0" fmla="*/ 0 w 257"/>
                              <a:gd name="T1" fmla="*/ 192 h 192"/>
                              <a:gd name="T2" fmla="*/ 257 w 257"/>
                              <a:gd name="T3" fmla="*/ 192 h 192"/>
                              <a:gd name="T4" fmla="*/ 257 w 257"/>
                              <a:gd name="T5" fmla="*/ 0 h 192"/>
                            </a:gdLst>
                            <a:ahLst/>
                            <a:cxnLst>
                              <a:cxn ang="0">
                                <a:pos x="T0" y="T1"/>
                              </a:cxn>
                              <a:cxn ang="0">
                                <a:pos x="T2" y="T3"/>
                              </a:cxn>
                              <a:cxn ang="0">
                                <a:pos x="T4" y="T5"/>
                              </a:cxn>
                            </a:cxnLst>
                            <a:rect l="0" t="0" r="r" b="b"/>
                            <a:pathLst>
                              <a:path w="257" h="192">
                                <a:moveTo>
                                  <a:pt x="0" y="192"/>
                                </a:moveTo>
                                <a:lnTo>
                                  <a:pt x="257" y="192"/>
                                </a:lnTo>
                                <a:lnTo>
                                  <a:pt x="257" y="0"/>
                                </a:lnTo>
                              </a:path>
                            </a:pathLst>
                          </a:custGeom>
                          <a:noFill/>
                          <a:ln w="4445">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71" o:spid="_x0000_s1047" editas="canvas" style="width:257.95pt;height:148.5pt;mso-position-horizontal-relative:char;mso-position-vertical-relative:line" coordsize="3275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">
                <v:shape id="_x0000_s1048" type="#_x0000_t75" style="position:absolute;width:32759;height:18859;visibility:visible;mso-wrap-style:square">
                  <v:fill o:detectmouseclick="t"/>
                  <v:path o:connecttype="none"/>
                </v:shape>
                <v:rect id="Rectangle 172" o:spid="_x0000_s1049" style="position:absolute;left:996;top:17252;width:1417;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9C665E" w:rsidRDefault="009C665E">
                        <w:r>
                          <w:rPr>
                            <w:rFonts w:cs="Arial"/>
                            <w:b/>
                            <w:bCs/>
                            <w:color w:val="000000"/>
                            <w:sz w:val="10"/>
                            <w:szCs w:val="10"/>
                          </w:rPr>
                          <w:t>GND</w:t>
                        </w:r>
                      </w:p>
                    </w:txbxContent>
                  </v:textbox>
                </v:rect>
                <v:shape id="Freeform 173" o:spid="_x0000_s1050" style="position:absolute;left:88;top:17621;width:820;height:406;visibility:visible;mso-wrap-style:square;v-text-anchor:top" coordsize="1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i7sMA&#10;AADaAAAADwAAAGRycy9kb3ducmV2LnhtbESPQWvCQBSE7wX/w/IK3urGIqFEV2lTA0JPTXvx9si+&#10;JsHs25hd48Zf7xYKPQ4z8w2z2QXTiZEG11pWsFwkIIgrq1uuFXx/FU8vIJxH1thZJgUTOdhtZw8b&#10;zLS98ieNpa9FhLDLUEHjfZ9J6aqGDLqF7Ymj92MHgz7KoZZ6wGuEm04+J0kqDbYcFxrsKW+oOpUX&#10;owCLszyO4f0W3PLyVp/yaf+xypWaP4bXNQhPwf+H/9oHrSCF3yvxBs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bi7sMAAADaAAAADwAAAAAAAAAAAAAAAACYAgAAZHJzL2Rv&#10;d25yZXYueG1sUEsFBgAAAAAEAAQA9QAAAIgDAAAAAA==&#10;" path="m,l64,64,129,,,xe" filled="f" strokeweight=".35pt">
                  <v:path arrowok="t" o:connecttype="custom" o:connectlocs="0,0;40640,40640;81915,0;0,0" o:connectangles="0,0,0,0"/>
                </v:shape>
                <v:line id="Line 174" o:spid="_x0000_s1051" style="position:absolute;flip:y;visibility:visible;mso-wrap-style:square" from="495,17214" to="495,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kHMYAAADaAAAADwAAAGRycy9kb3ducmV2LnhtbESPT2sCMRTE70K/Q3gFL1KzWrB2axT/&#10;UPRWuq3F3h6b183i5mXZRF399EYQehxm5jfMZNbaShyp8aVjBYN+AoI4d7rkQsH31/vTGIQPyBor&#10;x6TgTB5m04fOBFPtTvxJxywUIkLYp6jAhFCnUvrckEXfdzVx9P5cYzFE2RRSN3iKcFvJYZKMpMWS&#10;44LBmpaG8n12sApWz7+v683uZ7z42Fbr3s5nZns5K9V9bOdvIAK14T98b2+0ghe4XYk3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FZBzGAAAA2gAAAA8AAAAAAAAA&#10;AAAAAAAAoQIAAGRycy9kb3ducmV2LnhtbFBLBQYAAAAABAAEAPkAAACUAwAAAAA=&#10;" strokeweight=".35pt"/>
                <v:rect id="Rectangle 175" o:spid="_x0000_s1052" style="position:absolute;left:1905;top:88;width:1346;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C665E" w:rsidRDefault="009C665E">
                        <w:r>
                          <w:rPr>
                            <w:rFonts w:cs="Arial"/>
                            <w:b/>
                            <w:bCs/>
                            <w:color w:val="000000"/>
                            <w:sz w:val="10"/>
                            <w:szCs w:val="10"/>
                          </w:rPr>
                          <w:t>VCC</w:t>
                        </w:r>
                      </w:p>
                    </w:txbxContent>
                  </v:textbox>
                </v:rect>
                <v:rect id="Rectangle 176" o:spid="_x0000_s1053" style="position:absolute;left:3441;top:946;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5V</w:t>
                        </w:r>
                      </w:p>
                    </w:txbxContent>
                  </v:textbox>
                </v:rect>
                <v:line id="Line 177" o:spid="_x0000_s1054" style="position:absolute;visibility:visible;mso-wrap-style:square" from="1720,908" to="3352,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os8EAAADbAAAADwAAAGRycy9kb3ducmV2LnhtbERPTYvCMBC9L+x/CLPgbU0rqLUaZVlc&#10;1JvrKngcmrENNpPSZLX+eyMI3ubxPme26GwtLtR641hB2k9AEBdOGy4V7P9+PjMQPiBrrB2Tght5&#10;WMzf32aYa3flX7rsQiliCPscFVQhNLmUvqjIou+7hjhyJ9daDBG2pdQtXmO4reUgSUbSouHYUGFD&#10;3xUV592/VWC2o9VwMz5MDnK5CukxO2fG7pXqfXRfUxCBuvASP91rHeen8PglH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yizwQAAANsAAAAPAAAAAAAAAAAAAAAA&#10;AKECAABkcnMvZG93bnJldi54bWxQSwUGAAAAAAQABAD5AAAAjwMAAAAA&#10;" strokeweight="0"/>
                <v:line id="Line 178" o:spid="_x0000_s1055" style="position:absolute;visibility:visible;mso-wrap-style:square" from="2540,908" to="2540,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og8MAAADbAAAADwAAAGRycy9kb3ducmV2LnhtbERPTWsCMRC9C/6HMII3zepB2q1RtFDw&#10;IJbq0tLbsJlutt1M1iTq7r9vCkJv83ifs1x3thFX8qF2rGA2zUAQl07XXCkoTi+TBxAhImtsHJOC&#10;ngKsV8PBEnPtbvxG12OsRArhkKMCE2ObSxlKQxbD1LXEifty3mJM0FdSe7ylcNvIeZYtpMWaU4PB&#10;lp4NlT/Hi1Vwftx3xe71w28z/tz05vDdF+8npcajbvMEIlIX/8V3906n+XP4+yUd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KIPDAAAA2wAAAA8AAAAAAAAAAAAA&#10;AAAAoQIAAGRycy9kb3ducmV2LnhtbFBLBQYAAAAABAAEAPkAAACRAwAAAAA=&#10;" strokeweight=".35pt"/>
                <v:line id="Line 207" o:spid="_x0000_s1056" style="position:absolute;flip:x;visibility:visible;mso-wrap-style:square" from="4578,3759" to="5797,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z7cEAAADbAAAADwAAAGRycy9kb3ducmV2LnhtbERPS4vCMBC+C/6HMII3TVWQpWtaiiD4&#10;2sPWRa9DM7bFZlKaqPXfm4WFvc3H95xV2ptGPKhztWUFs2kEgriwuuZSwc9pM/kA4TyyxsYyKXiR&#10;gzQZDlYYa/vkb3rkvhQhhF2MCirv21hKV1Rk0E1tSxy4q+0M+gC7UuoOnyHcNHIeRUtpsObQUGFL&#10;64qKW343Ctbns1+c7sv97pLtvrLoUJj6eFRqPOqzTxCeev8v/nNvdZi/gN9fwgE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PtwQAAANsAAAAPAAAAAAAAAAAAAAAA&#10;AKECAABkcnMvZG93bnJldi54bWxQSwUGAAAAAAQABAD5AAAAjwMAAAAA&#10;" strokecolor="blue" strokeweight=".35pt"/>
                <v:rect id="Rectangle 208" o:spid="_x0000_s1057" style="position:absolute;left:4800;top:2806;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9C665E" w:rsidRDefault="009C665E">
                        <w:r>
                          <w:rPr>
                            <w:rFonts w:cs="Arial"/>
                            <w:b/>
                            <w:bCs/>
                            <w:color w:val="0000FF"/>
                            <w:sz w:val="10"/>
                            <w:szCs w:val="10"/>
                          </w:rPr>
                          <w:t>S1</w:t>
                        </w:r>
                      </w:p>
                    </w:txbxContent>
                  </v:textbox>
                </v:rect>
                <v:rect id="Rectangle 209" o:spid="_x0000_s1058" style="position:absolute;left:3168;top:4254;width:2350;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9C665E" w:rsidRDefault="009C665E">
                        <w:r>
                          <w:rPr>
                            <w:rFonts w:cs="Arial"/>
                            <w:b/>
                            <w:bCs/>
                            <w:color w:val="0000FF"/>
                            <w:sz w:val="10"/>
                            <w:szCs w:val="10"/>
                          </w:rPr>
                          <w:t xml:space="preserve">Key = A </w:t>
                        </w:r>
                      </w:p>
                    </w:txbxContent>
                  </v:textbox>
                </v:rect>
                <v:oval id="Oval 210" o:spid="_x0000_s1059" style="position:absolute;left:4305;top:3625;width:22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7db0A&#10;AADbAAAADwAAAGRycy9kb3ducmV2LnhtbERPSwrCMBDdC94hjOBGbKqCSDWKCIK484e6G5qxLTaT&#10;0kSttzeC4G4e7zuzRWNK8aTaFZYVDKIYBHFqdcGZguNh3Z+AcB5ZY2mZFLzJwWLebs0w0fbFO3ru&#10;fSZCCLsEFeTeV4mULs3JoItsRRy4m60N+gDrTOoaXyHclHIYx2NpsODQkGNFq5zS+/5hFBTn4ckf&#10;kbeyWm+vvbuVo0t6U6rbaZZTEJ4a/xf/3Bsd5o/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Se7db0AAADbAAAADwAAAAAAAAAAAAAAAACYAgAAZHJzL2Rvd25yZXYu&#10;eG1sUEsFBgAAAAAEAAQA9QAAAIIDAAAAAA==&#10;" filled="f" strokecolor="blue" strokeweight=".35pt"/>
                <v:line id="Line 211" o:spid="_x0000_s1060" style="position:absolute;flip:x;visibility:visible;mso-wrap-style:square" from="3759,3759" to="4305,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17sIAAADbAAAADwAAAGRycy9kb3ducmV2LnhtbERPTWvCQBC9F/wPywi91U0VrERXCYKg&#10;1R5Mir0O2TEJzc6G7JrEf+8Khd7m8T5ntRlMLTpqXWVZwfskAkGcW11xoeA7270tQDiPrLG2TAru&#10;5GCzHr2sMNa25zN1qS9ECGEXo4LS+yaW0uUlGXQT2xAH7mpbgz7AtpC6xT6Em1pOo2guDVYcGkps&#10;aFtS/pvejILt5eJn2W3+efhJDl9JdMxNdTop9ToekiUIT4P/F/+59zrM/4DnL+E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j17sIAAADbAAAADwAAAAAAAAAAAAAA&#10;AAChAgAAZHJzL2Rvd25yZXYueG1sUEsFBgAAAAAEAAQA+QAAAJADAAAAAA==&#10;" strokecolor="blue" strokeweight=".35pt"/>
                <v:oval id="Oval 212" o:spid="_x0000_s1061" style="position:absolute;left:4305;top:4845;width:22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vB70A&#10;AADbAAAADwAAAGRycy9kb3ducmV2LnhtbERPSwrCMBDdC94hjOBGNFVBtBpFBEHc+UPdDc3YFptJ&#10;aaLW2xtBcDeP953ZojaFeFLlcssK+r0IBHFidc6pguNh3R2DcB5ZY2GZFLzJwWLebMww1vbFO3ru&#10;fSpCCLsYFWTel7GULsnIoOvZkjhwN1sZ9AFWqdQVvkK4KeQgikbSYM6hIcOSVhkl9/3DKMjPg5M/&#10;Im9lud5eO3crh5fkplS7VS+nIDzV/i/+uTc6zJ/A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LgvB70AAADbAAAADwAAAAAAAAAAAAAAAACYAgAAZHJzL2Rvd25yZXYu&#10;eG1sUEsFBgAAAAAEAAQA9QAAAIIDAAAAAA==&#10;" filled="f" strokecolor="blue" strokeweight=".35pt"/>
                <v:line id="Line 213" o:spid="_x0000_s1062" style="position:absolute;flip:x;visibility:visible;mso-wrap-style:square" from="3759,4984" to="4305,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nJ70AAADbAAAADwAAAGRycy9kb3ducmV2LnhtbERPyQrCMBC9C/5DGMGbpiqIVKMUQXA9&#10;uKDXoRnbYjMpTdT69+YgeHy8fbZoTCleVLvCsoJBPwJBnFpdcKbgcl71JiCcR9ZYWiYFH3KwmLdb&#10;M4y1ffORXiefiRDCLkYFufdVLKVLczLo+rYiDtzd1gZ9gHUmdY3vEG5KOYyisTRYcGjIsaJlTunj&#10;9DQKlterH52f4+3mlmwOSbRLTbHfK9XtNMkUhKfG/8U/91orGIb1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tpye9AAAA2wAAAA8AAAAAAAAAAAAAAAAAoQIA&#10;AGRycy9kb3ducmV2LnhtbFBLBQYAAAAABAAEAPkAAACLAwAAAAA=&#10;" strokecolor="blue" strokeweight=".35pt"/>
                <v:oval id="Oval 214" o:spid="_x0000_s1063" style="position:absolute;left:5797;top:3625;width:229;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LpvL8A&#10;AADbAAAADwAAAGRycy9kb3ducmV2LnhtbESPzQrCMBCE74LvEFbwIppaQaQaRQRBvPmHeluatS02&#10;m9JErW9vBMHjMDPfMLNFY0rxpNoVlhUMBxEI4tTqgjMFx8O6PwHhPLLG0jIpeJODxbzdmmGi7Yt3&#10;9Nz7TAQIuwQV5N5XiZQuzcmgG9iKOHg3Wxv0QdaZ1DW+AtyUMo6isTRYcFjIsaJVTul9/zAKinN8&#10;8kfkrazW22vvbuXokt6U6naa5RSEp8b/w7/2RiuIh/D9En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um8vwAAANsAAAAPAAAAAAAAAAAAAAAAAJgCAABkcnMvZG93bnJl&#10;di54bWxQSwUGAAAAAAQABAD1AAAAhAMAAAAA&#10;" filled="f" strokecolor="blue" strokeweight=".35pt"/>
                <v:line id="Line 215" o:spid="_x0000_s1064" style="position:absolute;visibility:visible;mso-wrap-style:square" from="6070,3759" to="6616,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2fUsYAAADbAAAADwAAAGRycy9kb3ducmV2LnhtbESPX2sCMRDE3wt+h7CCbzXxkFJOo6gg&#10;FEoL9Q/i23pZ704vm/MS9eqnbwqFPg6z85ud8bS1lbhR40vHGgZ9BYI4c6bkXMNmvXx+BeEDssHK&#10;MWn4Jg/TSedpjKlxd/6i2yrkIkLYp6ihCKFOpfRZQRZ939XE0Tu6xmKIssmlafAe4baSiVIv0mLJ&#10;saHAmhYFZefV1cY35tXwonBzfv9UH/vDdfd4zLcnrXvddjYCEagN/8d/6TejIUngd0sEgJ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9n1LGAAAA2wAAAA8AAAAAAAAA&#10;AAAAAAAAoQIAAGRycy9kb3ducmV2LnhtbFBLBQYAAAAABAAEAPkAAACUAwAAAAA=&#10;" strokecolor="blue" strokeweight=".35pt"/>
                <v:line id="Line 216" o:spid="_x0000_s1065" style="position:absolute;flip:x;visibility:visible;mso-wrap-style:square" from="4578,7835" to="5797,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85UMMAAADbAAAADwAAAGRycy9kb3ducmV2LnhtbESPT4vCMBTE78J+h/AEb5qqIEs1LUVY&#10;8O9hq+j10TzbYvNSmqjdb78RFvY4zMxvmFXam0Y8qXO1ZQXTSQSCuLC65lLB+fQ1/gThPLLGxjIp&#10;+CEHafIxWGGs7Yu/6Zn7UgQIuxgVVN63sZSuqMigm9iWOHg32xn0QXal1B2+Atw0chZFC2mw5rBQ&#10;YUvriop7/jAK1peLn58ei932mm2PWbQvTH04KDUa9tkShKfe/4f/2hutYDaH95fwA2Ty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OVDDAAAA2wAAAA8AAAAAAAAAAAAA&#10;AAAAoQIAAGRycy9kb3ducmV2LnhtbFBLBQYAAAAABAAEAPkAAACRAwAAAAA=&#10;" strokecolor="blue" strokeweight=".35pt"/>
                <v:rect id="Rectangle 217" o:spid="_x0000_s1066" style="position:absolute;left:4800;top:6883;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S2</w:t>
                        </w:r>
                      </w:p>
                    </w:txbxContent>
                  </v:textbox>
                </v:rect>
                <v:rect id="Rectangle 218" o:spid="_x0000_s1067" style="position:absolute;left:3168;top:8331;width:2350;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 xml:space="preserve">Key = B </w:t>
                        </w:r>
                      </w:p>
                    </w:txbxContent>
                  </v:textbox>
                </v:rect>
                <v:oval id="Oval 219" o:spid="_x0000_s1068" style="position:absolute;left:4305;top:7702;width:22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txyL8A&#10;AADbAAAADwAAAGRycy9kb3ducmV2LnhtbESPzQrCMBCE74LvEFbwIppaQaQaRQRBvPmHeluatS02&#10;m9JErW9vBMHjMDPfMLNFY0rxpNoVlhUMBxEI4tTqgjMFx8O6PwHhPLLG0jIpeJODxbzdmmGi7Yt3&#10;9Nz7TAQIuwQV5N5XiZQuzcmgG9iKOHg3Wxv0QdaZ1DW+AtyUMo6isTRYcFjIsaJVTul9/zAKinN8&#10;8kfkrazW22vvbuXokt6U6naa5RSEp8b/w7/2RiuIx/D9En6A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S3HIvwAAANsAAAAPAAAAAAAAAAAAAAAAAJgCAABkcnMvZG93bnJl&#10;di54bWxQSwUGAAAAAAQABAD1AAAAhAMAAAAA&#10;" filled="f" strokecolor="blue" strokeweight=".35pt"/>
                <v:line id="Line 220" o:spid="_x0000_s1069" style="position:absolute;flip:x;visibility:visible;mso-wrap-style:square" from="3759,7835" to="4305,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urIb0AAADbAAAADwAAAGRycy9kb3ducmV2LnhtbERPyQrCMBC9C/5DGMGbpiqIVKMUQXA9&#10;uKDXoRnbYjMpTdT69+YgeHy8fbZoTCleVLvCsoJBPwJBnFpdcKbgcl71JiCcR9ZYWiYFH3KwmLdb&#10;M4y1ffORXiefiRDCLkYFufdVLKVLczLo+rYiDtzd1gZ9gHUmdY3vEG5KOYyisTRYcGjIsaJlTunj&#10;9DQKlterH52f4+3mlmwOSbRLTbHfK9XtNMkUhKfG/8U/91orGIax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vbqyG9AAAA2wAAAA8AAAAAAAAAAAAAAAAAoQIA&#10;AGRycy9kb3ducmV2LnhtbFBLBQYAAAAABAAEAPkAAACLAwAAAAA=&#10;" strokecolor="blue" strokeweight=".35pt"/>
                <v:oval id="Oval 221" o:spid="_x0000_s1070" style="position:absolute;left:4305;top:8921;width:222;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lusIA&#10;AADbAAAADwAAAGRycy9kb3ducmV2LnhtbESPQYvCMBSE74L/ITzBi6ypXRC3NooIwuJNrbh7ezTP&#10;trR5KU1W6783C4LHYWa+YdJ1bxpxo85VlhXMphEI4tzqigsF2Wn3sQDhPLLGxjIpeJCD9Wo4SDHR&#10;9s4Huh19IQKEXYIKSu/bREqXl2TQTW1LHLyr7Qz6ILtC6g7vAW4aGUfRXBqsOCyU2NK2pLw+/hkF&#10;1SU++wx5L9vd/ndSW/n5k1+VGo/6zRKEp96/w6/2t1YQf8H/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OW6wgAAANsAAAAPAAAAAAAAAAAAAAAAAJgCAABkcnMvZG93&#10;bnJldi54bWxQSwUGAAAAAAQABAD1AAAAhwMAAAAA&#10;" filled="f" strokecolor="blue" strokeweight=".35pt"/>
                <v:line id="Line 222" o:spid="_x0000_s1071" style="position:absolute;flip:x;visibility:visible;mso-wrap-style:square" from="3759,9061" to="4305,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Qx+r0AAADbAAAADwAAAGRycy9kb3ducmV2LnhtbERPyQrCMBC9C/5DGMGbpiqIVKMUQXA9&#10;uKDXoRnbYjMpTdT69+YgeHy8fbZoTCleVLvCsoJBPwJBnFpdcKbgcl71JiCcR9ZYWiYFH3KwmLdb&#10;M4y1ffORXiefiRDCLkYFufdVLKVLczLo+rYiDtzd1gZ9gHUmdY3vEG5KOYyisTRYcGjIsaJlTunj&#10;9DQKlterH52f4+3mlmwOSbRLTbHfK9XtNMkUhKfG/8U/91orGIX1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0Mfq9AAAA2wAAAA8AAAAAAAAAAAAAAAAAoQIA&#10;AGRycy9kb3ducmV2LnhtbFBLBQYAAAAABAAEAPkAAACLAwAAAAA=&#10;" strokecolor="blue" strokeweight=".35pt"/>
                <v:oval id="Oval 223" o:spid="_x0000_s1072" style="position:absolute;left:5797;top:7702;width:22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t/Yb8A&#10;AADbAAAADwAAAGRycy9kb3ducmV2LnhtbESPzQrCMBCE74LvEFbwIjZVQaQaRQRBvPmHeluatS02&#10;m9JErW9vBMHjMDPfMLNFY0rxpNoVlhUMohgEcWp1wZmC42Hdn4BwHlljaZkUvMnBYt5uzTDR9sU7&#10;eu59JgKEXYIKcu+rREqX5mTQRbYiDt7N1gZ9kHUmdY2vADelHMbxWBosOCzkWNEqp/S+fxgFxXl4&#10;8kfkrazW22vvbuXokt6U6naa5RSEp8b/w7/2RisYDeD7Jfw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39hvwAAANsAAAAPAAAAAAAAAAAAAAAAAJgCAABkcnMvZG93bnJl&#10;di54bWxQSwUGAAAAAAQABAD1AAAAhAMAAAAA&#10;" filled="f" strokecolor="blue" strokeweight=".35pt"/>
                <v:line id="Line 224" o:spid="_x0000_s1073" style="position:absolute;visibility:visible;mso-wrap-style:square" from="6070,7835" to="6616,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j8YAAADbAAAADwAAAGRycy9kb3ducmV2LnhtbESPUWsCMRCE3wv9D2GFvtVELUVOo2ih&#10;IJQKWkV8Wy/r3ellc71EPf31jVDwcZidb3aG48aW4ky1Lxxr6LQVCOLUmYIzDaufz9c+CB+QDZaO&#10;ScOVPIxHz09DTIy78ILOy5CJCGGfoIY8hCqR0qc5WfRtVxFHb+9qiyHKOpOmxkuE21J2lXqXFguO&#10;DTlW9JFTelyebHxjWr79Klwdv+bqe7s7bW636fqg9UurmQxABGrC4/g/PTMael24b4kAkK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kCY/GAAAA2wAAAA8AAAAAAAAA&#10;AAAAAAAAoQIAAGRycy9kb3ducmV2LnhtbFBLBQYAAAAABAAEAPkAAACUAwAAAAA=&#10;" strokecolor="blue" strokeweight=".35pt"/>
                <v:line id="Line 225" o:spid="_x0000_s1074" style="position:absolute;flip:x;visibility:visible;mso-wrap-style:square" from="4578,11506" to="5797,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avjcQAAADbAAAADwAAAGRycy9kb3ducmV2LnhtbESPQWvCQBSE7wX/w/KE3urGBkKJrhIE&#10;Qdv0UBW9PrLPJJh9G7Jrkv77bkHwOMzMN8xyPZpG9NS52rKC+SwCQVxYXXOp4HTcvn2AcB5ZY2OZ&#10;FPySg/Vq8rLEVNuBf6g/+FIECLsUFVTet6mUrqjIoJvZljh4V9sZ9EF2pdQdDgFuGvkeRYk0WHNY&#10;qLClTUXF7XA3Cjbns4+P9+Rzf8n231n0VZg6z5V6nY7ZAoSn0T/Dj/ZOK4hj+P8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q+NxAAAANsAAAAPAAAAAAAAAAAA&#10;AAAAAKECAABkcnMvZG93bnJldi54bWxQSwUGAAAAAAQABAD5AAAAkgMAAAAA&#10;" strokecolor="blue" strokeweight=".35pt"/>
                <v:rect id="Rectangle 226" o:spid="_x0000_s1075" style="position:absolute;left:4800;top:10553;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S3</w:t>
                        </w:r>
                      </w:p>
                    </w:txbxContent>
                  </v:textbox>
                </v:rect>
                <v:rect id="Rectangle 227" o:spid="_x0000_s1076" style="position:absolute;left:3168;top:12001;width:2350;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 xml:space="preserve">Key = C </w:t>
                        </w:r>
                      </w:p>
                    </w:txbxContent>
                  </v:textbox>
                </v:rect>
                <v:oval id="Oval 228" o:spid="_x0000_s1077" style="position:absolute;left:4305;top:11372;width:22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LnFb8A&#10;AADbAAAADwAAAGRycy9kb3ducmV2LnhtbESPzQrCMBCE74LvEFbwIjZVQaQaRQRBvPmHeluatS02&#10;m9JErW9vBMHjMDPfMLNFY0rxpNoVlhUMohgEcWp1wZmC42Hdn4BwHlljaZkUvMnBYt5uzTDR9sU7&#10;eu59JgKEXYIKcu+rREqX5mTQRbYiDt7N1gZ9kHUmdY2vADelHMbxWBosOCzkWNEqp/S+fxgFxXl4&#10;8kfkrazW22vvbuXokt6U6naa5RSEp8b/w7/2RisYjeH7Jfw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ucVvwAAANsAAAAPAAAAAAAAAAAAAAAAAJgCAABkcnMvZG93bnJl&#10;di54bWxQSwUGAAAAAAQABAD1AAAAhAMAAAAA&#10;" filled="f" strokecolor="blue" strokeweight=".35pt"/>
                <v:line id="Line 229" o:spid="_x0000_s1078" style="position:absolute;flip:x;visibility:visible;mso-wrap-style:square" from="3759,11506" to="4305,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2pjsUAAADbAAAADwAAAGRycy9kb3ducmV2LnhtbESPT2vCQBTE7wW/w/IEb3WjQiqpqwRB&#10;MFYP/sFeH9nXJDT7NmTXJP323YLQ4zAzv2FWm8HUoqPWVZYVzKYRCOLc6ooLBbfr7nUJwnlkjbVl&#10;UvBDDjbr0csKE217PlN38YUIEHYJKii9bxIpXV6SQTe1DXHwvmxr0AfZFlK32Ae4qeU8imJpsOKw&#10;UGJD25Ly78vDKNje735xfcSH7DPNTmn0kZvqeFRqMh7SdxCeBv8ffrb3WsHi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2pjsUAAADbAAAADwAAAAAAAAAA&#10;AAAAAAChAgAAZHJzL2Rvd25yZXYueG1sUEsFBgAAAAAEAAQA+QAAAJMDAAAAAA==&#10;" strokecolor="blue" strokeweight=".35pt"/>
                <v:oval id="Oval 230" o:spid="_x0000_s1079" style="position:absolute;left:4305;top:12592;width:22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W/LwA&#10;AADbAAAADwAAAGRycy9kb3ducmV2LnhtbERPyQrCMBC9C/5DGMGLaKqCSDUVEQTx5oZ6G5rpgs2k&#10;NFHr35uD4PHx9uWqNZV4UeNKywrGowgEcWp1ybmC82k7nINwHlljZZkUfMjBKul2lhhr++YDvY4+&#10;FyGEXYwKCu/rWEqXFmTQjWxNHLjMNgZ9gE0udYPvEG4qOYmimTRYcmgosKZNQenj+DQKyuvk4s/I&#10;e1lv9/fBw8rpLc2U6vfa9QKEp9b/xT/3TiuYhrHhS/gBMv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8Qdb8vAAAANsAAAAPAAAAAAAAAAAAAAAAAJgCAABkcnMvZG93bnJldi54&#10;bWxQSwUGAAAAAAQABAD1AAAAgQMAAAAA&#10;" filled="f" strokecolor="blue" strokeweight=".35pt"/>
                <v:line id="Line 231" o:spid="_x0000_s1080" style="position:absolute;flip:x;visibility:visible;mso-wrap-style:square" from="3759,12731" to="4305,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6YZ8UAAADbAAAADwAAAGRycy9kb3ducmV2LnhtbESPT2vCQBTE7wW/w/IEb3WjQqipqwRB&#10;MFYP/sFeH9nXJDT7NmTXJP323YLQ4zAzv2FWm8HUoqPWVZYVzKYRCOLc6ooLBbfr7vUNhPPIGmvL&#10;pOCHHGzWo5cVJtr2fKbu4gsRIOwSVFB63yRSurwkg25qG+LgfdnWoA+yLaRusQ9wU8t5FMXSYMVh&#10;ocSGtiXl35eHUbC93/3i+ogP2WeandLoIzfV8ajUZDyk7yA8Df4//GzvtYLFEv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6YZ8UAAADbAAAADwAAAAAAAAAA&#10;AAAAAAChAgAAZHJzL2Rvd25yZXYueG1sUEsFBgAAAAAEAAQA+QAAAJMDAAAAAA==&#10;" strokecolor="blue" strokeweight=".35pt"/>
                <v:oval id="Oval 232" o:spid="_x0000_s1081" style="position:absolute;left:5797;top:11372;width:229;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ph70A&#10;AADbAAAADwAAAGRycy9kb3ducmV2LnhtbERPSwrCMBDdC94hjOBGNPWDSDWKCIK4UyvqbmjGtthM&#10;ShO13t4sBJeP91+sGlOKF9WusKxgOIhAEKdWF5wpSE7b/gyE88gaS8uk4EMOVst2a4Gxtm8+0Ovo&#10;MxFC2MWoIPe+iqV0aU4G3cBWxIG729qgD7DOpK7xHcJNKUdRNJUGCw4NOVa0ySl9HJ9GQXEZnX2C&#10;vJfVdn/rPawcX9O7Ut1Os56D8NT4v/jn3mk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jGph70AAADbAAAADwAAAAAAAAAAAAAAAACYAgAAZHJzL2Rvd25yZXYu&#10;eG1sUEsFBgAAAAAEAAQA9QAAAIIDAAAAAA==&#10;" filled="f" strokecolor="blue" strokeweight=".35pt"/>
                <v:line id="Line 233" o:spid="_x0000_s1082" style="position:absolute;visibility:visible;mso-wrap-style:square" from="6070,11506" to="6616,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DkhcUAAADbAAAADwAAAGRycy9kb3ducmV2LnhtbESPUWsCMRCE3wX/Q1ihb5pYpMhpFBUK&#10;hdKCVhHf1st6d3rZXC9Rr/56IxR8HGbnm53xtLGluFDtC8ca+j0Fgjh1puBMw/rnvTsE4QOywdIx&#10;afgjD9NJuzXGxLgrL+myCpmIEPYJashDqBIpfZqTRd9zFXH0Dq62GKKsM2lqvEa4LeWrUm/SYsGx&#10;IceKFjmlp9XZxjfm5eBX4fr0+a2+dvvz9nabb45av3Sa2QhEoCY8j//TH0bDoA+PLREAcn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DkhcUAAADbAAAADwAAAAAAAAAA&#10;AAAAAAChAgAAZHJzL2Rvd25yZXYueG1sUEsFBgAAAAAEAAQA+QAAAJMDAAAAAA==&#10;" strokecolor="blue" strokeweight=".35pt"/>
                <v:line id="Line 234" o:spid="_x0000_s1083" style="position:absolute;flip:x;visibility:visible;mso-wrap-style:square" from="4578,14357" to="5797,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5a8QAAADbAAAADwAAAGRycy9kb3ducmV2LnhtbESPS4vCQBCE7wv+h6EFbzrxgUg2EwmC&#10;4PPgA/faZHqTsJmekBk1/ntnYWGPRVV9RSXLztTiQa2rLCsYjyIQxLnVFRcKrpf1cAHCeWSNtWVS&#10;8CIHy7T3kWCs7ZNP9Dj7QgQIuxgVlN43sZQuL8mgG9mGOHjftjXog2wLqVt8Brip5SSK5tJgxWGh&#10;xIZWJeU/57tRsLrd/PRyn++2X9n2mEX73FSHg1KDfpd9gvDU+f/wX3ujFcwm8Psl/ACZ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7HlrxAAAANsAAAAPAAAAAAAAAAAA&#10;AAAAAKECAABkcnMvZG93bnJldi54bWxQSwUGAAAAAAQABAD5AAAAkgMAAAAA&#10;" strokecolor="blue" strokeweight=".35pt"/>
                <v:rect id="Rectangle 235" o:spid="_x0000_s1084" style="position:absolute;left:4800;top:13404;width:781;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9C665E" w:rsidRDefault="009C665E">
                        <w:r>
                          <w:rPr>
                            <w:rFonts w:cs="Arial"/>
                            <w:b/>
                            <w:bCs/>
                            <w:color w:val="0000FF"/>
                            <w:sz w:val="10"/>
                            <w:szCs w:val="10"/>
                          </w:rPr>
                          <w:t>S4</w:t>
                        </w:r>
                      </w:p>
                    </w:txbxContent>
                  </v:textbox>
                </v:rect>
                <v:rect id="Rectangle 236" o:spid="_x0000_s1085" style="position:absolute;left:3581;top:14852;width:2349;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9C665E" w:rsidRDefault="009C665E">
                        <w:r>
                          <w:rPr>
                            <w:rFonts w:cs="Arial"/>
                            <w:b/>
                            <w:bCs/>
                            <w:color w:val="0000FF"/>
                            <w:sz w:val="10"/>
                            <w:szCs w:val="10"/>
                          </w:rPr>
                          <w:t xml:space="preserve">Key = D </w:t>
                        </w:r>
                      </w:p>
                    </w:txbxContent>
                  </v:textbox>
                </v:rect>
                <v:oval id="Oval 237" o:spid="_x0000_s1086" style="position:absolute;left:4305;top:14224;width:22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KH8MA&#10;AADbAAAADwAAAGRycy9kb3ducmV2LnhtbESPQYvCMBSE74L/ITzBy6KpuitSG0UWBPG2bkW9PZpn&#10;W9q8lCar9d9vBMHjMDPfMMm6M7W4UetKywom4wgEcWZ1ybmC9Hc7WoBwHlljbZkUPMjBetXvJRhr&#10;e+cfuh18LgKEXYwKCu+bWEqXFWTQjW1DHLyrbQ36INtc6hbvAW5qOY2iuTRYclgosKHvgrLq8GcU&#10;lKfp0afIe9ls95ePysrZObsqNRx0myUIT51/h1/tnVbw+QX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YKH8MAAADbAAAADwAAAAAAAAAAAAAAAACYAgAAZHJzL2Rv&#10;d25yZXYueG1sUEsFBgAAAAAEAAQA9QAAAIgDAAAAAA==&#10;" filled="f" strokecolor="blue" strokeweight=".35pt"/>
                <v:line id="Line 238" o:spid="_x0000_s1087" style="position:absolute;flip:x;visibility:visible;mso-wrap-style:square" from="3759,14357" to="4305,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aMMAAADbAAAADwAAAGRycy9kb3ducmV2LnhtbESPS4vCQBCE7wv+h6EFbzrxQZCsowRB&#10;8HlQF/faZHqTYKYnZEaN/94RhD0WVfUVNVu0phJ3alxpWcFwEIEgzqwuOVfwc171pyCcR9ZYWSYF&#10;T3KwmHe+Zpho++Aj3U8+FwHCLkEFhfd1IqXLCjLoBrYmDt6fbQz6IJtc6gYfAW4qOYqiWBosOSwU&#10;WNOyoOx6uhkFy8vFj8+3eLv5TTeHNNplptzvlep12/QbhKfW/4c/7bVWMInh/SX8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Xf2jDAAAA2wAAAA8AAAAAAAAAAAAA&#10;AAAAoQIAAGRycy9kb3ducmV2LnhtbFBLBQYAAAAABAAEAPkAAACRAwAAAAA=&#10;" strokecolor="blue" strokeweight=".35pt"/>
                <v:oval id="Oval 239" o:spid="_x0000_s1088" style="position:absolute;left:4305;top:15449;width:22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gx88MA&#10;AADbAAAADwAAAGRycy9kb3ducmV2LnhtbESPQYvCMBSE74L/ITzBy6KpuqxSG0UWBPG2bkW9PZpn&#10;W9q8lCar9d9vBMHjMDPfMMm6M7W4UetKywom4wgEcWZ1ybmC9Hc7WoBwHlljbZkUPMjBetXvJRhr&#10;e+cfuh18LgKEXYwKCu+bWEqXFWTQjW1DHLyrbQ36INtc6hbvAW5qOY2iL2mw5LBQYEPfBWXV4c8o&#10;KE/To0+R97LZ7i8flZWzc3ZVajjoNksQnjr/Dr/aO63gcw7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gx88MAAADbAAAADwAAAAAAAAAAAAAAAACYAgAAZHJzL2Rv&#10;d25yZXYueG1sUEsFBgAAAAAEAAQA9QAAAIgDAAAAAA==&#10;" filled="f" strokecolor="blue" strokeweight=".35pt"/>
                <v:line id="Line 240" o:spid="_x0000_s1089" style="position:absolute;flip:x;visibility:visible;mso-wrap-style:square" from="3759,15582" to="4305,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OgcIAAADbAAAADwAAAGRycy9kb3ducmV2LnhtbERPy2rCQBTdC/7DcIXudGJbRNJMQhCE&#10;2tqFD9LtJXNNBjN3QmbU9O87i0KXh/POitF24k6DN44VLBcJCOLaacONgvNpO1+D8AFZY+eYFPyQ&#10;hyKfTjJMtXvwge7H0IgYwj5FBW0IfSqlr1uy6BeuJ47cxQ0WQ4RDI/WAjxhuO/mcJCtp0XBsaLGn&#10;TUv19XizCjZVFV5Ot9XH7rvcfZXJZ23Nfq/U02ws30AEGsO/+M/9rhW8xrHxS/wB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OgcIAAADbAAAADwAAAAAAAAAAAAAA&#10;AAChAgAAZHJzL2Rvd25yZXYueG1sUEsFBgAAAAAEAAQA+QAAAJADAAAAAA==&#10;" strokecolor="blue" strokeweight=".35pt"/>
                <v:oval id="Oval 241" o:spid="_x0000_s1090" style="position:absolute;left:5797;top:14224;width:22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GsMA&#10;AADbAAAADwAAAGRycy9kb3ducmV2LnhtbESPQYvCMBSE74L/ITzBy6KpuixaG0UWBPG2bkW9PZpn&#10;W9q8lCar9d9vBMHjMDPfMMm6M7W4UetKywom4wgEcWZ1ybmC9Hc7moNwHlljbZkUPMjBetXvJRhr&#10;e+cfuh18LgKEXYwKCu+bWEqXFWTQjW1DHLyrbQ36INtc6hbvAW5qOY2iL2mw5LBQYEPfBWXV4c8o&#10;KE/To0+R97LZ7i8flZWzc3ZVajjoNksQnjr/Dr/aO63gcwH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sAGsMAAADbAAAADwAAAAAAAAAAAAAAAACYAgAAZHJzL2Rv&#10;d25yZXYueG1sUEsFBgAAAAAEAAQA9QAAAIgDAAAAAA==&#10;" filled="f" strokecolor="blue" strokeweight=".35pt"/>
                <v:line id="Line 242" o:spid="_x0000_s1091" style="position:absolute;visibility:visible;mso-wrap-style:square" from="6070,14357" to="6616,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XXw8YAAADbAAAADwAAAGRycy9kb3ducmV2LnhtbESPwWoCQQyG7wXfYYjQm84obSlbR1Gh&#10;UCgVqpbSW7qT7m7dyWx3Rl19enMQegx//i9fJrPO1+pAbawCWxgNDSjiPLiKCwvbzfPgEVRMyA7r&#10;wGThRBFm097NBDMXjvxOh3UqlEA4ZmihTKnJtI55SR7jMDTEkv2E1mOSsS20a/EocF/rsTEP2mPF&#10;cqHEhpYl5bv13ovGor77M7jdva7M29f3/vN8Xnz8Wnvb7+ZPoBJ16X/52n5xFu7FXn4RAOj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l18PGAAAA2wAAAA8AAAAAAAAA&#10;AAAAAAAAoQIAAGRycy9kb3ducmV2LnhtbFBLBQYAAAAABAAEAPkAAACUAwAAAAA=&#10;" strokecolor="blue" strokeweight=".35pt"/>
                <v:oval id="Oval 243" o:spid="_x0000_s1092" style="position:absolute;left:406;top:15494;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w68UA&#10;AADbAAAADwAAAGRycy9kb3ducmV2LnhtbESPUUvDMBSF3wX/Q7iCby6tYJFu2RCZom4Dt3Xs9dLc&#10;NcXmpiRx6/79MhB8PJxzvsOZzAbbiSP50DpWkI8yEMS10y03Cqrt28MziBCRNXaOScGZAsymtzcT&#10;LLU78ZqOm9iIBOFQogITY19KGWpDFsPI9cTJOzhvMSbpG6k9nhLcdvIxywppseW0YLCnV0P1z+bX&#10;Kljs5kV4//7y52XxaVb7vOqyeaXU/d3wMgYRaYj/4b/2h1bwlMP1S/oB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nDrxQAAANsAAAAPAAAAAAAAAAAAAAAAAJgCAABkcnMv&#10;ZG93bnJldi54bWxQSwUGAAAAAAQABAD1AAAAigMAAAAA&#10;" fillcolor="red" strokecolor="red" strokeweight=".35pt"/>
                <v:oval id="Oval 244" o:spid="_x0000_s1093" style="position:absolute;left:406;top:12636;width:140;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unMUA&#10;AADbAAAADwAAAGRycy9kb3ducmV2LnhtbESPUUvDMBSF34X9h3CFvbl0A4vUpUVkitsUdFZ8vTTX&#10;pqy5KUm2df9+EQQfD+ec73CW1Wh7cSQfOscK5rMMBHHjdMetgvrz6eYORIjIGnvHpOBMAapycrXE&#10;QrsTf9BxF1uRIBwKVGBiHAopQ2PIYpi5gTh5P85bjEn6VmqPpwS3vVxkWS4tdpwWDA70aKjZ7w5W&#10;wfZrlYfn940/v+Zr8/Y9r/tsVSs1vR4f7kFEGuN/+K/9ohXcLuD3S/oBsr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6cxQAAANsAAAAPAAAAAAAAAAAAAAAAAJgCAABkcnMv&#10;ZG93bnJldi54bWxQSwUGAAAAAAQABAD1AAAAigMAAAAA&#10;" fillcolor="red" strokecolor="red" strokeweight=".35pt"/>
                <v:oval id="Oval 245" o:spid="_x0000_s1094" style="position:absolute;left:406;top:8966;width:140;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LB8UA&#10;AADbAAAADwAAAGRycy9kb3ducmV2LnhtbESP3WoCMRSE7wXfIRzBu5q10kW2RpFiS3/B2i3eHjbH&#10;zeLmZElSXd++KRS8HGbmG2ax6m0rTuRD41jBdJKBIK6cbrhWUH493sxBhIissXVMCi4UYLUcDhZY&#10;aHfmTzrtYi0ShEOBCkyMXSFlqAxZDBPXESfv4LzFmKSvpfZ4TnDbytssy6XFhtOCwY4eDFXH3Y9V&#10;8Pa9ycPT9tVf3vMX87Gflm22KZUaj/r1PYhIfbyG/9vPWsHd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sHxQAAANsAAAAPAAAAAAAAAAAAAAAAAJgCAABkcnMv&#10;ZG93bnJldi54bWxQSwUGAAAAAAQABAD1AAAAigMAAAAA&#10;" fillcolor="red" strokecolor="red" strokeweight=".35pt"/>
                <v:oval id="Oval 246" o:spid="_x0000_s1095" style="position:absolute;left:2444;top:3670;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Tc8UA&#10;AADbAAAADwAAAGRycy9kb3ducmV2LnhtbESP3WoCMRSE7wXfIRzBu5q12EW2RpFiS3/B2i3eHjbH&#10;zeLmZElSXd++KRS8HGbmG2ax6m0rTuRD41jBdJKBIK6cbrhWUH493sxBhIissXVMCi4UYLUcDhZY&#10;aHfmTzrtYi0ShEOBCkyMXSFlqAxZDBPXESfv4LzFmKSvpfZ4TnDbytssy6XFhtOCwY4eDFXH3Y9V&#10;8Pa9ycPT9tVf3vMX87Gflm22KZUaj/r1PYhIfbyG/9vPWsHd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dNzxQAAANsAAAAPAAAAAAAAAAAAAAAAAJgCAABkcnMv&#10;ZG93bnJldi54bWxQSwUGAAAAAAQABAD1AAAAigMAAAAA&#10;" fillcolor="red" strokecolor="red" strokeweight=".35pt"/>
                <v:oval id="Oval 247" o:spid="_x0000_s1096" style="position:absolute;left:2444;top:774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26MUA&#10;AADbAAAADwAAAGRycy9kb3ducmV2LnhtbESPQWsCMRSE7wX/Q3iF3mpWwaWsRilFS1sttLri9bF5&#10;3SxuXpYk1fXfG6HQ4zAz3zCzRW9bcSIfGscKRsMMBHHldMO1gnK3enwCESKyxtYxKbhQgMV8cDfD&#10;Qrszf9NpG2uRIBwKVGBi7AopQ2XIYhi6jjh5P85bjEn6WmqP5wS3rRxnWS4tNpwWDHb0Yqg6bn+t&#10;gvV+mYfXrw9/2eTv5vMwKttsWSr1cN8/T0FE6uN/+K/9phVMJn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boxQAAANsAAAAPAAAAAAAAAAAAAAAAAJgCAABkcnMv&#10;ZG93bnJldi54bWxQSwUGAAAAAAQABAD1AAAAigMAAAAA&#10;" fillcolor="red" strokecolor="red" strokeweight=".35pt"/>
                <v:oval id="Oval 248" o:spid="_x0000_s1097" style="position:absolute;left:2444;top:1141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n8UA&#10;AADbAAAADwAAAGRycy9kb3ducmV2LnhtbESP3WoCMRSE7wu+QzhC72rWgkvZGkVEi/0RrN3i7WFz&#10;3CxuTpYk1fXtm0LBy2FmvmGm89624kw+NI4VjEcZCOLK6YZrBeXX+uEJRIjIGlvHpOBKAeazwd0U&#10;C+0u/EnnfaxFgnAoUIGJsSukDJUhi2HkOuLkHZ23GJP0tdQeLwluW/mYZbm02HBaMNjR0lB12v9Y&#10;Be/fqzy87N789SN/NdvDuGyzVanU/bBfPIOI1Mdb+L+90QomOfx9S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ifxQAAANsAAAAPAAAAAAAAAAAAAAAAAJgCAABkcnMv&#10;ZG93bnJldi54bWxQSwUGAAAAAAQABAD1AAAAigMAAAAA&#10;" fillcolor="red" strokecolor="red" strokeweight=".35pt"/>
                <v:rect id="Rectangle 249" o:spid="_x0000_s1098" style="position:absolute;left:16852;top:4032;width:813;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U5</w:t>
                        </w:r>
                      </w:p>
                    </w:txbxContent>
                  </v:textbox>
                </v:rect>
                <v:rect id="Rectangle 250" o:spid="_x0000_s1099" style="position:absolute;left:16313;top:6019;width:173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9C665E" w:rsidRDefault="009C665E">
                        <w:r>
                          <w:rPr>
                            <w:rFonts w:cs="Arial"/>
                            <w:b/>
                            <w:bCs/>
                            <w:color w:val="000000"/>
                            <w:sz w:val="10"/>
                            <w:szCs w:val="10"/>
                          </w:rPr>
                          <w:t>AND2</w:t>
                        </w:r>
                      </w:p>
                    </w:txbxContent>
                  </v:textbox>
                </v:rect>
                <v:shape id="Arc 251" o:spid="_x0000_s1100" style="position:absolute;left:17335;top:4845;width:660;height:1041;visibility:visible;mso-wrap-style:square;v-text-anchor:top" coordsize="216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1V8MA&#10;AADbAAAADwAAAGRycy9kb3ducmV2LnhtbESPQWvCQBSE70L/w/IK3nTTgsVEN1IKBW9FDbTentln&#10;sph9G3Y3mv77bkHwOMzMN8x6M9pOXMkH41jByzwDQVw7bbhRUB0+Z0sQISJr7ByTgl8KsCmfJmss&#10;tLvxjq772IgE4VCggjbGvpAy1C1ZDHPXEyfv7LzFmKRvpPZ4S3Dbydcse5MWDaeFFnv6aKm+7Aer&#10;4OvHyCo3p6MftsfuO692laRRqenz+L4CEWmMj/C9vdUKFjn8f0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W1V8MAAADbAAAADwAAAAAAAAAAAAAAAACYAgAAZHJzL2Rv&#10;d25yZXYueG1sUEsFBgAAAAAEAAQA9QAAAIgDAAAAAA==&#10;" path="m625,nfc12306,338,21600,9905,21600,21591v,11707,-9327,21283,-21030,21592em625,nsc12306,338,21600,9905,21600,21591v,11707,-9327,21283,-21030,21592l,21591,625,xe" filled="f" strokeweight=".35pt">
                  <v:path arrowok="t" o:extrusionok="f" o:connecttype="custom" o:connectlocs="1914,0;1743,104140;0,52069" o:connectangles="0,0,0"/>
                </v:shape>
                <v:shape id="Freeform 252" o:spid="_x0000_s1101" style="position:absolute;left:16402;top:4845;width:952;height:1092;visibility:visible;mso-wrap-style:square;v-text-anchor:top" coordsize="15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xGc78A&#10;AADbAAAADwAAAGRycy9kb3ducmV2LnhtbERPz2vCMBS+C/sfwhvsIpq6Q5HOKOLY2HFWoTs+mmcT&#10;bV5KE2v335uD4PHj+73ajK4VA/XBelawmGcgiGuvLTcKjoev2RJEiMgaW8+k4J8CbNYvkxUW2t94&#10;T0MZG5FCOBSowMTYFVKG2pDDMPcdceJOvncYE+wbqXu8pXDXyvcsy6VDy6nBYEc7Q/WlvDoFZf5b&#10;V9PR+uoz2L9v0w5szlKpt9dx+wEi0hif4of7RyvI0/r0Jf0Au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EZzvwAAANsAAAAPAAAAAAAAAAAAAAAAAJgCAABkcnMvZG93bnJl&#10;di54bWxQSwUGAAAAAAQABAD1AAAAhAMAAAAA&#10;" path="m150,l,,,172r150,e" filled="f" strokeweight=".35pt">
                  <v:path arrowok="t" o:connecttype="custom" o:connectlocs="95250,0;0,0;0,109220;95250,109220" o:connectangles="0,0,0,0"/>
                </v:shape>
                <v:line id="Line 253" o:spid="_x0000_s1102" style="position:absolute;flip:x;visibility:visible;mso-wrap-style:square" from="15582,4984" to="16402,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yeMYAAADbAAAADwAAAGRycy9kb3ducmV2LnhtbESPT2vCQBTE74LfYXlCL6IbWxCNrtI/&#10;FL2JaVPs7ZF9ZkOzb0N2q9FP7wqFHoeZ+Q2zXHe2FidqfeVYwWScgCAunK64VPD58T6agfABWWPt&#10;mBRcyMN61e8tMdXuzHs6ZaEUEcI+RQUmhCaV0heGLPqxa4ijd3StxRBlW0rd4jnCbS0fk2QqLVYc&#10;Fww29Gqo+Ml+rYK3p+/5Znv4mr3s8nozPPjM5NeLUg+D7nkBIlAX/sN/7a1WMJ3A/Uv8AX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qcnjGAAAA2wAAAA8AAAAAAAAA&#10;AAAAAAAAoQIAAGRycy9kb3ducmV2LnhtbFBLBQYAAAAABAAEAPkAAACUAwAAAAA=&#10;" strokeweight=".35pt"/>
                <v:line id="Line 254" o:spid="_x0000_s1103" style="position:absolute;flip:x;visibility:visible;mso-wrap-style:square" from="15582,5797" to="16402,5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jsD8YAAADbAAAADwAAAGRycy9kb3ducmV2LnhtbESPT2vCQBTE74LfYXlCL6KbWhCNrtI/&#10;FL2JaVPs7ZF9ZkOzb0N2q9FP7wqFHoeZ+Q2zXHe2FidqfeVYweM4AUFcOF1xqeDz4300A+EDssba&#10;MSm4kIf1qt9bYqrdmfd0ykIpIoR9igpMCE0qpS8MWfRj1xBH7+haiyHKtpS6xXOE21pOkmQqLVYc&#10;Fww29Gqo+Ml+rYK3p+/5Znv4mr3s8nozPPjM5NeLUg+D7nkBIlAX/sN/7a1WMJ3A/Uv8AX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47A/GAAAA2wAAAA8AAAAAAAAA&#10;AAAAAAAAoQIAAGRycy9kb3ducmV2LnhtbFBLBQYAAAAABAAEAPkAAACUAwAAAAA=&#10;" strokeweight=".35pt"/>
                <v:line id="Line 255" o:spid="_x0000_s1104" style="position:absolute;visibility:visible;mso-wrap-style:square" from="18034,5391" to="18846,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ZcUAAADbAAAADwAAAGRycy9kb3ducmV2LnhtbESPQWsCMRSE74X+h/CE3mrWFsSuRrGF&#10;gofSoi4Vb4/Nc7Pt5mWbpLr7740geBxm5htmtuhsI47kQ+1YwWiYgSAuna65UlBs3x8nIEJE1tg4&#10;JgU9BVjM7+9mmGt34jUdN7ESCcIhRwUmxjaXMpSGLIaha4mTd3DeYkzSV1J7PCW4beRTlo2lxZrT&#10;gsGW3gyVv5t/q+Dv5aMrVl87/5rxftmbz5+++N4q9TDollMQkbp4C1/bK61g/AyXL+kHy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T+ZcUAAADbAAAADwAAAAAAAAAA&#10;AAAAAAChAgAAZHJzL2Rvd25yZXYueG1sUEsFBgAAAAAEAAQA+QAAAJMDAAAAAA==&#10;" strokeweight=".35pt"/>
                <v:rect id="Rectangle 256" o:spid="_x0000_s1105" style="position:absolute;left:16852;top:11772;width:81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U7</w:t>
                        </w:r>
                      </w:p>
                    </w:txbxContent>
                  </v:textbox>
                </v:rect>
                <v:rect id="Rectangle 257" o:spid="_x0000_s1106" style="position:absolute;left:16313;top:13766;width:173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AND2</w:t>
                        </w:r>
                      </w:p>
                    </w:txbxContent>
                  </v:textbox>
                </v:rect>
                <v:shape id="Arc 258" o:spid="_x0000_s1107" style="position:absolute;left:17335;top:12592;width:660;height:1041;visibility:visible;mso-wrap-style:square;v-text-anchor:top" coordsize="216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rmMMA&#10;AADbAAAADwAAAGRycy9kb3ducmV2LnhtbESPwWrDMBBE74X8g9hAb42cHEztRgklEPCtxDW0uW2t&#10;rS1qrYykOM7fR4VCj8PMvGG2+9kOYiIfjGMF61UGgrh12nCnoHk/Pj2DCBFZ4+CYFNwowH63eNhi&#10;qd2VTzTVsRMJwqFEBX2MYyllaHuyGFZuJE7et/MWY5K+k9rjNcHtIDdZlkuLhtNCjyMdemp/6otV&#10;8PZpZFOYr7O/VOfho2hOjaRZqcfl/PoCItIc/8N/7UoryHP4/Z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brmMMAAADbAAAADwAAAAAAAAAAAAAAAACYAgAAZHJzL2Rv&#10;d25yZXYueG1sUEsFBgAAAAAEAAQA9QAAAIgDAAAAAA==&#10;" path="m625,nfc12306,338,21600,9905,21600,21591v,11704,-9323,21279,-21023,21592em625,nsc12306,338,21600,9905,21600,21591v,11704,-9323,21279,-21023,21592l,21591,625,xe" filled="f" strokeweight=".35pt">
                  <v:path arrowok="t" o:extrusionok="f" o:connecttype="custom" o:connectlocs="1914,0;1764,104140;0,52069" o:connectangles="0,0,0"/>
                </v:shape>
                <v:shape id="Freeform 259" o:spid="_x0000_s1108" style="position:absolute;left:16402;top:12592;width:952;height:1085;visibility:visible;mso-wrap-style:square;v-text-anchor:top" coordsize="150,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qg8IA&#10;AADbAAAADwAAAGRycy9kb3ducmV2LnhtbESPwWrDMBBE74X8g9hAb7Wc2KTGsRJCodBbqdPkvFgb&#10;y8RaGUuN3b+vCoEch5l5w1T72fbiRqPvHCtYJSkI4sbpjlsF38f3lwKED8gae8ek4Jc87HeLpwpL&#10;7Sb+olsdWhEh7EtUYEIYSil9Y8iiT9xAHL2LGy2GKMdW6hGnCLe9XKfpRlrsOC4YHOjNUHOtf6yC&#10;T3nM8sKcTufcTcRpXWTr3iv1vJwPWxCB5vAI39sfWsHmFf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qDwgAAANsAAAAPAAAAAAAAAAAAAAAAAJgCAABkcnMvZG93&#10;bnJldi54bWxQSwUGAAAAAAQABAD1AAAAhwMAAAAA&#10;" path="m150,l,,,171r150,e" filled="f" strokeweight=".35pt">
                  <v:path arrowok="t" o:connecttype="custom" o:connectlocs="95250,0;0,0;0,108585;95250,108585" o:connectangles="0,0,0,0"/>
                </v:shape>
                <v:line id="Line 260" o:spid="_x0000_s1109" style="position:absolute;flip:x;visibility:visible;mso-wrap-style:square" from="15582,12731" to="16402,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Db5cMAAADbAAAADwAAAGRycy9kb3ducmV2LnhtbERPz2vCMBS+D/Y/hDfwMjRVQbQzyqaI&#10;3sROxd0ezVtT1ryUJmr1rzcHYceP7/d03tpKXKjxpWMF/V4Cgjh3uuRCwf571R2D8AFZY+WYFNzI&#10;w3z2+jLFVLsr7+iShULEEPYpKjAh1KmUPjdk0fdcTRy5X9dYDBE2hdQNXmO4reQgSUbSYsmxwWBN&#10;C0P5X3a2CpbDn8l6czqOv7aHav1+8pk53G9Kdd7azw8QgdrwL366N1rBKI6N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Q2+XDAAAA2wAAAA8AAAAAAAAAAAAA&#10;AAAAoQIAAGRycy9kb3ducmV2LnhtbFBLBQYAAAAABAAEAPkAAACRAwAAAAA=&#10;" strokeweight=".35pt"/>
                <v:line id="Line 261" o:spid="_x0000_s1110" style="position:absolute;flip:x;visibility:visible;mso-wrap-style:square" from="15582,13544" to="16402,1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fscAAADbAAAADwAAAGRycy9kb3ducmV2LnhtbESPT2vCQBTE70K/w/IEL6KbtiAmdRVt&#10;KXorxj/Y2yP7zIZm34bsqrGfvlso9DjMzG+Y2aKztbhS6yvHCh7HCQjiwumKSwX73ftoCsIHZI21&#10;Y1JwJw+L+UNvhpl2N97SNQ+liBD2GSowITSZlL4wZNGPXUMcvbNrLYYo21LqFm8Rbmv5lCQTabHi&#10;uGCwoVdDxVd+sQrenj/T9eZ0nK4+DvV6ePK5OXzflRr0u+ULiEBd+A//tTdawSSF3y/xB8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nH5+xwAAANsAAAAPAAAAAAAA&#10;AAAAAAAAAKECAABkcnMvZG93bnJldi54bWxQSwUGAAAAAAQABAD5AAAAlQMAAAAA&#10;" strokeweight=".35pt"/>
                <v:line id="Line 262" o:spid="_x0000_s1111" style="position:absolute;visibility:visible;mso-wrap-style:square" from="18034,13138" to="18846,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z8IAAADbAAAADwAAAGRycy9kb3ducmV2LnhtbERPz2vCMBS+C/sfwhvspqk7TFeNosLA&#10;gyjTsuHt0bw1nc1Ll2Ta/vfLQdjx4/s9X3a2EVfyoXasYDzKQBCXTtdcKShOb8MpiBCRNTaOSUFP&#10;AZaLh8Ecc+1u/E7XY6xECuGQowITY5tLGUpDFsPItcSJ+3LeYkzQV1J7vKVw28jnLHuRFmtODQZb&#10;2hgqL8dfq+DnddcV28OnX2d8XvVm/90XHyelnh671QxEpC7+i+/urVYwSevTl/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2z8IAAADbAAAADwAAAAAAAAAAAAAA&#10;AAChAgAAZHJzL2Rvd25yZXYueG1sUEsFBgAAAAAEAAQA+QAAAJADAAAAAA==&#10;" strokeweight=".35pt"/>
                <v:rect id="Rectangle 263" o:spid="_x0000_s1112" style="position:absolute;left:16852;top:8108;width:813;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U8</w:t>
                        </w:r>
                      </w:p>
                    </w:txbxContent>
                  </v:textbox>
                </v:rect>
                <v:rect id="Rectangle 264" o:spid="_x0000_s1113" style="position:absolute;left:16313;top:10096;width:1733;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AND2</w:t>
                        </w:r>
                      </w:p>
                    </w:txbxContent>
                  </v:textbox>
                </v:rect>
                <v:shape id="Arc 265" o:spid="_x0000_s1114" style="position:absolute;left:17335;top:8921;width:660;height:1042;visibility:visible;mso-wrap-style:square;v-text-anchor:top" coordsize="21600,4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e3cMA&#10;AADbAAAADwAAAGRycy9kb3ducmV2LnhtbESPQWsCMRSE70L/Q3iF3jRbBe1ujVIEwVtRF6y3183r&#10;bujmZUmirv/eCILHYWa+YebL3rbiTD4YxwreRxkI4sppw7WCcr8efoAIEVlj65gUXCnAcvEymGOh&#10;3YW3dN7FWiQIhwIVNDF2hZShashiGLmOOHl/zluMSfpaao+XBLetHGfZVFo0nBYa7GjVUPW/O1kF&#10;3z9Glrn5PfrT5tge8nJbSuqVenvtvz5BROrjM/xob7SC2QT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je3cMAAADbAAAADwAAAAAAAAAAAAAAAACYAgAAZHJzL2Rv&#10;d25yZXYueG1sUEsFBgAAAAAEAAQA9QAAAIgDAAAAAA==&#10;" path="m625,nfc12306,338,21600,9905,21600,21591v,11707,-9327,21283,-21030,21592em625,nsc12306,338,21600,9905,21600,21591v,11707,-9327,21283,-21030,21592l,21591,625,xe" filled="f" strokeweight=".35pt">
                  <v:path arrowok="t" o:extrusionok="f" o:connecttype="custom" o:connectlocs="1914,0;1743,104140;0,52069" o:connectangles="0,0,0"/>
                </v:shape>
                <v:shape id="Freeform 266" o:spid="_x0000_s1115" style="position:absolute;left:16402;top:8921;width:952;height:1092;visibility:visible;mso-wrap-style:square;v-text-anchor:top" coordsize="15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7WrcIA&#10;AADbAAAADwAAAGRycy9kb3ducmV2LnhtbESPQWsCMRSE74L/ITzBi9RspWhZjSIVpce6FfT42Lxu&#10;Ujcvyyau23/fFIQeh5n5hllteleLjtpgPSt4nmYgiEuvLVcKTp/7p1cQISJrrD2Tgh8KsFkPByvM&#10;tb/zkboiViJBOOSowMTY5FKG0pDDMPUNcfK+fOswJtlWUrd4T3BXy1mWzaVDy2nBYENvhsprcXMK&#10;ivlHeZ701p93wV4Opu7YfEulxqN+uwQRqY//4Uf7XStYvM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3tatwgAAANsAAAAPAAAAAAAAAAAAAAAAAJgCAABkcnMvZG93&#10;bnJldi54bWxQSwUGAAAAAAQABAD1AAAAhwMAAAAA&#10;" path="m150,l,,,172r150,e" filled="f" strokeweight=".35pt">
                  <v:path arrowok="t" o:connecttype="custom" o:connectlocs="95250,0;0,0;0,109220;95250,109220" o:connectangles="0,0,0,0"/>
                </v:shape>
                <v:line id="Line 267" o:spid="_x0000_s1116" style="position:absolute;flip:x;visibility:visible;mso-wrap-style:square" from="15582,9061" to="16402,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ipscAAADbAAAADwAAAGRycy9kb3ducmV2LnhtbESPT2sCMRTE74V+h/AKXkSzWlrt1ija&#10;UvRWXP9gb4/N62Zx87JsUl376U1B6HGYmd8wk1lrK3GixpeOFQz6CQji3OmSCwXbzUdvDMIHZI2V&#10;Y1JwIQ+z6f3dBFPtzrymUxYKESHsU1RgQqhTKX1uyKLvu5o4et+usRiibAqpGzxHuK3kMEmepcWS&#10;44LBmt4M5cfsxyp4f/x6Wa4O+/Hic1ctuwefmd3vRanOQzt/BRGoDf/hW3ulFYye4O9L/AFye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COKmxwAAANsAAAAPAAAAAAAA&#10;AAAAAAAAAKECAABkcnMvZG93bnJldi54bWxQSwUGAAAAAAQABAD5AAAAlQMAAAAA&#10;" strokeweight=".35pt"/>
                <v:line id="Line 268" o:spid="_x0000_s1117" style="position:absolute;flip:x;visibility:visible;mso-wrap-style:square" from="15582,9874" to="16402,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p80ccAAADbAAAADwAAAGRycy9kb3ducmV2LnhtbESPW2sCMRSE34X+h3CEvohm24LVrVF6&#10;QfRNul6wb4fNcbN0c7Jsoq7++qYg+DjMzDfMZNbaSpyo8aVjBU+DBARx7nTJhYLNet4fgfABWWPl&#10;mBRcyMNs+tCZYKrdmb/plIVCRAj7FBWYEOpUSp8bsugHriaO3sE1FkOUTSF1g+cIt5V8TpKhtFhy&#10;XDBY06eh/Dc7WgVfLz/jxXK/G32sttWit/eZ2V4vSj122/c3EIHacA/f2kut4HUI/1/i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2nzRxwAAANsAAAAPAAAAAAAA&#10;AAAAAAAAAKECAABkcnMvZG93bnJldi54bWxQSwUGAAAAAAQABAD5AAAAlQMAAAAA&#10;" strokeweight=".35pt"/>
                <v:line id="Line 269" o:spid="_x0000_s1118" style="position:absolute;visibility:visible;mso-wrap-style:square" from="18034,9467" to="18846,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Zuu8YAAADbAAAADwAAAGRycy9kb3ducmV2LnhtbESPQWsCMRSE74X+h/CE3mrWHqpdjWIL&#10;BQ+lRV0q3h6b52bbzcs2SXX33xtB8DjMzDfMbNHZRhzJh9qxgtEwA0FcOl1zpaDYvj9OQISIrLFx&#10;TAp6CrCY39/NMNfuxGs6bmIlEoRDjgpMjG0uZSgNWQxD1xIn7+C8xZikr6T2eEpw28inLHuWFmtO&#10;CwZbejNU/m7+rYK/l4+uWH3t/GvG+2VvPn/64nur1MOgW05BROriLXxtr7SC8RguX9IPkP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GbrvGAAAA2wAAAA8AAAAAAAAA&#10;AAAAAAAAoQIAAGRycy9kb3ducmV2LnhtbFBLBQYAAAAABAAEAPkAAACUAwAAAAA=&#10;" strokeweight=".35pt"/>
                <v:rect id="Rectangle 270" o:spid="_x0000_s1119" style="position:absolute;left:21342;top:6070;width:813;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9C665E" w:rsidRDefault="009C665E">
                        <w:r>
                          <w:rPr>
                            <w:rFonts w:cs="Arial"/>
                            <w:b/>
                            <w:bCs/>
                            <w:color w:val="000000"/>
                            <w:sz w:val="10"/>
                            <w:szCs w:val="10"/>
                          </w:rPr>
                          <w:t>U9</w:t>
                        </w:r>
                      </w:p>
                    </w:txbxContent>
                  </v:textbox>
                </v:rect>
                <v:rect id="Rectangle 271" o:spid="_x0000_s1120" style="position:absolute;left:21024;top:8108;width:1308;height: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OR2</w:t>
                        </w:r>
                      </w:p>
                    </w:txbxContent>
                  </v:textbox>
                </v:rect>
                <v:shape id="Arc 272" o:spid="_x0000_s1121" style="position:absolute;left:20866;top:6883;width:209;height:1035;visibility:visible;mso-wrap-style:square;v-text-anchor:top" coordsize="21600,43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wYMAA&#10;AADbAAAADwAAAGRycy9kb3ducmV2LnhtbERPTWsCMRC9C/0PYYTeNKsFka1RSqm09FJctb0Om+lm&#10;yWayJqlu/705CB4f73u1GVwnzhRi61nBbFqAIK69brlRcNhvJ0sQMSFr7DyTgn+KsFk/jFZYan/h&#10;HZ2r1IgcwrFEBSalvpQy1oYcxqnviTP364PDlGFopA54yeGuk/OiWEiHLecGgz29Gqpt9ecU2K/2&#10;yf7YJlnaLsK3qT7f344npR7Hw8sziERDuotv7g+tYJnX5y/5B8j1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UwYMAAAADbAAAADwAAAAAAAAAAAAAAAACYAgAAZHJzL2Rvd25y&#10;ZXYueG1sUEsFBgAAAAAEAAQA9QAAAIUDAAAAAA==&#10;" path="m1984,nfc13098,1025,21600,10348,21600,21509v,11227,-8602,20583,-19790,21524em1984,nsc13098,1025,21600,10348,21600,21509v,11227,-8602,20583,-19790,21524l,21509,1984,xe" filled="f" strokeweight=".35pt">
                  <v:path arrowok="t" o:extrusionok="f" o:connecttype="custom" o:connectlocs="1926,0;1756,103505;0,51734" o:connectangles="0,0,0"/>
                </v:shape>
                <v:line id="Line 273" o:spid="_x0000_s1122" style="position:absolute;visibility:visible;mso-wrap-style:square" from="20885,7023" to="21024,7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Yjc8UAAADbAAAADwAAAGRycy9kb3ducmV2LnhtbESPQWsCMRSE70L/Q3iF3jSrh2K3RlFB&#10;8FBa1KWlt8fmdbN187Imqe7+e1MQPA4z8w0zW3S2EWfyoXasYDzKQBCXTtdcKSgOm+EURIjIGhvH&#10;pKCnAIv5w2CGuXYX3tF5HyuRIBxyVGBibHMpQ2nIYhi5ljh5P85bjEn6SmqPlwS3jZxk2bO0WHNa&#10;MNjS2lB53P9ZBaeXt67Yfnz5Vcbfy968//bF50Gpp8du+QoiUhfv4Vt7qxVMx/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Yjc8UAAADbAAAADwAAAAAAAAAA&#10;AAAAAAChAgAAZHJzL2Rvd25yZXYueG1sUEsFBgAAAAAEAAQA+QAAAJMDAAAAAA==&#10;" strokeweight=".35pt"/>
                <v:line id="Line 274" o:spid="_x0000_s1123" style="position:absolute;visibility:visible;mso-wrap-style:square" from="20885,7835" to="20974,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S9BMUAAADbAAAADwAAAGRycy9kb3ducmV2LnhtbESPQWsCMRSE70L/Q3hCb5rVQ7GrUWxB&#10;8FBa1KXF22Pz3KzdvKxJqrv/3hQKPQ4z8w2zWHW2EVfyoXasYDLOQBCXTtdcKSgOm9EMRIjIGhvH&#10;pKCnAKvlw2CBuXY33tF1HyuRIBxyVGBibHMpQ2nIYhi7ljh5J+ctxiR9JbXHW4LbRk6z7ElarDkt&#10;GGzp1VD5vf+xCi7Pb12x/fjyLxkf1715P/fF50Gpx2G3noOI1MX/8F97qxXMpvD7Jf0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S9BMUAAADbAAAADwAAAAAAAAAA&#10;AAAAAAChAgAAZHJzL2Rvd25yZXYueG1sUEsFBgAAAAAEAAQA+QAAAJMDAAAAAA==&#10;" strokeweight=".35pt"/>
                <v:line id="Line 275" o:spid="_x0000_s1124" style="position:absolute;visibility:visible;mso-wrap-style:square" from="20885,6883" to="21564,6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Yn8UAAADbAAAADwAAAGRycy9kb3ducmV2LnhtbESPQWsCMRSE74X+h/CE3mrWFopdjWIL&#10;BQ+loi4Vb4/Nc7Pt5mWbpLr7740geBxm5htmOu9sI47kQ+1YwWiYgSAuna65UlBsPx7HIEJE1tg4&#10;JgU9BZjP7u+mmGt34jUdN7ESCcIhRwUmxjaXMpSGLIaha4mTd3DeYkzSV1J7PCW4beRTlr1IizWn&#10;BYMtvRsqfzf/VsHf62dXLFc7/5bxftGbr5+++N4q9TDoFhMQkbp4C1/bS61g/AyXL+kHyN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gYn8UAAADbAAAADwAAAAAAAAAA&#10;AAAAAAChAgAAZHJzL2Rvd25yZXYueG1sUEsFBgAAAAAEAAQA+QAAAJMDAAAAAA==&#10;" strokeweight=".35pt"/>
                <v:line id="Line 276" o:spid="_x0000_s1125" style="position:absolute;visibility:visible;mso-wrap-style:square" from="20885,7975" to="21564,7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GA68UAAADbAAAADwAAAGRycy9kb3ducmV2LnhtbESPQWsCMRSE74X+h/CE3mrWUopdjWIL&#10;BQ+loi4Vb4/Nc7Pt5mWbpLr7740geBxm5htmOu9sI47kQ+1YwWiYgSAuna65UlBsPx7HIEJE1tg4&#10;JgU9BZjP7u+mmGt34jUdN7ESCcIhRwUmxjaXMpSGLIaha4mTd3DeYkzSV1J7PCW4beRTlr1IizWn&#10;BYMtvRsqfzf/VsHf62dXLFc7/5bxftGbr5+++N4q9TDoFhMQkbp4C1/bS61g/AyXL+kHyN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GA68UAAADbAAAADwAAAAAAAAAA&#10;AAAAAAChAgAAZHJzL2Rvd25yZXYueG1sUEsFBgAAAAAEAAQA+QAAAJMDAAAAAA==&#10;" strokeweight=".35pt"/>
                <v:shape id="Arc 277" o:spid="_x0000_s1126" style="position:absolute;left:21545;top:6864;width:927;height:1060;visibility:visible;mso-wrap-style:square;v-text-anchor:top" coordsize="18833,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7mrcYA&#10;AADbAAAADwAAAGRycy9kb3ducmV2LnhtbESPT2vCQBTE74V+h+UVvIhuKrbEmFWsoAiV0qoXb4/s&#10;yx/Mvo3ZVdN++m5B6HGYmd8w6bwztbhS6yrLCp6HEQjizOqKCwWH/WoQg3AeWWNtmRR8k4P57PEh&#10;xUTbG3/RdecLESDsElRQet8kUrqsJINuaBvi4OW2NeiDbAupW7wFuKnlKIpepcGKw0KJDS1Lyk67&#10;i1HwPj6uP+olf5I5T6Lt208/71YXpXpP3WIKwlPn/8P39kYriF/g70v4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7mrcYAAADbAAAADwAAAAAAAAAAAAAAAACYAgAAZHJz&#10;L2Rvd25yZXYueG1sUEsFBgAAAAAEAAQA9QAAAIsDAAAAAA==&#10;" path="m18833,10577nfc15074,17270,8045,21465,369,21596em18833,10577nsc15074,17270,8045,21465,369,21596l,,18833,10577xe" filled="f" strokeweight=".35pt">
                  <v:path arrowok="t" o:extrusionok="f" o:connecttype="custom" o:connectlocs="92710,51935;1821,106045;0,0" o:connectangles="0,0,0"/>
                </v:shape>
                <v:shape id="Arc 278" o:spid="_x0000_s1127" style="position:absolute;left:21545;top:6883;width:940;height:1067;visibility:visible;mso-wrap-style:square;v-text-anchor:top" coordsize="19051,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UTMMA&#10;AADbAAAADwAAAGRycy9kb3ducmV2LnhtbESPT4vCMBTE74LfITzBi2i6HkSqUURxcdeL/70+mmdb&#10;bF5Kk9Wun94IgsdhZn7DjKe1KcSNKpdbVvDVi0AQJ1bnnCo47JfdIQjnkTUWlknBPzmYTpqNMcba&#10;3nlLt51PRYCwi1FB5n0ZS+mSjAy6ni2Jg3exlUEfZJVKXeE9wE0h+1E0kAZzDgsZljTPKLnu/oyC&#10;75p/jiUtfnXnslnReX3qbB4npdqtejYC4an2n/C7vdIKhgN4fQ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GUTMMAAADbAAAADwAAAAAAAAAAAAAAAACYAgAAZHJzL2Rv&#10;d25yZXYueG1sUEsFBgAAAAAEAAQA9QAAAIgDAAAAAA==&#10;" path="m386,nfc8217,140,15359,4509,19050,11417em386,nsc8217,140,15359,4509,19050,11417l,21597,386,xe" filled="f" strokeweight=".35pt">
                  <v:path arrowok="t" o:extrusionok="f" o:connecttype="custom" o:connectlocs="1909,0;93980,56395;0,106680" o:connectangles="0,0,0"/>
                </v:shape>
                <v:line id="Line 279" o:spid="_x0000_s1128" style="position:absolute;visibility:visible;mso-wrap-style:square" from="22517,7429" to="22923,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MenMYAAADbAAAADwAAAGRycy9kb3ducmV2LnhtbESPQWsCMRSE74X+h/CE3mrWHlq7GsUW&#10;Ch5KRV0q3h6b52bbzcs2SXX33xtB8DjMzDfMdN7ZRhzJh9qxgtEwA0FcOl1zpaDYfjyOQYSIrLFx&#10;TAp6CjCf3d9NMdfuxGs6bmIlEoRDjgpMjG0uZSgNWQxD1xIn7+C8xZikr6T2eEpw28inLHuWFmtO&#10;CwZbejdU/m7+rYK/18+uWK52/i3j/aI3Xz998b1V6mHQLSYgInXxFr62l1rB+AUuX9IPkL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THpzGAAAA2wAAAA8AAAAAAAAA&#10;AAAAAAAAoQIAAGRycy9kb3ducmV2LnhtbFBLBQYAAAAABAAEAPkAAACUAwAAAAA=&#10;" strokeweight=".35pt"/>
                <v:line id="Line 280" o:spid="_x0000_s1129" style="position:absolute;flip:x;visibility:visible;mso-wrap-style:square" from="20072,7023" to="20885,7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w9H8MAAADbAAAADwAAAGRycy9kb3ducmV2LnhtbERPz2vCMBS+D/wfwhN2GZq6wajVKHNj&#10;6E3sVtHbo3k2Zc1LaTKt++vNYeDx4/s9X/a2EWfqfO1YwWScgCAuna65UvD99TlKQfiArLFxTAqu&#10;5GG5GDzMMdPuwjs656ESMYR9hgpMCG0mpS8NWfRj1xJH7uQ6iyHCrpK6w0sMt418TpJXabHm2GCw&#10;pXdD5U/+axV8vByn681hn662RbN+OvjcFH9XpR6H/dsMRKA+3MX/7o1WkMax8Uv8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cPR/DAAAA2wAAAA8AAAAAAAAAAAAA&#10;AAAAoQIAAGRycy9kb3ducmV2LnhtbFBLBQYAAAAABAAEAPkAAACRAwAAAAA=&#10;" strokeweight=".35pt"/>
                <v:line id="Line 281" o:spid="_x0000_s1130" style="position:absolute;flip:x;visibility:visible;mso-wrap-style:square" from="20072,7835" to="20885,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CYhMYAAADbAAAADwAAAGRycy9kb3ducmV2LnhtbESPT2vCQBTE74V+h+UVeim6aQslRlex&#10;LUVvxfgHvT2yz2ww+zZktxr76V1B8DjMzG+Y0aSztThS6yvHCl77CQjiwumKSwWr5U8vBeEDssba&#10;MSk4k4fJ+PFhhJl2J17QMQ+liBD2GSowITSZlL4wZNH3XUMcvb1rLYYo21LqFk8Rbmv5liQf0mLF&#10;ccFgQ1+GikP+ZxV8v+8Gs/l2k37+ruvZy9bnZv1/Vur5qZsOQQTqwj18a8+1gnQA1y/xB8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mITGAAAA2wAAAA8AAAAAAAAA&#10;AAAAAAAAoQIAAGRycy9kb3ducmV2LnhtbFBLBQYAAAAABAAEAPkAAACUAwAAAAA=&#10;" strokeweight=".35pt"/>
                <v:line id="Line 282" o:spid="_x0000_s1131" style="position:absolute;visibility:visible;mso-wrap-style:square" from="22923,7429" to="23329,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NcIAAADbAAAADwAAAGRycy9kb3ducmV2LnhtbERPz2vCMBS+C/4P4Qm7aeoOMjujqCB4&#10;kA21bHh7NM+mW/PSJZm2//1yEHb8+H4vVp1txI18qB0rmE4yEMSl0zVXCorzbvwCIkRkjY1jUtBT&#10;gNVyOFhgrt2dj3Q7xUqkEA45KjAxtrmUoTRkMUxcS5y4q/MWY4K+ktrjPYXbRj5n2UxarDk1GGxp&#10;a6j8Pv1aBT/zQ1fs3z/9JuPLujdvX33xcVbqadStX0FE6uK/+OHeawXztD59S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QNcIAAADbAAAADwAAAAAAAAAAAAAA&#10;AAChAgAAZHJzL2Rvd25yZXYueG1sUEsFBgAAAAAEAAQA+QAAAJADAAAAAA==&#10;" strokeweight=".35pt"/>
                <v:rect id="Rectangle 283" o:spid="_x0000_s1132" style="position:absolute;left:26054;top:10553;width:1168;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9C665E" w:rsidRDefault="009C665E">
                        <w:r>
                          <w:rPr>
                            <w:rFonts w:cs="Arial"/>
                            <w:b/>
                            <w:bCs/>
                            <w:color w:val="000000"/>
                            <w:sz w:val="10"/>
                            <w:szCs w:val="10"/>
                          </w:rPr>
                          <w:t>U10</w:t>
                        </w:r>
                      </w:p>
                    </w:txbxContent>
                  </v:textbox>
                </v:rect>
                <v:rect id="Rectangle 284" o:spid="_x0000_s1133" style="position:absolute;left:25914;top:12592;width:1308;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9C665E" w:rsidRDefault="009C665E">
                        <w:r>
                          <w:rPr>
                            <w:rFonts w:cs="Arial"/>
                            <w:b/>
                            <w:bCs/>
                            <w:color w:val="000000"/>
                            <w:sz w:val="10"/>
                            <w:szCs w:val="10"/>
                          </w:rPr>
                          <w:t>OR2</w:t>
                        </w:r>
                      </w:p>
                    </w:txbxContent>
                  </v:textbox>
                </v:rect>
                <v:shape id="Arc 285" o:spid="_x0000_s1134" style="position:absolute;left:25755;top:11379;width:203;height:1035;visibility:visible;mso-wrap-style:square;v-text-anchor:top" coordsize="21600,42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wrsQA&#10;AADbAAAADwAAAGRycy9kb3ducmV2LnhtbESPT2sCMRTE7wW/Q3iCt5q1QtHVKFoQ7an45+DxdfPc&#10;LG5eliS62376RhB6HGbmN8x82dla3MmHyrGC0TADQVw4XXGp4HTcvE5AhIissXZMCn4owHLRe5lj&#10;rl3Le7ofYikShEOOCkyMTS5lKAxZDEPXECfv4rzFmKQvpfbYJrit5VuWvUuLFacFgw19GCquh5tV&#10;cFuft+3p65Oos9/TnZkc92f/q9Sg361mICJ18T/8bO+0gukY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kcK7EAAAA2wAAAA8AAAAAAAAAAAAAAAAAmAIAAGRycy9k&#10;b3ducmV2LnhtbFBLBQYAAAAABAAEAPUAAACJAwAAAAA=&#10;" path="m2679,-1nfc13488,1350,21600,10539,21600,21433v,10973,-8228,20202,-19129,21458em2679,-1nsc13488,1350,21600,10539,21600,21433v,10973,-8228,20202,-19129,21458l,21433,2679,-1xe" filled="f" strokeweight=".35pt">
                  <v:path arrowok="t" o:extrusionok="f" o:connecttype="custom" o:connectlocs="2520,0;2325,103505;0,51722" o:connectangles="0,0,0"/>
                </v:shape>
                <v:line id="Line 286" o:spid="_x0000_s1135" style="position:absolute;visibility:visible;mso-wrap-style:square" from="25781,11506" to="25914,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WNsUAAADbAAAADwAAAGRycy9kb3ducmV2LnhtbESPQUvDQBSE70L/w/IK3uxGkWJiN6Et&#10;CD2IxTYo3h7ZZzaafRt31zb5964geBxm5htmVY22FyfyoXOs4HqRgSBunO64VVAfH67uQISIrLF3&#10;TAomClCVs4sVFtqd+ZlOh9iKBOFQoAIT41BIGRpDFsPCDcTJe3feYkzSt1J7PCe47eVNli2lxY7T&#10;gsGBtoaaz8O3VfCVP471bv/qNxm/rSfz9DHVL0elLufj+h5EpDH+h//aO60gv4XfL+kH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gWNsUAAADbAAAADwAAAAAAAAAA&#10;AAAAAAChAgAAZHJzL2Rvd25yZXYueG1sUEsFBgAAAAAEAAQA+QAAAJMDAAAAAA==&#10;" strokeweight=".35pt"/>
                <v:line id="Line 287" o:spid="_x0000_s1136" style="position:absolute;visibility:visible;mso-wrap-style:square" from="25781,12319" to="25869,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SzrcUAAADbAAAADwAAAGRycy9kb3ducmV2LnhtbESPQUvDQBSE70L/w/IK3uxGwWJiN6Et&#10;CD2IxTYo3h7ZZzaafRt31zb5964geBxm5htmVY22FyfyoXOs4HqRgSBunO64VVAfH67uQISIrLF3&#10;TAomClCVs4sVFtqd+ZlOh9iKBOFQoAIT41BIGRpDFsPCDcTJe3feYkzSt1J7PCe47eVNli2lxY7T&#10;gsGBtoaaz8O3VfCVP471bv/qNxm/rSfz9DHVL0elLufj+h5EpDH+h//aO60gv4XfL+kH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SzrcUAAADbAAAADwAAAAAAAAAA&#10;AAAAAAChAgAAZHJzL2Rvd25yZXYueG1sUEsFBgAAAAAEAAQA+QAAAJMDAAAAAA==&#10;" strokeweight=".35pt"/>
                <v:line id="Line 288" o:spid="_x0000_s1137" style="position:absolute;visibility:visible;mso-wrap-style:square" from="25781,11372" to="26460,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Yt2sUAAADbAAAADwAAAGRycy9kb3ducmV2LnhtbESPQWsCMRSE70L/Q3iCN83ag+jWKLZQ&#10;8CBKdWnp7bF53Wy7eVmTqLv/3hQKPQ4z8w2zXHe2EVfyoXasYDrJQBCXTtdcKShOr+M5iBCRNTaO&#10;SUFPAdarh8ESc+1u/EbXY6xEgnDIUYGJsc2lDKUhi2HiWuLkfTlvMSbpK6k93hLcNvIxy2bSYs1p&#10;wWBLL4bKn+PFKjgvdl2xPXz454w/N73Zf/fF+0mp0bDbPIGI1MX/8F97qxUsZvD7Jf0A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Yt2sUAAADbAAAADwAAAAAAAAAA&#10;AAAAAAChAgAAZHJzL2Rvd25yZXYueG1sUEsFBgAAAAAEAAQA+QAAAJMDAAAAAA==&#10;" strokeweight=".35pt"/>
                <v:line id="Line 289" o:spid="_x0000_s1138" style="position:absolute;visibility:visible;mso-wrap-style:square" from="25781,12458" to="26460,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qIQcYAAADbAAAADwAAAGRycy9kb3ducmV2LnhtbESPQUvDQBSE70L/w/IK3uxGD9bEbkJb&#10;EHoQi21QvD2yz2w0+zburm3y711B8DjMzDfMqhptL07kQ+dYwfUiA0HcON1xq6A+PlzdgQgRWWPv&#10;mBRMFKAqZxcrLLQ78zOdDrEVCcKhQAUmxqGQMjSGLIaFG4iT9+68xZikb6X2eE5w28ubLLuVFjtO&#10;CwYH2hpqPg/fVsFX/jjWu/2r32T8tp7M08dUvxyVupyP63sQkcb4H/5r77SCfAm/X9IP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KiEHGAAAA2wAAAA8AAAAAAAAA&#10;AAAAAAAAoQIAAGRycy9kb3ducmV2LnhtbFBLBQYAAAAABAAEAPkAAACUAwAAAAA=&#10;" strokeweight=".35pt"/>
                <v:shape id="Arc 290" o:spid="_x0000_s1139" style="position:absolute;left:26441;top:11347;width:927;height:1067;visibility:visible;mso-wrap-style:square;v-text-anchor:top" coordsize="18815,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MEA&#10;AADbAAAADwAAAGRycy9kb3ducmV2LnhtbERPTWvCQBC9F/wPywi91Y0NFI2uIoJQkJZWRa/D7pgE&#10;s7MhO5r033cPhR4f73u5HnyjHtTFOrCB6SQDRWyDq7k0cDruXmagoiA7bAKTgR+KsF6NnpZYuNDz&#10;Nz0OUqoUwrFAA5VIW2gdbUUe4yS0xIm7hs6jJNiV2nXYp3Df6Ncse9Mea04NFba0rcjeDndvIG97&#10;yS9z+cz32XT2cT5u7M5+GfM8HjYLUEKD/Iv/3O/OwDyNTV/SD9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DUzBAAAA2wAAAA8AAAAAAAAAAAAAAAAAmAIAAGRycy9kb3du&#10;cmV2LnhtbFBLBQYAAAAABAAEAPUAAACGAwAAAAA=&#10;" path="m18815,10609nfc15051,17284,8032,21465,370,21596em18815,10609nsc15051,17284,8032,21465,370,21596l,,18815,10609xe" filled="f" strokeweight=".35pt">
                  <v:path arrowok="t" o:extrusionok="f" o:connecttype="custom" o:connectlocs="92710,52404;1828,106680;0,0" o:connectangles="0,0,0"/>
                </v:shape>
                <v:shape id="Arc 291" o:spid="_x0000_s1140" style="position:absolute;left:26441;top:11379;width:933;height:1060;visibility:visible;mso-wrap-style:square;v-text-anchor:top" coordsize="18986,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aosQA&#10;AADbAAAADwAAAGRycy9kb3ducmV2LnhtbESPQWvCQBSE74X+h+UVeqsbPRQTXcWWKi0IUluS6yP7&#10;TEKzb8PuapJ/7wpCj8PMN8Ms14NpxYWcbywrmE4SEMSl1Q1XCn5/ti9zED4ga2wtk4KRPKxXjw9L&#10;zLTt+Zsux1CJWMI+QwV1CF0mpS9rMugntiOO3sk6gyFKV0ntsI/lppWzJHmVBhuOCzV29F5T+Xc8&#10;GwWpnTrb7cYxn33h28em2B2Kfa7U89OwWYAINIT/8J3+1JFL4fYl/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2qLEAAAA2wAAAA8AAAAAAAAAAAAAAAAAmAIAAGRycy9k&#10;b3ducmV2LnhtbFBLBQYAAAAABAAEAPUAAACJAwAAAAA=&#10;" path="m385,nfc8168,139,15274,4455,18986,11296em385,nsc8168,139,15274,4455,18986,11296l,21597,385,xe" filled="f" strokeweight=".35pt">
                  <v:path arrowok="t" o:extrusionok="f" o:connecttype="custom" o:connectlocs="1898,0;93345,55470;0,106045" o:connectangles="0,0,0"/>
                </v:shape>
                <v:line id="Line 292" o:spid="_x0000_s1141" style="position:absolute;visibility:visible;mso-wrap-style:square" from="27412,11912" to="27819,1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NrsYAAADcAAAADwAAAGRycy9kb3ducmV2LnhtbESPQUsDMRCF74L/IYzgzSZ6EF2blioI&#10;PYhiuyjehs10s3UzWZPY7v575yD0NsN789438+UYenWglLvIFq5nBhRxE13HrYV6+3x1ByoXZId9&#10;ZLIwUYbl4vxsjpWLR36nw6a0SkI4V2jBlzJUWufGU8A8iwOxaLuYAhZZU6tdwqOEh17fGHOrA3Ys&#10;DR4HevLUfG9+g4Wf+5exXr99pkfDX6vJv+6n+mNr7eXFuHoAVWgsJ/P/9doJvhF8eUYm0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Vja7GAAAA3AAAAA8AAAAAAAAA&#10;AAAAAAAAoQIAAGRycy9kb3ducmV2LnhtbFBLBQYAAAAABAAEAPkAAACUAwAAAAA=&#10;" strokeweight=".35pt"/>
                <v:line id="Line 293" o:spid="_x0000_s1142" style="position:absolute;flip:x;visibility:visible;mso-wrap-style:square" from="24961,11506" to="25781,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DeSMQAAADcAAAADwAAAGRycy9kb3ducmV2LnhtbERPS2sCMRC+C/0PYQq9iGatILoaxQdF&#10;b9Ktit6GzXSzdDNZNqmu/vqmUOhtPr7nzBatrcSVGl86VjDoJyCIc6dLLhQcPt56YxA+IGusHJOC&#10;O3lYzJ86M0y1u/E7XbNQiBjCPkUFJoQ6ldLnhiz6vquJI/fpGoshwqaQusFbDLeVfE2SkbRYcmww&#10;WNPaUP6VfVsFm+Flst2dT+PV/lhtu2efmePjrtTLc7ucggjUhn/xn3un4/xkAL/PxAv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N5IxAAAANwAAAAPAAAAAAAAAAAA&#10;AAAAAKECAABkcnMvZG93bnJldi54bWxQSwUGAAAAAAQABAD5AAAAkgMAAAAA&#10;" strokeweight=".35pt"/>
                <v:line id="Line 294" o:spid="_x0000_s1143" style="position:absolute;flip:x;visibility:visible;mso-wrap-style:square" from="24961,12319" to="25781,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JAP8UAAADcAAAADwAAAGRycy9kb3ducmV2LnhtbERPTWvCQBC9F/wPywheSt3UQrGpq7QV&#10;0VsxNsXehuyYDWZnQ3bV2F/vCoK3ebzPmcw6W4sjtb5yrOB5mIAgLpyuuFTws1k8jUH4gKyxdkwK&#10;zuRhNu09TDDV7sRrOmahFDGEfYoKTAhNKqUvDFn0Q9cQR27nWoshwraUusVTDLe1HCXJq7RYcWww&#10;2NCXoWKfHayC+cvf23K1/R1/fuf18nHrM5P/n5Ua9LuPdxCBunAX39wrHecnI7g+Ey+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JAP8UAAADcAAAADwAAAAAAAAAA&#10;AAAAAAChAgAAZHJzL2Rvd25yZXYueG1sUEsFBgAAAAAEAAQA+QAAAJMDAAAAAA==&#10;" strokeweight=".35pt"/>
                <v:line id="Line 295" o:spid="_x0000_s1144" style="position:absolute;visibility:visible;mso-wrap-style:square" from="27819,11912" to="28225,1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T2cQAAADcAAAADwAAAGRycy9kb3ducmV2LnhtbERPTUsDMRC9C/6HMEJvNrEFsWvTUoVC&#10;D6LYLoq3YTNuVjeTbZK2u//eCIXe5vE+Z77sXSuOFGLjWcPdWIEgrrxpuNZQ7ta3DyBiQjbYeiYN&#10;A0VYLq6v5lgYf+J3Om5TLXIIxwI12JS6QspYWXIYx74jzty3Dw5ThqGWJuAph7tWTpS6lw4bzg0W&#10;O3q2VP1uD07DfvbSl5u3z/Ck+Gs12NefofzYaT266VePIBL16SI+uzcmz1dT+H8mX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xxPZxAAAANwAAAAPAAAAAAAAAAAA&#10;AAAAAKECAABkcnMvZG93bnJldi54bWxQSwUGAAAAAAQABAD5AAAAkgMAAAAA&#10;" strokeweight=".35pt"/>
                <v:oval id="Oval 296" o:spid="_x0000_s1145" style="position:absolute;left:8559;top:774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88MMA&#10;AADcAAAADwAAAGRycy9kb3ducmV2LnhtbERPTUsDMRC9C/0PYQq92aRSFlmbFpEqVVvQuuJ12Iyb&#10;xc1kSdJ2++9NQfA2j/c5i9XgOnGkEFvPGmZTBYK49qblRkP18Xh9CyImZIOdZ9Jwpgir5ehqgaXx&#10;J36n4z41IodwLFGDTakvpYy1JYdx6nvizH374DBlGBppAp5yuOvkjVKFdNhybrDY04Ol+md/cBpe&#10;P9dFfHp7Cedt8Wx3X7OqU+tK68l4uL8DkWhI/+I/98bk+WoOl2fy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o88MMAAADcAAAADwAAAAAAAAAAAAAAAACYAgAAZHJzL2Rv&#10;d25yZXYueG1sUEsFBgAAAAAEAAQA9QAAAIgDAAAAAA==&#10;" fillcolor="red" strokecolor="red" strokeweight=".35pt"/>
                <v:oval id="Oval 297" o:spid="_x0000_s1146" style="position:absolute;left:8559;top:11417;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Za8MA&#10;AADcAAAADwAAAGRycy9kb3ducmV2LnhtbERPTUsDMRC9C/0PYQq92aRCF1mbFpEqVVvQuuJ12Iyb&#10;xc1kSdJ2++9NQfA2j/c5i9XgOnGkEFvPGmZTBYK49qblRkP18Xh9CyImZIOdZ9Jwpgir5ehqgaXx&#10;J36n4z41IodwLFGDTakvpYy1JYdx6nvizH374DBlGBppAp5yuOvkjVKFdNhybrDY04Ol+md/cBpe&#10;P9dFfHp7Cedt8Wx3X7OqU+tK68l4uL8DkWhI/+I/98bk+WoOl2fy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Za8MAAADcAAAADwAAAAAAAAAAAAAAAACYAgAAZHJzL2Rv&#10;d25yZXYueG1sUEsFBgAAAAAEAAQA9QAAAIgDAAAAAA==&#10;" fillcolor="red" strokecolor="red" strokeweight=".35pt"/>
                <v:oval id="Oval 298" o:spid="_x0000_s1147" style="position:absolute;left:8559;top:14268;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HHMMA&#10;AADcAAAADwAAAGRycy9kb3ducmV2LnhtbERPTUsDMRC9C/6HMII3m7SHRbZNS5EqVStou6XXYTPd&#10;LG4mSxLb7b9vBMHbPN7nzBaD68SJQmw9axiPFAji2puWGw3V7vnhEURMyAY7z6ThQhEW89ubGZbG&#10;n/mLTtvUiBzCsUQNNqW+lDLWlhzGke+JM3f0wWHKMDTSBDzncNfJiVKFdNhybrDY05Ol+nv74zS8&#10;71dFfPl8C5dN8Wo/DuOqU6tK6/u7YTkFkWhI/+I/99rk+aqA32fy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QHHMMAAADcAAAADwAAAAAAAAAAAAAAAACYAgAAZHJzL2Rv&#10;d25yZXYueG1sUEsFBgAAAAAEAAQA9QAAAIgDAAAAAA==&#10;" fillcolor="red" strokecolor="red" strokeweight=".35pt"/>
                <v:oval id="Oval 299" o:spid="_x0000_s1148" style="position:absolute;left:8559;top:3670;width:14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iih8MA&#10;AADcAAAADwAAAGRycy9kb3ducmV2LnhtbERPTUsDMRC9C/6HMII3m9TDWrZNi0gVtRZsu8XrsBk3&#10;i5vJksR2++8boeBtHu9zZovBdeJAIbaeNYxHCgRx7U3LjYZq93w3ARETssHOM2k4UYTF/PpqhqXx&#10;R97QYZsakUM4lqjBptSXUsbaksM48j1x5r59cJgyDI00AY853HXyXqlCOmw5N1js6clS/bP9dRpW&#10;+2URXz7fw+mjeLPrr3HVqWWl9e3N8DgFkWhI/+KL+9Xk+eoB/p7JF8j5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iih8MAAADcAAAADwAAAAAAAAAAAAAAAACYAgAAZHJzL2Rv&#10;d25yZXYueG1sUEsFBgAAAAAEAAQA9QAAAIgDAAAAAA==&#10;" fillcolor="red" strokecolor="red" strokeweight=".35pt"/>
                <v:rect id="Rectangle 300" o:spid="_x0000_s1149" style="position:absolute;left:29495;top:7429;width:781;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9C665E" w:rsidRDefault="009C665E">
                        <w:r>
                          <w:rPr>
                            <w:rFonts w:cs="Arial"/>
                            <w:b/>
                            <w:bCs/>
                            <w:color w:val="000000"/>
                            <w:sz w:val="10"/>
                            <w:szCs w:val="10"/>
                          </w:rPr>
                          <w:t>X1</w:t>
                        </w:r>
                      </w:p>
                    </w:txbxContent>
                  </v:textbox>
                </v:rect>
                <v:rect id="Rectangle 301" o:spid="_x0000_s1150" style="position:absolute;left:30765;top:9099;width:1486;height: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9C665E" w:rsidRDefault="009C665E">
                        <w:r>
                          <w:rPr>
                            <w:rFonts w:cs="Arial"/>
                            <w:b/>
                            <w:bCs/>
                            <w:color w:val="000000"/>
                            <w:sz w:val="10"/>
                            <w:szCs w:val="10"/>
                          </w:rPr>
                          <w:t xml:space="preserve">2.5 V </w:t>
                        </w:r>
                      </w:p>
                    </w:txbxContent>
                  </v:textbox>
                </v:rect>
                <v:oval id="Oval 302" o:spid="_x0000_s1151" style="position:absolute;left:29451;top:8655;width:76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gL8MA&#10;AADcAAAADwAAAGRycy9kb3ducmV2LnhtbESPQW/CMAyF70j7D5GRdoOUHQB1BARISNs4rewHWI1p&#10;KhqnS0Lp/v18mLSbrff83ufNbvSdGiimNrCBxbwARVwH23Jj4Otymq1BpYxssQtMBn4owW77NNlg&#10;acODP2mocqMkhFOJBlzOfal1qh15TPPQE4t2DdFjljU22kZ8SLjv9EtRLLXHlqXBYU9HR/WtunsD&#10;q48mnfbVcI7L9fsdD0f3bQtnzPN03L+CyjTmf/Pf9ZsV/I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IgL8MAAADcAAAADwAAAAAAAAAAAAAAAACYAgAAZHJzL2Rv&#10;d25yZXYueG1sUEsFBgAAAAAEAAQA9QAAAIgDAAAAAA==&#10;" filled="f" strokeweight=".35pt"/>
                <v:line id="Line 303" o:spid="_x0000_s1152" style="position:absolute;flip:y;visibility:visible;mso-wrap-style:square" from="29857,9467" to="29857,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IlcUAAADcAAAADwAAAGRycy9kb3ducmV2LnhtbERPTWvCQBC9F/wPyxS8FN1EodjUVbSl&#10;6K00VrG3ITvNBrOzIbvV6K93hYK3ebzPmc47W4sjtb5yrCAdJiCIC6crLhV8bz4GExA+IGusHZOC&#10;M3mYz3oPU8y0O/EXHfNQihjCPkMFJoQmk9IXhiz6oWuII/frWoshwraUusVTDLe1HCXJs7RYcWww&#10;2NCboeKQ/1kF7+Ofl9V6v5ssP7f16mnvc7O9nJXqP3aLVxCBunAX/7vXOs5PU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IlcUAAADcAAAADwAAAAAAAAAA&#10;AAAAAAChAgAAZHJzL2Rvd25yZXYueG1sUEsFBgAAAAAEAAQA+QAAAJMDAAAAAA==&#10;" strokeweight=".35pt"/>
                <v:line id="Line 304" o:spid="_x0000_s1153" style="position:absolute;visibility:visible;mso-wrap-style:square" from="29857,9874" to="29857,10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Ign8QAAADcAAAADwAAAGRycy9kb3ducmV2LnhtbERPTWsCMRC9F/ofwhR6q1k9FN0aRQXB&#10;g1SqS0tvw2a62bqZrEmqu/++EQRv83ifM513thFn8qF2rGA4yEAQl07XXCkoDuuXMYgQkTU2jklB&#10;TwHms8eHKebaXfiDzvtYiRTCIUcFJsY2lzKUhiyGgWuJE/fjvMWYoK+k9nhJ4baRoyx7lRZrTg0G&#10;W1oZKo/7P6vgNNl2xWb35ZcZfy968/7bF58HpZ6fusUbiEhdvItv7o1O84cjuD6TLp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iCfxAAAANwAAAAPAAAAAAAAAAAA&#10;AAAAAKECAABkcnMvZG93bnJldi54bWxQSwUGAAAAAAQABAD5AAAAkgMAAAAA&#10;" strokeweight=".35pt"/>
                <v:line id="Line 305" o:spid="_x0000_s1154" style="position:absolute;flip:x;visibility:visible;mso-wrap-style:square" from="495,15582" to="3759,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i+F8IAAADcAAAADwAAAGRycy9kb3ducmV2LnhtbERPS2vCQBC+F/oflil4042tFU1dRVpF&#10;T4IP8DrNjtm02dmQXZP4792C0Nt8fM+ZLTpbioZqXzhWMBwkIIgzpwvOFZyO6/4EhA/IGkvHpOBG&#10;Hhbz56cZptq1vKfmEHIRQ9inqMCEUKVS+syQRT9wFXHkLq62GCKsc6lrbGO4LeVrkoylxYJjg8GK&#10;Pg1lv4erVfAzGplL+Hpfnalqpf3e6eWmmSrVe+mWHyACdeFf/HBvdZw/fIO/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i+F8IAAADcAAAADwAAAAAAAAAAAAAA&#10;AAChAgAAZHJzL2Rvd25yZXYueG1sUEsFBgAAAAAEAAQA+QAAAJADAAAAAA==&#10;" strokecolor="red" strokeweight=".35pt"/>
                <v:line id="Line 306" o:spid="_x0000_s1155" style="position:absolute;visibility:visible;mso-wrap-style:square" from="495,15582" to="495,1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3o8MAAADcAAAADwAAAGRycy9kb3ducmV2LnhtbERPTWuDQBC9F/Iflgn0VtdIUoJ1E4IQ&#10;6CGH1nrpbXAnKnFnjbtV21/fDQRym8f7nGw/m06MNLjWsoJVFIMgrqxuuVZQfh1ftiCcR9bYWSYF&#10;v+Rgv1s8ZZhqO/EnjYWvRQhhl6KCxvs+ldJVDRl0ke2JA3e2g0Ef4FBLPeAUwk0nkzh+lQZbDg0N&#10;9pQ3VF2KH6Ng6+K8Kq9/H6Xf9Ppy+q6TsZiUel7OhzcQnmb/EN/d7zrMX63h9ky4QO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Q96PDAAAA3AAAAA8AAAAAAAAAAAAA&#10;AAAAoQIAAGRycy9kb3ducmV2LnhtbFBLBQYAAAAABAAEAPkAAACRAwAAAAA=&#10;" strokecolor="red" strokeweight=".35pt"/>
                <v:line id="Line 307" o:spid="_x0000_s1156" style="position:absolute;flip:x;visibility:visible;mso-wrap-style:square" from="495,12731" to="3759,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D+MIAAADcAAAADwAAAGRycy9kb3ducmV2LnhtbERPS2vCQBC+F/wPywi96UbRUlNXER/o&#10;qVBb8DrNjtlodjZkt0n8964g9DYf33Pmy86WoqHaF44VjIYJCOLM6YJzBT/fu8E7CB+QNZaOScGN&#10;PCwXvZc5ptq1/EXNMeQihrBPUYEJoUql9Jkhi37oKuLInV1tMURY51LX2MZwW8pxkrxJiwXHBoMV&#10;rQ1l1+OfVXCZTMw5bKbbE1WttL+ferVvZkq99rvVB4hAXfgXP90HHeePpvB4Jl4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2D+MIAAADcAAAADwAAAAAAAAAAAAAA&#10;AAChAgAAZHJzL2Rvd25yZXYueG1sUEsFBgAAAAAEAAQA+QAAAJADAAAAAA==&#10;" strokecolor="red" strokeweight=".35pt"/>
                <v:line id="Line 308" o:spid="_x0000_s1157" style="position:absolute;visibility:visible;mso-wrap-style:square" from="495,12731" to="495,1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7MT8IAAADcAAAADwAAAGRycy9kb3ducmV2LnhtbERPTYvCMBC9L/gfwgje1lRBka6xSEHY&#10;gwetvextaMa22Exqk22rv94sLHibx/ucbTKaRvTUudqygsU8AkFcWF1zqSC/HD43IJxH1thYJgUP&#10;cpDsJh9bjLUd+Ex95ksRQtjFqKDyvo2ldEVFBt3ctsSBu9rOoA+wK6XucAjhppHLKFpLgzWHhgpb&#10;SisqbtmvUbBxUVrk9+cp96tW344/5bLPBqVm03H/BcLT6N/if/e3DvMXa/h7Jlwgd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7MT8IAAADcAAAADwAAAAAAAAAAAAAA&#10;AAChAgAAZHJzL2Rvd25yZXYueG1sUEsFBgAAAAAEAAQA+QAAAJADAAAAAA==&#10;" strokecolor="red" strokeweight=".35pt"/>
                <v:line id="Line 309" o:spid="_x0000_s1158" style="position:absolute;flip:x;visibility:visible;mso-wrap-style:square" from="495,9061" to="3759,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4FMIAAADcAAAADwAAAGRycy9kb3ducmV2LnhtbERPS2vCQBC+F/oflil4043FVk1dRapF&#10;T4IP8DrNjtm02dmQXZP4792C0Nt8fM+ZLTpbioZqXzhWMBwkIIgzpwvOFZyOX/0JCB+QNZaOScGN&#10;PCzmz08zTLVreU/NIeQihrBPUYEJoUql9Jkhi37gKuLIXVxtMURY51LX2MZwW8rXJHmXFguODQYr&#10;+jSU/R6uVsHPaGQuYfW2PlPVSvu908tNM1Wq99ItP0AE6sK/+OHe6jh/OIa/Z+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O4FMIAAADcAAAADwAAAAAAAAAAAAAA&#10;AAChAgAAZHJzL2Rvd25yZXYueG1sUEsFBgAAAAAEAAQA+QAAAJADAAAAAA==&#10;" strokecolor="red" strokeweight=".35pt"/>
                <v:line id="Line 310" o:spid="_x0000_s1159" style="position:absolute;visibility:visible;mso-wrap-style:square" from="495,9061" to="495,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9psQAAADcAAAADwAAAGRycy9kb3ducmV2LnhtbESPQWvCQBCF7wX/wzJCb3WjYJHoKiII&#10;PXiwMRdvQ3ZMgtnZmN0msb++cyh4m+G9ee+bzW50jeqpC7VnA/NZAoq48Lbm0kB+OX6sQIWIbLHx&#10;TAaeFGC3nbxtMLV+4G/qs1gqCeGQooEqxjbVOhQVOQwz3xKLdvOdwyhrV2rb4SDhrtGLJPnUDmuW&#10;hgpbOlRU3LMfZ2AVkkORP37PeVy29n66los+G4x5n477NahIY3yZ/6+/rODPhVaekQn0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3f2mxAAAANwAAAAPAAAAAAAAAAAA&#10;AAAAAKECAABkcnMvZG93bnJldi54bWxQSwUGAAAAAAQABAD5AAAAkgMAAAAA&#10;" strokecolor="red" strokeweight=".35pt"/>
                <v:shape id="Freeform 311" o:spid="_x0000_s1160" style="position:absolute;left:495;top:4984;width:3264;height:4077;visibility:visible;mso-wrap-style:square;v-text-anchor:top" coordsize="51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s/MMA&#10;AADcAAAADwAAAGRycy9kb3ducmV2LnhtbERPTWvCQBC9F/oflil4azYqWBtdRYpShV6M0ngcsmMS&#10;mp0Nu1uT/vuuUOhtHu9zluvBtOJGzjeWFYyTFARxaXXDlYLzafc8B+EDssbWMin4IQ/r1ePDEjNt&#10;ez7SLQ+ViCHsM1RQh9BlUvqyJoM+sR1x5K7WGQwRukpqh30MN62cpOlMGmw4NtTY0VtN5Vf+bRRs&#10;Lx/Vyb2U7/252Fzoc3KYFrpTavQ0bBYgAg3hX/zn3us4f/wK92fi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As/MMAAADcAAAADwAAAAAAAAAAAAAAAACYAgAAZHJzL2Rv&#10;d25yZXYueG1sUEsFBgAAAAAEAAQA9QAAAIgDAAAAAA==&#10;" path="m514,l,,,642e" filled="f" strokecolor="red" strokeweight=".35pt">
                  <v:path arrowok="t" o:connecttype="custom" o:connectlocs="326390,0;0,0;0,407670" o:connectangles="0,0,0"/>
                </v:shape>
                <v:line id="Line 312" o:spid="_x0000_s1161" style="position:absolute;flip:x;visibility:visible;mso-wrap-style:square" from="2540,3759" to="3759,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bq3cUAAADcAAAADwAAAGRycy9kb3ducmV2LnhtbESPQW/CMAyF75P4D5GRdhspCCbWERBi&#10;Q3CaBJu0q9eYplvjVE3Wln+PD5N2s/We3/u82gy+Vh21sQpsYDrJQBEXwVZcGvh43z8sQcWEbLEO&#10;TAauFGGzHt2tMLeh5xN151QqCeGYowGXUpNrHQtHHuMkNMSiXULrMcnaltq22Eu4r/Usyx61x4ql&#10;wWFDO0fFz/nXG/iez90lvSxeP6nptf96s9tD92TM/XjYPoNKNKR/89/10Qr+TPDlGZlAr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bq3cUAAADcAAAADwAAAAAAAAAA&#10;AAAAAAChAgAAZHJzL2Rvd25yZXYueG1sUEsFBgAAAAAEAAQA+QAAAJMDAAAAAA==&#10;" strokecolor="red" strokeweight=".35pt"/>
                <v:line id="Line 313" o:spid="_x0000_s1162" style="position:absolute;flip:y;visibility:visible;mso-wrap-style:square" from="2540,1720" to="2540,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pPRsIAAADcAAAADwAAAGRycy9kb3ducmV2LnhtbERPS2vCQBC+F/oflil4qxvFikZXkVap&#10;J8EHeB2zYzZtdjZk1yT+e1co9DYf33Pmy86WoqHaF44VDPoJCOLM6YJzBafj5n0CwgdkjaVjUnAn&#10;D8vF68scU+1a3lNzCLmIIexTVGBCqFIpfWbIou+7ijhyV1dbDBHWudQ1tjHclnKYJGNpseDYYLCi&#10;T0PZ7+FmFfyMRuYavj7WZ6paaS87vfpupkr13rrVDESgLvyL/9xbHecPB/B8Jl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pPRsIAAADcAAAADwAAAAAAAAAAAAAA&#10;AAChAgAAZHJzL2Rvd25yZXYueG1sUEsFBgAAAAAEAAQA+QAAAJADAAAAAA==&#10;" strokecolor="red" strokeweight=".35pt"/>
                <v:line id="Line 314" o:spid="_x0000_s1163" style="position:absolute;flip:x;visibility:visible;mso-wrap-style:square" from="2540,7835" to="3759,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jRMcIAAADcAAAADwAAAGRycy9kb3ducmV2LnhtbERPTWvCQBC9C/0PyxR6041BpaauItpi&#10;T4Kp0Os0O2ZTs7Mhu03Sf98tCN7m8T5ntRlsLTpqfeVYwXSSgCAunK64VHD+eBs/g/ABWWPtmBT8&#10;kofN+mG0wky7nk/U5aEUMYR9hgpMCE0mpS8MWfQT1xBH7uJaiyHCtpS6xT6G21qmSbKQFiuODQYb&#10;2hkqrvmPVfA9m5lL2M9fP6nppf066u2hWyr19DhsX0AEGsJdfHO/6zg/TeH/mXi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jRMcIAAADcAAAADwAAAAAAAAAAAAAA&#10;AAChAgAAZHJzL2Rvd25yZXYueG1sUEsFBgAAAAAEAAQA+QAAAJADAAAAAA==&#10;" strokecolor="red" strokeweight=".35pt"/>
                <v:line id="Line 315" o:spid="_x0000_s1164" style="position:absolute;flip:y;visibility:visible;mso-wrap-style:square" from="2540,3759" to="2540,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R0qsIAAADcAAAADwAAAGRycy9kb3ducmV2LnhtbERPS2vCQBC+F/oflil4q5uqFU1dRaqi&#10;J8EHeJ1mx2za7GzIrkn8926h0Nt8fM+ZLTpbioZqXzhW8NZPQBBnThecKzifNq8TED4gaywdk4I7&#10;eVjMn59mmGrX8oGaY8hFDGGfogITQpVK6TNDFn3fVcSRu7raYoiwzqWusY3htpSDJBlLiwXHBoMV&#10;fRrKfo43q+B7NDLXsHpfX6hqpf3a6+W2mSrVe+mWHyACdeFf/Ofe6Th/MITfZ+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R0qsIAAADcAAAADwAAAAAAAAAAAAAA&#10;AAChAgAAZHJzL2Rvd25yZXYueG1sUEsFBgAAAAAEAAQA+QAAAJADAAAAAA==&#10;" strokecolor="red" strokeweight=".35pt"/>
                <v:line id="Line 316" o:spid="_x0000_s1165" style="position:absolute;flip:x;visibility:visible;mso-wrap-style:square" from="2540,11506" to="3759,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3s3sIAAADcAAAADwAAAGRycy9kb3ducmV2LnhtbERPTWvCQBC9F/wPywje6qaSFhtdRVql&#10;ngpqweuYHbOx2dmQXZP4712h0Ns83ufMl72tREuNLx0reBknIIhzp0suFPwcNs9TED4ga6wck4Ib&#10;eVguBk9zzLTreEftPhQihrDPUIEJoc6k9Lkhi37sauLInV1jMUTYFFI32MVwW8lJkrxJiyXHBoM1&#10;fRjKf/dXq+CSpuYcPl/XR6o7aU/fevXVvis1GvarGYhAffgX/7m3Os6fpPB4Jl4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3s3sIAAADcAAAADwAAAAAAAAAAAAAA&#10;AAChAgAAZHJzL2Rvd25yZXYueG1sUEsFBgAAAAAEAAQA+QAAAJADAAAAAA==&#10;" strokecolor="red" strokeweight=".35pt"/>
                <v:line id="Line 317" o:spid="_x0000_s1166" style="position:absolute;flip:y;visibility:visible;mso-wrap-style:square" from="2540,7835" to="2540,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FJRcEAAADcAAAADwAAAGRycy9kb3ducmV2LnhtbERPTWvCQBC9F/wPywi96UZRqamriK3o&#10;SagteJ1mx2w0Oxuy2yT+e1cQepvH+5zFqrOlaKj2hWMFo2ECgjhzuuBcwc/3dvAGwgdkjaVjUnAj&#10;D6tl72WBqXYtf1FzDLmIIexTVGBCqFIpfWbIoh+6ijhyZ1dbDBHWudQ1tjHclnKcJDNpseDYYLCi&#10;jaHsevyzCi6TiTmHj+nniapW2t+DXu+auVKv/W79DiJQF/7FT/dex/njKTyeiR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UlFwQAAANwAAAAPAAAAAAAAAAAAAAAA&#10;AKECAABkcnMvZG93bnJldi54bWxQSwUGAAAAAAQABAD5AAAAjwMAAAAA&#10;" strokecolor="red" strokeweight=".35pt"/>
                <v:shape id="Freeform 318" o:spid="_x0000_s1167" style="position:absolute;left:2540;top:11506;width:1219;height:2851;visibility:visible;mso-wrap-style:square;v-text-anchor:top" coordsize="192,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pisEA&#10;AADcAAAADwAAAGRycy9kb3ducmV2LnhtbERPTWsCMRC9F/wPYQRvNauHrWyNomLBa1dRvE0342bb&#10;zWRJUl3/fVMQvM3jfc582dtWXMmHxrGCyTgDQVw53XCt4LD/eJ2BCBFZY+uYFNwpwHIxeJljod2N&#10;P+laxlqkEA4FKjAxdoWUoTJkMYxdR5y4i/MWY4K+ltrjLYXbVk6zLJcWG04NBjvaGKp+yl+r4HI/&#10;ns33G/kjbk/5atusy6/9WqnRsF+9g4jUx6f44d7pNH+aw/8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XaYrBAAAA3AAAAA8AAAAAAAAAAAAAAAAAmAIAAGRycy9kb3du&#10;cmV2LnhtbFBLBQYAAAAABAAEAPUAAACGAwAAAAA=&#10;" path="m192,449l,449,,e" filled="f" strokecolor="red" strokeweight=".35pt">
                  <v:path arrowok="t" o:connecttype="custom" o:connectlocs="121920,285115;0,285115;0,0" o:connectangles="0,0,0"/>
                </v:shape>
                <v:line id="Line 319" o:spid="_x0000_s1168" style="position:absolute;visibility:visible;mso-wrap-style:square" from="6616,7835" to="8655,7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acMAAADcAAAADwAAAGRycy9kb3ducmV2LnhtbERPPWvDMBDdC/kP4gLdajmGtMaJEkIg&#10;0CFD63rJdlgX28Q6KZZqu/31VaHQ7R7v87b72fRipMF3lhWskhQEcW11x42C6uP0lIPwAVljb5kU&#10;fJGH/W7xsMVC24nfaSxDI2II+wIVtCG4Qkpft2TQJ9YRR+5qB4MhwqGResAphpteZmn6LA12HBta&#10;dHRsqb6Vn0ZB7tNjXd2/36qwdvp2vjTZWE5KPS7nwwZEoDn8i//crzrOz17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uo2nDAAAA3AAAAA8AAAAAAAAAAAAA&#10;AAAAoQIAAGRycy9kb3ducmV2LnhtbFBLBQYAAAAABAAEAPkAAACRAwAAAAA=&#10;" strokecolor="red" strokeweight=".35pt"/>
                <v:shape id="Freeform 320" o:spid="_x0000_s1169" style="position:absolute;left:8655;top:7835;width:6927;height:1226;visibility:visible;mso-wrap-style:square;v-text-anchor:top" coordsize="109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AcQA&#10;AADcAAAADwAAAGRycy9kb3ducmV2LnhtbESPQWsCMRCF70L/QxjBm2YVKmU1itgWpPTitj9gTMbd&#10;xc1kSdJ1/fedQ6G3Gd6b977Z7kffqYFiagMbWC4KUMQ2uJZrA99f7/MXUCkjO+wCk4EHJdjvniZb&#10;LF2485mGKtdKQjiVaKDJuS+1TrYhj2kRemLRriF6zLLGWruIdwn3nV4VxVp7bFkaGuzp2JC9VT/e&#10;wBDz2+n18lkfvR19rJ4/Dme7NmY2HQ8bUJnG/G/+uz45wV8JrTwjE+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3mAHEAAAA3AAAAA8AAAAAAAAAAAAAAAAAmAIAAGRycy9k&#10;b3ducmV2LnhtbFBLBQYAAAAABAAEAPUAAACJAwAAAAA=&#10;" path="m1091,193l,193,,e" filled="f" strokecolor="red" strokeweight=".35pt">
                  <v:path arrowok="t" o:connecttype="custom" o:connectlocs="692785,122555;0,122555;0,0" o:connectangles="0,0,0"/>
                </v:shape>
                <v:line id="Line 321" o:spid="_x0000_s1170" style="position:absolute;visibility:visible;mso-wrap-style:square" from="6616,11506" to="8655,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2SgMMAAADcAAAADwAAAGRycy9kb3ducmV2LnhtbERPPWvDMBDdC/kP4gLdajmGlsSxEkKg&#10;kCFD63rJdlgXy8Q6OZZqu/31VaHQ7R7v84r9bDsx0uBbxwpWSQqCuHa65UZB9fH6tAbhA7LGzjEp&#10;+CIP+93iocBcu4nfaSxDI2II+xwVmBD6XEpfG7LoE9cTR+7qBoshwqGResAphttOZmn6Ii22HBsM&#10;9nQ0VN/KT6tg7dNjXd2/36rw3Ovb+dJkYzkp9bicD1sQgebwL/5zn3Scn23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9koDDAAAA3AAAAA8AAAAAAAAAAAAA&#10;AAAAoQIAAGRycy9kb3ducmV2LnhtbFBLBQYAAAAABAAEAPkAAACRAwAAAAA=&#10;" strokecolor="red" strokeweight=".35pt"/>
                <v:shape id="Freeform 323" o:spid="_x0000_s1171" style="position:absolute;left:8655;top:9874;width:6927;height:1632;visibility:visible;mso-wrap-style:square;v-text-anchor:top" coordsize="1091,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6xcQA&#10;AADcAAAADwAAAGRycy9kb3ducmV2LnhtbESPQUvDQBCF70L/wzIFb3ajUpG02xJaBVE8WL30NmQn&#10;yWJ2NmTHNvrrnYPgbYb35r1v1tsp9uZEYw6JHVwvCjDEdfKBWwcf749X92CyIHvsE5ODb8qw3cwu&#10;1lj6dOY3Oh2kNRrCuUQHnchQWpvrjiLmRRqIVWvSGFF0HVvrRzxreOztTVHc2YiBtaHDgXYd1Z+H&#10;r+hgWR0bebAvy5/qVQJzQ89hT85dzqdqBUZokn/z3/WTV/xb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usXEAAAA3AAAAA8AAAAAAAAAAAAAAAAAmAIAAGRycy9k&#10;b3ducmV2LnhtbFBLBQYAAAAABAAEAPUAAACJAwAAAAA=&#10;" path="m1091,l,,,257e" filled="f" strokecolor="red" strokeweight=".35pt">
                  <v:path arrowok="t" o:connecttype="custom" o:connectlocs="692785,0;0,0;0,163195" o:connectangles="0,0,0"/>
                </v:shape>
                <v:shape id="Freeform 324" o:spid="_x0000_s1172" style="position:absolute;left:8655;top:11506;width:6927;height:1225;visibility:visible;mso-wrap-style:square;v-text-anchor:top" coordsize="109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nQcEA&#10;AADcAAAADwAAAGRycy9kb3ducmV2LnhtbERP3WrCMBS+H+wdwhG8m2knilRjEbeBiDfWPcBZcmyL&#10;zUlJstq9/TIYeHc+vt+zKUfbiYF8aB0ryGcZCGLtTMu1gs/Lx8sKRIjIBjvHpOCHApTb56cNFsbd&#10;+UxDFWuRQjgUqKCJsS+kDLohi2HmeuLEXZ23GBP0tTQe7yncdvI1y5bSYsupocGe9g3pW/VtFQw+&#10;vh/evk713urR+mpx3J31UqnpZNytQUQa40P87z6YNH+ew9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Up0HBAAAA3AAAAA8AAAAAAAAAAAAAAAAAmAIAAGRycy9kb3du&#10;cmV2LnhtbFBLBQYAAAAABAAEAPUAAACGAwAAAAA=&#10;" path="m1091,193l,193,,e" filled="f" strokecolor="red" strokeweight=".35pt">
                  <v:path arrowok="t" o:connecttype="custom" o:connectlocs="692785,122555;0,122555;0,0" o:connectangles="0,0,0"/>
                </v:shape>
                <v:line id="Line 325" o:spid="_x0000_s1173" style="position:absolute;visibility:visible;mso-wrap-style:square" from="6616,14357" to="8655,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LMMAAADcAAAADwAAAGRycy9kb3ducmV2LnhtbERPPWvDMBDdC/kP4gLdajkOLcaJEkIg&#10;0CFD63rJdlgX28Q6KZZqu/31VaHQ7R7v87b72fRipMF3lhWskhQEcW11x42C6uP0lIPwAVljb5kU&#10;fJGH/W7xsMVC24nfaSxDI2II+wIVtCG4Qkpft2TQJ9YRR+5qB4MhwqGResAphpteZmn6Ig12HBta&#10;dHRsqb6Vn0ZB7tNjXd2/36rw7PTtfGmysZyUelzOhw2IQHP4F/+5X3Wcv87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AlizDAAAA3AAAAA8AAAAAAAAAAAAA&#10;AAAAoQIAAGRycy9kb3ducmV2LnhtbFBLBQYAAAAABAAEAPkAAACRAwAAAAA=&#10;" strokecolor="red" strokeweight=".35pt"/>
                <v:shape id="Freeform 327" o:spid="_x0000_s1174" style="position:absolute;left:8655;top:13544;width:6927;height:813;visibility:visible;mso-wrap-style:square;v-text-anchor:top" coordsize="109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4WVMMA&#10;AADcAAAADwAAAGRycy9kb3ducmV2LnhtbERP22oCMRB9L/gPYYS+1axVxK5GsdKCgqXUFvRx3Mxe&#10;cDNZN+m6/r0RBN/mcK4znbemFA3VrrCsoN+LQBAnVhecKfj7/XwZg3AeWWNpmRRcyMF81nmaYqzt&#10;mX+o2fpMhBB2MSrIva9iKV2Sk0HXsxVx4FJbG/QB1pnUNZ5DuCnlaxSNpMGCQ0OOFS1zSo7bf6OA&#10;1vuTaS6Lj8377osO0VuaDNNvpZ677WICwlPrH+K7e6XD/MEA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4WVMMAAADcAAAADwAAAAAAAAAAAAAAAACYAgAAZHJzL2Rv&#10;d25yZXYueG1sUEsFBgAAAAAEAAQA9QAAAIgDAAAAAA==&#10;" path="m1091,l,,,128e" filled="f" strokecolor="red" strokeweight=".35pt">
                  <v:path arrowok="t" o:connecttype="custom" o:connectlocs="692785,0;0,0;0,81280" o:connectangles="0,0,0"/>
                </v:shape>
                <v:shape id="Freeform 329" o:spid="_x0000_s1175" style="position:absolute;left:8655;top:5797;width:6927;height:2038;visibility:visible;mso-wrap-style:square;v-text-anchor:top" coordsize="109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NqaMIA&#10;AADcAAAADwAAAGRycy9kb3ducmV2LnhtbERPS4vCMBC+L/gfwgheZE3dF6UaRRYWvFTYrgWPQzO2&#10;xWZSkqy2/34jCHubj+856+1gOnEl51vLCpaLBARxZXXLtYLjz9dzCsIHZI2dZVIwkoftZvK0xkzb&#10;G3/TtQi1iCHsM1TQhNBnUvqqIYN+YXviyJ2tMxgidLXUDm8x3HTyJUk+pMGWY0ODPX02VF2KX6Og&#10;cMZX9XsZKD+Oc1OeDukhnys1mw67FYhAQ/gXP9x7Hee/vsH9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2powgAAANwAAAAPAAAAAAAAAAAAAAAAAJgCAABkcnMvZG93&#10;bnJldi54bWxQSwUGAAAAAAQABAD1AAAAhwMAAAAA&#10;" path="m1091,l,,,321e" filled="f" strokecolor="red" strokeweight=".35pt">
                  <v:path arrowok="t" o:connecttype="custom" o:connectlocs="692785,0;0,0;0,203835" o:connectangles="0,0,0"/>
                </v:shape>
                <v:line id="Line 331" o:spid="_x0000_s1176" style="position:absolute;flip:x;visibility:visible;mso-wrap-style:square" from="6616,3759" to="8655,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jfmMIAAADcAAAADwAAAGRycy9kb3ducmV2LnhtbERPTWvCQBC9F/wPywi91Y1WS42uIm2l&#10;ngTTgtcxO2aj2dmQ3Sbx33eFQm/zeJ+zXPe2Ei01vnSsYDxKQBDnTpdcKPj+2j69gvABWWPlmBTc&#10;yMN6NXhYYqpdxwdqs1CIGMI+RQUmhDqV0ueGLPqRq4kjd3aNxRBhU0jdYBfDbSUnSfIiLZYcGwzW&#10;9GYov2Y/VsFlOjXn8D77OFLdSXva681nO1fqcdhvFiAC9eFf/Ofe6Tj/eQb3Z+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KjfmMIAAADcAAAADwAAAAAAAAAAAAAA&#10;AAChAgAAZHJzL2Rvd25yZXYueG1sUEsFBgAAAAAEAAQA+QAAAJADAAAAAA==&#10;" strokecolor="red" strokeweight=".35pt"/>
                <v:shape id="Freeform 332" o:spid="_x0000_s1177" style="position:absolute;left:8655;top:3759;width:6927;height:1225;visibility:visible;mso-wrap-style:square;v-text-anchor:top" coordsize="109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0/NcEA&#10;AADcAAAADwAAAGRycy9kb3ducmV2LnhtbERP3WrCMBS+H/gO4Qi7m6kbK1KNIv6AjN1YfYBjcmyL&#10;zUlJslrf3gwGuzsf3+9ZrAbbip58aBwrmE4yEMTamYYrBefT/m0GIkRkg61jUvCgAKvl6GWBhXF3&#10;PlJfxkqkEA4FKqhj7Aopg67JYpi4jjhxV+ctxgR9JY3Hewq3rXzPslxabDg11NjRpiZ9K3+sgt7H&#10;3WF7+a42Vg/Wl59f66POlXodD+s5iEhD/Bf/uQ8mzf/I4feZd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9PzXBAAAA3AAAAA8AAAAAAAAAAAAAAAAAmAIAAGRycy9kb3du&#10;cmV2LnhtbFBLBQYAAAAABAAEAPUAAACGAwAAAAA=&#10;" path="m1091,193l,193,,e" filled="f" strokecolor="red" strokeweight=".35pt">
                  <v:path arrowok="t" o:connecttype="custom" o:connectlocs="692785,122555;0,122555;0,0" o:connectangles="0,0,0"/>
                </v:shape>
                <v:shape id="Freeform 333" o:spid="_x0000_s1178" style="position:absolute;left:18846;top:5391;width:1226;height:1632;visibility:visible;mso-wrap-style:square;v-text-anchor:top" coordsize="193,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XT98IA&#10;AADcAAAADwAAAGRycy9kb3ducmV2LnhtbERPS2sCMRC+C/6HMEJvmrUPq1ujFEHwUvDRg8dhM90s&#10;biZrEnfXf98UCt7m43vOct3bWrTkQ+VYwXSSgSAunK64VPB92o7nIEJE1lg7JgV3CrBeDQdLzLXr&#10;+EDtMZYihXDIUYGJscmlDIUhi2HiGuLE/ThvMSboS6k9dinc1vI5y2bSYsWpwWBDG0PF5XizCi77&#10;w92+ztGalvaL89db1199p9TTqP/8ABGpjw/xv3un0/yXd/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dP3wgAAANwAAAAPAAAAAAAAAAAAAAAAAJgCAABkcnMvZG93&#10;bnJldi54bWxQSwUGAAAAAAQABAD1AAAAhwMAAAAA&#10;" path="m,l129,r,257l193,257e" filled="f" strokecolor="red" strokeweight=".35pt">
                  <v:path arrowok="t" o:connecttype="custom" o:connectlocs="0,0;81915,0;81915,163195;122555,163195" o:connectangles="0,0,0,0"/>
                </v:shape>
                <v:shape id="Freeform 334" o:spid="_x0000_s1179" style="position:absolute;left:18846;top:7835;width:1226;height:1632;visibility:visible;mso-wrap-style:square;v-text-anchor:top" coordsize="193,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HhcUA&#10;AADcAAAADwAAAGRycy9kb3ducmV2LnhtbESPT0/DMAzF70h8h8hIu7EUBmiUpRVCmrQL0v5w4Gg1&#10;pqnWOCUJbfft8QGJm633/N7Pm3r2vRoppi6wgbtlAYq4Cbbj1sDHaXu7BpUyssU+MBm4UIK6ur7a&#10;YGnDxAcaj7lVEsKpRAMu56HUOjWOPKZlGIhF+wrRY5Y1ttpGnCTc9/q+KJ60x46lweFAb46a8/HH&#10;GzjvDxf/sEbvRto/f74/TvN3nIxZ3MyvL6Ayzfnf/He9s4K/Elp5RibQ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keFxQAAANwAAAAPAAAAAAAAAAAAAAAAAJgCAABkcnMv&#10;ZG93bnJldi54bWxQSwUGAAAAAAQABAD1AAAAigMAAAAA&#10;" path="m,257r129,l129,r64,e" filled="f" strokecolor="red" strokeweight=".35pt">
                  <v:path arrowok="t" o:connecttype="custom" o:connectlocs="0,163195;81915,163195;81915,0;122555,0" o:connectangles="0,0,0,0"/>
                </v:shape>
                <v:shape id="Freeform 335" o:spid="_x0000_s1180" style="position:absolute;left:18846;top:12319;width:6115;height:819;visibility:visible;mso-wrap-style:square;v-text-anchor:top" coordsize="96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RHcQA&#10;AADcAAAADwAAAGRycy9kb3ducmV2LnhtbERP22rCQBB9F/oPyxT6VjdNtZrUVbQgWB8sXj5gyI5J&#10;2uxs2N1q9Ou7QsG3OZzrTGadacSJnK8tK3jpJyCIC6trLhUc9svnMQgfkDU2lknBhTzMpg+9Ceba&#10;nnlLp10oRQxhn6OCKoQ2l9IXFRn0fdsSR+5oncEQoSuldniO4aaRaZK8SYM1x4YKW/qoqPjZ/RoF&#10;g+91eh0NOvQbM/o8uDRbfA0zpZ4eu/k7iEBduIv/3Ssd579mcHsmXi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UR3EAAAA3AAAAA8AAAAAAAAAAAAAAAAAmAIAAGRycy9k&#10;b3ducmV2LnhtbFBLBQYAAAAABAAEAPUAAACJAwAAAAA=&#10;" path="m,129r899,l899,r64,e" filled="f" strokecolor="red" strokeweight=".35pt">
                  <v:path arrowok="t" o:connecttype="custom" o:connectlocs="0,81915;570865,81915;570865,0;611505,0" o:connectangles="0,0,0,0"/>
                </v:shape>
                <v:shape id="Freeform 336" o:spid="_x0000_s1181" style="position:absolute;left:23329;top:7429;width:1632;height:4077;visibility:visible;mso-wrap-style:square;v-text-anchor:top" coordsize="257,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vtMUA&#10;AADcAAAADwAAAGRycy9kb3ducmV2LnhtbESPzU4DMQyE70h9h8hI3GhCKS1amlYVCFH11h8O3KyN&#10;2azYOKskdJe3xwckbrZmPPN5tRlDpy6UchvZwt3UgCKuo2u5sXA+vd4+gsoF2WEXmSz8UIbNenK1&#10;wsrFgQ90OZZGSQjnCi34UvpK61x7CpinsScW7TOmgEXW1GiXcJDw0OmZMQsdsGVp8NjTs6f66/gd&#10;LMzbt6V7Nw/DyyHh/WL7sd95s7f25nrcPoEqNJZ/89/1zgn+XP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a+0xQAAANwAAAAPAAAAAAAAAAAAAAAAAJgCAABkcnMv&#10;ZG93bnJldi54bWxQSwUGAAAAAAQABAD1AAAAigMAAAAA&#10;" path="m257,642r-192,l65,,,e" filled="f" strokecolor="red" strokeweight=".35pt">
                  <v:path arrowok="t" o:connecttype="custom" o:connectlocs="163195,407670;41275,407670;41275,0;0,0" o:connectangles="0,0,0,0"/>
                </v:shape>
                <v:shape id="Freeform 337" o:spid="_x0000_s1182" style="position:absolute;left:28225;top:10693;width:1632;height:1219;visibility:visible;mso-wrap-style:square;v-text-anchor:top" coordsize="25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BZcYA&#10;AADcAAAADwAAAGRycy9kb3ducmV2LnhtbESPwW7CMBBE75X4B2uReisO0CIUMAjRVoUDBwIfsIoX&#10;JxCv09gFt19fV6rEbVczO292voy2EVfqfO1YwXCQgSAuna7ZKDge3p+mIHxA1tg4JgXf5GG56D3M&#10;Mdfuxnu6FsGIFMI+RwVVCG0upS8rsugHriVO2sl1FkNaOyN1h7cUbhs5yrKJtFhzIlTY0rqi8lJ8&#10;2cTd/cTxx4tZb/EtbsNmfx5/mlelHvtxNQMRKIa7+f96o1P95yH8PZMm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zBZcYAAADcAAAADwAAAAAAAAAAAAAAAACYAgAAZHJz&#10;L2Rvd25yZXYueG1sUEsFBgAAAAAEAAQA9QAAAIsDAAAAAA==&#10;" path="m,192r257,l257,e" filled="f" strokecolor="red" strokeweight=".35pt">
                  <v:path arrowok="t" o:connecttype="custom" o:connectlocs="0,121920;163195,121920;163195,0" o:connectangles="0,0,0"/>
                </v:shape>
                <w10:anchorlock/>
              </v:group>
            </w:pict>
          </mc:Fallback>
        </mc:AlternateContent>
      </w:r>
    </w:p>
    <w:p w:rsidR="004F150E" w:rsidRDefault="004F150E" w:rsidP="004F150E">
      <w:pPr>
        <w:pStyle w:val="ActivitySection"/>
        <w:tabs>
          <w:tab w:val="left" w:pos="6488"/>
        </w:tabs>
        <w:jc w:val="center"/>
        <w:rPr>
          <w:b w:val="0"/>
          <w:sz w:val="24"/>
          <w:szCs w:val="24"/>
        </w:rPr>
      </w:pPr>
      <w:r w:rsidRPr="004F150E">
        <w:rPr>
          <w:b w:val="0"/>
          <w:sz w:val="24"/>
          <w:szCs w:val="24"/>
        </w:rPr>
        <w:t>Alarm – AOI</w:t>
      </w:r>
    </w:p>
    <w:p w:rsidR="004F150E" w:rsidRDefault="004F150E" w:rsidP="004F150E">
      <w:pPr>
        <w:pStyle w:val="ActivitySection"/>
        <w:tabs>
          <w:tab w:val="left" w:pos="6488"/>
        </w:tabs>
        <w:jc w:val="center"/>
        <w:rPr>
          <w:b w:val="0"/>
          <w:sz w:val="24"/>
          <w:szCs w:val="24"/>
        </w:rPr>
      </w:pPr>
    </w:p>
    <w:p w:rsidR="004F150E" w:rsidRDefault="004F150E" w:rsidP="004F150E">
      <w:pPr>
        <w:pStyle w:val="ActivitySection"/>
        <w:tabs>
          <w:tab w:val="left" w:pos="6488"/>
        </w:tabs>
        <w:jc w:val="center"/>
        <w:rPr>
          <w:b w:val="0"/>
          <w:sz w:val="24"/>
          <w:szCs w:val="24"/>
        </w:rPr>
      </w:pPr>
    </w:p>
    <w:p w:rsidR="004F150E" w:rsidRDefault="004F150E" w:rsidP="004F150E">
      <w:pPr>
        <w:pStyle w:val="ActivityNumbers"/>
        <w:numPr>
          <w:ilvl w:val="0"/>
          <w:numId w:val="38"/>
        </w:numPr>
        <w:tabs>
          <w:tab w:val="left" w:pos="540"/>
        </w:tabs>
        <w:spacing w:after="240"/>
        <w:ind w:left="540"/>
      </w:pPr>
      <w:r w:rsidRPr="008E4449">
        <w:t>Re-implement these circuits assuming that only 2-input NAND gates (74LS00) are available. Draw these circuits in the space provided.</w:t>
      </w:r>
    </w:p>
    <w:p w:rsidR="004F150E" w:rsidRPr="008E4449" w:rsidRDefault="00A44D2B" w:rsidP="00353372">
      <w:pPr>
        <w:pStyle w:val="ActivityNumbers"/>
        <w:spacing w:after="240"/>
        <w:jc w:val="center"/>
      </w:pPr>
      <w:r w:rsidRPr="009C665E">
        <w:rPr>
          <w:noProof/>
        </w:rPr>
        <w:drawing>
          <wp:inline distT="0" distB="0" distL="0" distR="0">
            <wp:extent cx="2333625"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3625" cy="1924050"/>
                    </a:xfrm>
                    <a:prstGeom prst="rect">
                      <a:avLst/>
                    </a:prstGeom>
                    <a:noFill/>
                    <a:ln>
                      <a:noFill/>
                    </a:ln>
                  </pic:spPr>
                </pic:pic>
              </a:graphicData>
            </a:graphic>
          </wp:inline>
        </w:drawing>
      </w:r>
    </w:p>
    <w:p w:rsidR="004F150E" w:rsidRDefault="004F150E" w:rsidP="00353372">
      <w:pPr>
        <w:pStyle w:val="ActivityNumbers"/>
        <w:spacing w:after="240"/>
        <w:jc w:val="center"/>
      </w:pPr>
      <w:r w:rsidRPr="008E4449">
        <w:lastRenderedPageBreak/>
        <w:t>Booth – NAND</w:t>
      </w:r>
    </w:p>
    <w:p w:rsidR="004F150E" w:rsidRDefault="00A44D2B" w:rsidP="009C665E">
      <w:pPr>
        <w:pStyle w:val="ActivityNumbers"/>
        <w:spacing w:after="240"/>
        <w:jc w:val="center"/>
      </w:pPr>
      <w:r w:rsidRPr="007010AB">
        <w:rPr>
          <w:noProof/>
        </w:rPr>
        <w:drawing>
          <wp:inline distT="0" distB="0" distL="0" distR="0">
            <wp:extent cx="3114675"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828800"/>
                    </a:xfrm>
                    <a:prstGeom prst="rect">
                      <a:avLst/>
                    </a:prstGeom>
                    <a:noFill/>
                    <a:ln>
                      <a:noFill/>
                    </a:ln>
                  </pic:spPr>
                </pic:pic>
              </a:graphicData>
            </a:graphic>
          </wp:inline>
        </w:drawing>
      </w:r>
    </w:p>
    <w:p w:rsidR="00353372" w:rsidRPr="008E4449" w:rsidRDefault="00353372" w:rsidP="00353372">
      <w:pPr>
        <w:pStyle w:val="ActivityNumbers"/>
        <w:spacing w:after="240"/>
      </w:pPr>
    </w:p>
    <w:p w:rsidR="004F150E" w:rsidRDefault="004F150E" w:rsidP="004F150E">
      <w:pPr>
        <w:pStyle w:val="ActivitySection"/>
        <w:tabs>
          <w:tab w:val="left" w:pos="6488"/>
        </w:tabs>
        <w:jc w:val="center"/>
        <w:rPr>
          <w:b w:val="0"/>
          <w:sz w:val="24"/>
          <w:szCs w:val="24"/>
        </w:rPr>
      </w:pPr>
      <w:r w:rsidRPr="004F150E">
        <w:rPr>
          <w:b w:val="0"/>
          <w:sz w:val="24"/>
          <w:szCs w:val="24"/>
        </w:rPr>
        <w:t>Alarm – NAND</w:t>
      </w:r>
    </w:p>
    <w:p w:rsidR="004F150E" w:rsidRDefault="004F150E" w:rsidP="004F150E">
      <w:pPr>
        <w:pStyle w:val="ActivitySection"/>
        <w:tabs>
          <w:tab w:val="left" w:pos="6488"/>
        </w:tabs>
        <w:jc w:val="center"/>
        <w:rPr>
          <w:b w:val="0"/>
          <w:sz w:val="24"/>
          <w:szCs w:val="24"/>
        </w:rPr>
      </w:pPr>
    </w:p>
    <w:p w:rsidR="004F150E" w:rsidRDefault="004F150E" w:rsidP="004F150E">
      <w:pPr>
        <w:pStyle w:val="ActivitySection"/>
        <w:tabs>
          <w:tab w:val="left" w:pos="6488"/>
        </w:tabs>
        <w:jc w:val="center"/>
        <w:rPr>
          <w:b w:val="0"/>
          <w:sz w:val="24"/>
          <w:szCs w:val="24"/>
        </w:rPr>
      </w:pPr>
    </w:p>
    <w:p w:rsidR="004F150E" w:rsidRDefault="004F150E" w:rsidP="004F150E">
      <w:pPr>
        <w:pStyle w:val="ActivityNumbers"/>
        <w:numPr>
          <w:ilvl w:val="0"/>
          <w:numId w:val="38"/>
        </w:numPr>
        <w:spacing w:after="240"/>
        <w:ind w:left="540"/>
      </w:pPr>
      <w:r w:rsidRPr="008E4449">
        <w:t xml:space="preserve">Using the CDS, enter and test the two logic circuits that you designed. Use switches for the inputs </w:t>
      </w:r>
      <w:r w:rsidRPr="00090A1D">
        <w:rPr>
          <w:b/>
          <w:i/>
        </w:rPr>
        <w:t xml:space="preserve">A, B, C, </w:t>
      </w:r>
      <w:r w:rsidRPr="008E4449">
        <w:t>and</w:t>
      </w:r>
      <w:r w:rsidRPr="00090A1D">
        <w:rPr>
          <w:b/>
          <w:i/>
        </w:rPr>
        <w:t xml:space="preserve"> D</w:t>
      </w:r>
      <w:r w:rsidRPr="008E4449">
        <w:t xml:space="preserve"> and a probe or LED circuit for the outputs </w:t>
      </w:r>
      <w:r w:rsidRPr="00090A1D">
        <w:rPr>
          <w:b/>
          <w:i/>
        </w:rPr>
        <w:t>Booth</w:t>
      </w:r>
      <w:r w:rsidRPr="008E4449">
        <w:t xml:space="preserve"> and </w:t>
      </w:r>
      <w:r w:rsidRPr="00090A1D">
        <w:rPr>
          <w:b/>
          <w:i/>
        </w:rPr>
        <w:t>Alarm</w:t>
      </w:r>
      <w:r w:rsidRPr="008E4449">
        <w:t>. Verify that the circuits are working as expected.  Print a copy of the circuit and attach it below. Note: Even though the two circuits work independently, they are part of one design and should be simulated, tested, and prototyped together.</w:t>
      </w:r>
    </w:p>
    <w:p w:rsidR="004F150E" w:rsidRPr="008E4449" w:rsidRDefault="00A44D2B" w:rsidP="004F150E">
      <w:pPr>
        <w:pStyle w:val="ActivityNumbers"/>
        <w:spacing w:after="240"/>
      </w:pPr>
      <w:r w:rsidRPr="009C665E">
        <w:rPr>
          <w:noProof/>
        </w:rPr>
        <w:drawing>
          <wp:inline distT="0" distB="0" distL="0" distR="0">
            <wp:extent cx="5743575" cy="3857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857625"/>
                    </a:xfrm>
                    <a:prstGeom prst="rect">
                      <a:avLst/>
                    </a:prstGeom>
                    <a:noFill/>
                    <a:ln>
                      <a:noFill/>
                    </a:ln>
                  </pic:spPr>
                </pic:pic>
              </a:graphicData>
            </a:graphic>
          </wp:inline>
        </w:drawing>
      </w:r>
    </w:p>
    <w:p w:rsidR="004F150E" w:rsidRPr="008E4449" w:rsidRDefault="004F150E" w:rsidP="004F150E">
      <w:pPr>
        <w:pStyle w:val="ActivityNumbers"/>
        <w:spacing w:after="240"/>
        <w:ind w:left="540"/>
        <w:jc w:val="center"/>
      </w:pPr>
      <w:r w:rsidRPr="008E4449">
        <w:t>Booth &amp; Alarm – CDS</w:t>
      </w:r>
    </w:p>
    <w:p w:rsidR="004F150E" w:rsidRDefault="004F150E" w:rsidP="004F150E">
      <w:pPr>
        <w:numPr>
          <w:ilvl w:val="0"/>
          <w:numId w:val="38"/>
        </w:numPr>
        <w:ind w:left="540"/>
      </w:pPr>
      <w:r w:rsidRPr="008E4449">
        <w:lastRenderedPageBreak/>
        <w:t xml:space="preserve">Using the DLB, build and test the NAND logic circuits that you designed and simulated. Verify that the circuits are working as expected and the results match the results of the simulation.  </w:t>
      </w:r>
    </w:p>
    <w:p w:rsidR="004F150E" w:rsidRDefault="004F150E" w:rsidP="004F150E"/>
    <w:p w:rsidR="004F150E" w:rsidRPr="00576F02" w:rsidRDefault="004F150E" w:rsidP="004F150E">
      <w:pPr>
        <w:pStyle w:val="ActivityNumbers"/>
        <w:spacing w:after="240"/>
        <w:rPr>
          <w:b/>
          <w:sz w:val="28"/>
          <w:szCs w:val="28"/>
        </w:rPr>
      </w:pPr>
      <w:r w:rsidRPr="00576F02">
        <w:rPr>
          <w:b/>
          <w:sz w:val="28"/>
          <w:szCs w:val="28"/>
        </w:rPr>
        <w:t>Conclusion</w:t>
      </w:r>
    </w:p>
    <w:p w:rsidR="004F150E" w:rsidRDefault="004F150E" w:rsidP="004F150E">
      <w:pPr>
        <w:pStyle w:val="ActivityNumbers"/>
        <w:numPr>
          <w:ilvl w:val="0"/>
          <w:numId w:val="23"/>
        </w:numPr>
        <w:ind w:left="720"/>
      </w:pPr>
      <w:r w:rsidRPr="008E4449">
        <w:t>For your AOI implementations, how many ICs (i.e., 74LS04, 74LS08, and 74LS32 chips) were required to implement your circuits? Note: You’re not just counting the number of gates used, but rather, the number of IC, in whole or part, that were required.</w:t>
      </w:r>
    </w:p>
    <w:p w:rsidR="00EF612F" w:rsidRPr="00EF612F" w:rsidRDefault="00EF612F" w:rsidP="00EF612F">
      <w:pPr>
        <w:pStyle w:val="ActivityNumbers"/>
        <w:ind w:left="720"/>
        <w:rPr>
          <w:color w:val="FF0000"/>
        </w:rPr>
      </w:pPr>
      <w:r w:rsidRPr="00EF612F">
        <w:rPr>
          <w:color w:val="FF0000"/>
          <w:highlight w:val="yellow"/>
        </w:rPr>
        <w:t>BOOTH</w:t>
      </w:r>
    </w:p>
    <w:p w:rsidR="004F150E" w:rsidRPr="00EF612F" w:rsidRDefault="00EF612F" w:rsidP="004F150E">
      <w:pPr>
        <w:pStyle w:val="ActivityNumbers"/>
        <w:rPr>
          <w:color w:val="FF0000"/>
          <w:highlight w:val="yellow"/>
        </w:rPr>
      </w:pPr>
      <w:r w:rsidRPr="00EF612F">
        <w:rPr>
          <w:color w:val="FF0000"/>
          <w:highlight w:val="yellow"/>
        </w:rPr>
        <w:t>74LS04- 4/6 IC (4 out of 6 gates in IC)</w:t>
      </w:r>
    </w:p>
    <w:p w:rsidR="00EF612F" w:rsidRPr="00EF612F" w:rsidRDefault="00EF612F" w:rsidP="004F150E">
      <w:pPr>
        <w:pStyle w:val="ActivityNumbers"/>
        <w:rPr>
          <w:color w:val="FF0000"/>
          <w:highlight w:val="yellow"/>
        </w:rPr>
      </w:pPr>
      <w:r w:rsidRPr="00EF612F">
        <w:rPr>
          <w:color w:val="FF0000"/>
          <w:highlight w:val="yellow"/>
        </w:rPr>
        <w:t>74LS08- 2/4 IC (2 out of 4 gates in IC)</w:t>
      </w:r>
    </w:p>
    <w:p w:rsidR="004F150E" w:rsidRDefault="00EF612F" w:rsidP="004F150E">
      <w:pPr>
        <w:pStyle w:val="ActivityNumbers"/>
        <w:rPr>
          <w:color w:val="FF0000"/>
        </w:rPr>
      </w:pPr>
      <w:r w:rsidRPr="00EF612F">
        <w:rPr>
          <w:color w:val="FF0000"/>
          <w:highlight w:val="yellow"/>
        </w:rPr>
        <w:t>74LS32- ¼ IC (1 out of 4 gates in IC)</w:t>
      </w:r>
    </w:p>
    <w:p w:rsidR="00EF612F" w:rsidRDefault="00EF612F" w:rsidP="004F150E">
      <w:pPr>
        <w:pStyle w:val="ActivityNumbers"/>
        <w:rPr>
          <w:color w:val="FF0000"/>
        </w:rPr>
      </w:pPr>
      <w:r>
        <w:rPr>
          <w:color w:val="FF0000"/>
        </w:rPr>
        <w:t xml:space="preserve">           </w:t>
      </w:r>
      <w:r w:rsidRPr="00EF612F">
        <w:rPr>
          <w:color w:val="FF0000"/>
          <w:highlight w:val="yellow"/>
        </w:rPr>
        <w:t>ALARM</w:t>
      </w:r>
    </w:p>
    <w:p w:rsidR="00EF612F" w:rsidRPr="00AE74D7" w:rsidRDefault="00EF612F" w:rsidP="004F150E">
      <w:pPr>
        <w:pStyle w:val="ActivityNumbers"/>
        <w:rPr>
          <w:color w:val="FF0000"/>
          <w:highlight w:val="yellow"/>
        </w:rPr>
      </w:pPr>
      <w:r w:rsidRPr="00AE74D7">
        <w:rPr>
          <w:color w:val="FF0000"/>
          <w:highlight w:val="yellow"/>
        </w:rPr>
        <w:t>74LS04- 0 IC</w:t>
      </w:r>
    </w:p>
    <w:p w:rsidR="00EF612F" w:rsidRPr="00AE74D7" w:rsidRDefault="00EF612F" w:rsidP="004F150E">
      <w:pPr>
        <w:pStyle w:val="ActivityNumbers"/>
        <w:rPr>
          <w:color w:val="FF0000"/>
          <w:highlight w:val="yellow"/>
        </w:rPr>
      </w:pPr>
      <w:r w:rsidRPr="00AE74D7">
        <w:rPr>
          <w:color w:val="FF0000"/>
          <w:highlight w:val="yellow"/>
        </w:rPr>
        <w:t>74LS08- ¾ IC (3 out of 4 gates in IC)</w:t>
      </w:r>
    </w:p>
    <w:p w:rsidR="00EF612F" w:rsidRPr="00EF612F" w:rsidRDefault="00EF612F" w:rsidP="004F150E">
      <w:pPr>
        <w:pStyle w:val="ActivityNumbers"/>
        <w:rPr>
          <w:color w:val="FF0000"/>
        </w:rPr>
      </w:pPr>
      <w:r w:rsidRPr="00AE74D7">
        <w:rPr>
          <w:color w:val="FF0000"/>
          <w:highlight w:val="yellow"/>
        </w:rPr>
        <w:t xml:space="preserve">74LS32- </w:t>
      </w:r>
      <w:r w:rsidR="00AE74D7" w:rsidRPr="00AE74D7">
        <w:rPr>
          <w:color w:val="FF0000"/>
          <w:highlight w:val="yellow"/>
        </w:rPr>
        <w:t>2/4 IC (2 out of 4 gates in IC)</w:t>
      </w:r>
    </w:p>
    <w:p w:rsidR="004F150E" w:rsidRDefault="004F150E" w:rsidP="004F150E">
      <w:pPr>
        <w:pStyle w:val="ActivityNumbers"/>
        <w:numPr>
          <w:ilvl w:val="0"/>
          <w:numId w:val="23"/>
        </w:numPr>
        <w:ind w:left="720"/>
      </w:pPr>
      <w:r w:rsidRPr="008E4449">
        <w:t>For your NAND implementations, how many ICs (i.e., 74LS00 chips) were required to implement your circuits? Again, we are counting ICs, not gates.</w:t>
      </w:r>
    </w:p>
    <w:p w:rsidR="004F150E" w:rsidRPr="00AE74D7" w:rsidRDefault="00AE74D7" w:rsidP="004F150E">
      <w:pPr>
        <w:pStyle w:val="ActivityNumbers"/>
        <w:rPr>
          <w:color w:val="FF0000"/>
          <w:highlight w:val="yellow"/>
        </w:rPr>
      </w:pPr>
      <w:r w:rsidRPr="00AE74D7">
        <w:rPr>
          <w:color w:val="FF0000"/>
          <w:highlight w:val="yellow"/>
        </w:rPr>
        <w:t>BOOTH</w:t>
      </w:r>
    </w:p>
    <w:p w:rsidR="004F150E" w:rsidRPr="00AE74D7" w:rsidRDefault="00AE74D7" w:rsidP="004F150E">
      <w:pPr>
        <w:pStyle w:val="ActivityNumbers"/>
        <w:rPr>
          <w:color w:val="FF0000"/>
        </w:rPr>
      </w:pPr>
      <w:r w:rsidRPr="00AE74D7">
        <w:rPr>
          <w:color w:val="FF0000"/>
          <w:highlight w:val="yellow"/>
        </w:rPr>
        <w:t>74LS00- 5 ¾ ICs 5 (5 full ICs and 3 out of 4 of an IC)</w:t>
      </w:r>
    </w:p>
    <w:p w:rsidR="004F150E" w:rsidRDefault="004F150E" w:rsidP="004F150E">
      <w:pPr>
        <w:pStyle w:val="ActivityNumbers"/>
        <w:numPr>
          <w:ilvl w:val="0"/>
          <w:numId w:val="23"/>
        </w:numPr>
        <w:ind w:left="720"/>
      </w:pPr>
      <w:r w:rsidRPr="008E4449">
        <w:t>In terms of hardware efficiency, how does the NAND implementation compare to the AOI implementation?</w:t>
      </w:r>
    </w:p>
    <w:p w:rsidR="004F150E" w:rsidRPr="00AE74D7" w:rsidRDefault="007B67FE" w:rsidP="00AE74D7">
      <w:pPr>
        <w:pStyle w:val="ActivityNumbers"/>
        <w:ind w:left="720"/>
        <w:rPr>
          <w:color w:val="FF0000"/>
        </w:rPr>
      </w:pPr>
      <w:r w:rsidRPr="007B67FE">
        <w:rPr>
          <w:color w:val="FF0000"/>
          <w:highlight w:val="yellow"/>
        </w:rPr>
        <w:t>Using only NAND gates to make all the gates needed would make it easier to make, and chaper to buy many NAND gates to make all the circuits.</w:t>
      </w:r>
    </w:p>
    <w:p w:rsidR="004F150E" w:rsidRPr="004F150E" w:rsidRDefault="004F150E" w:rsidP="004F150E">
      <w:pPr>
        <w:pStyle w:val="ActivityNumbers"/>
        <w:numPr>
          <w:ilvl w:val="0"/>
          <w:numId w:val="23"/>
        </w:numPr>
        <w:ind w:left="720"/>
      </w:pPr>
      <w:r w:rsidRPr="008E4449">
        <w:t>NAND gates are available with three inputs (74LS10) and four inputs (74LS20).  Could either of these chips have been used for this design?  If so, how would it have affected the efficiency of the design?</w:t>
      </w:r>
    </w:p>
    <w:p w:rsidR="00A0522E" w:rsidRDefault="007B67FE" w:rsidP="008E5309">
      <w:pPr>
        <w:pStyle w:val="ActivitySection"/>
        <w:tabs>
          <w:tab w:val="left" w:pos="6488"/>
        </w:tabs>
        <w:jc w:val="center"/>
        <w:rPr>
          <w:b w:val="0"/>
          <w:color w:val="FF0000"/>
          <w:sz w:val="24"/>
          <w:szCs w:val="24"/>
        </w:rPr>
      </w:pPr>
      <w:r w:rsidRPr="007B67FE">
        <w:rPr>
          <w:b w:val="0"/>
          <w:color w:val="FF0000"/>
          <w:sz w:val="24"/>
          <w:szCs w:val="24"/>
          <w:highlight w:val="yellow"/>
        </w:rPr>
        <w:t>YES, it would have made it nee</w:t>
      </w:r>
      <w:bookmarkStart w:id="0" w:name="_GoBack"/>
      <w:bookmarkEnd w:id="0"/>
      <w:r w:rsidRPr="007B67FE">
        <w:rPr>
          <w:b w:val="0"/>
          <w:color w:val="FF0000"/>
          <w:sz w:val="24"/>
          <w:szCs w:val="24"/>
          <w:highlight w:val="yellow"/>
        </w:rPr>
        <w:t>d less gates to work and would have made it more efficient.</w:t>
      </w:r>
    </w:p>
    <w:p w:rsidR="008E5309" w:rsidRPr="008E5309" w:rsidRDefault="008E5309" w:rsidP="00210941">
      <w:pPr>
        <w:pStyle w:val="ActivitySection"/>
        <w:tabs>
          <w:tab w:val="left" w:pos="6488"/>
        </w:tabs>
        <w:rPr>
          <w:b w:val="0"/>
          <w:color w:val="FF0000"/>
          <w:sz w:val="24"/>
          <w:szCs w:val="24"/>
        </w:rPr>
      </w:pPr>
    </w:p>
    <w:sectPr w:rsidR="008E5309" w:rsidRPr="008E5309" w:rsidSect="008E4449">
      <w:headerReference w:type="even" r:id="rId15"/>
      <w:footerReference w:type="default" r:id="rId16"/>
      <w:pgSz w:w="12240" w:h="15840" w:code="1"/>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F8E" w:rsidRDefault="00771F8E">
      <w:r>
        <w:separator/>
      </w:r>
    </w:p>
    <w:p w:rsidR="00771F8E" w:rsidRDefault="00771F8E"/>
    <w:p w:rsidR="00771F8E" w:rsidRDefault="00771F8E"/>
  </w:endnote>
  <w:endnote w:type="continuationSeparator" w:id="0">
    <w:p w:rsidR="00771F8E" w:rsidRDefault="00771F8E">
      <w:r>
        <w:continuationSeparator/>
      </w:r>
    </w:p>
    <w:p w:rsidR="00771F8E" w:rsidRDefault="00771F8E"/>
    <w:p w:rsidR="00771F8E" w:rsidRDefault="00771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E85" w:rsidRDefault="004A3E85" w:rsidP="004A3E85">
    <w:pPr>
      <w:pStyle w:val="Footer"/>
      <w:rPr>
        <w:rFonts w:cs="Arial"/>
        <w:szCs w:val="20"/>
      </w:rPr>
    </w:pPr>
    <w:r>
      <w:rPr>
        <w:rFonts w:cs="Arial"/>
        <w:szCs w:val="20"/>
      </w:rPr>
      <w:t>Project Lead The Way, Inc.</w:t>
    </w:r>
  </w:p>
  <w:p w:rsidR="004A3E85" w:rsidRDefault="004A3E85" w:rsidP="004A3E85">
    <w:pPr>
      <w:pStyle w:val="Footer"/>
      <w:rPr>
        <w:rFonts w:cs="Arial"/>
        <w:szCs w:val="20"/>
      </w:rPr>
    </w:pPr>
    <w:r>
      <w:rPr>
        <w:rFonts w:cs="Arial"/>
        <w:szCs w:val="20"/>
      </w:rPr>
      <w:t>Copyright 2010</w:t>
    </w:r>
  </w:p>
  <w:p w:rsidR="00C20E02" w:rsidRPr="004A3E85" w:rsidRDefault="004A3E85" w:rsidP="004A3E85">
    <w:pPr>
      <w:pStyle w:val="Footer"/>
      <w:rPr>
        <w:rFonts w:cs="Arial"/>
        <w:szCs w:val="20"/>
      </w:rPr>
    </w:pPr>
    <w:r>
      <w:rPr>
        <w:rFonts w:cs="Arial"/>
        <w:szCs w:val="20"/>
      </w:rPr>
      <w:t xml:space="preserve">DE – Unit 2 – Lesson 2.2 – Activity 2.2.2 – NAND Logic Design – Page </w:t>
    </w:r>
    <w:r>
      <w:rPr>
        <w:rStyle w:val="PageNumber"/>
        <w:szCs w:val="20"/>
      </w:rPr>
      <w:fldChar w:fldCharType="begin"/>
    </w:r>
    <w:r>
      <w:rPr>
        <w:rStyle w:val="PageNumber"/>
        <w:szCs w:val="20"/>
      </w:rPr>
      <w:instrText xml:space="preserve"> PAGE </w:instrText>
    </w:r>
    <w:r>
      <w:rPr>
        <w:rStyle w:val="PageNumber"/>
        <w:szCs w:val="20"/>
      </w:rPr>
      <w:fldChar w:fldCharType="separate"/>
    </w:r>
    <w:r w:rsidR="00CC5382">
      <w:rPr>
        <w:rStyle w:val="PageNumber"/>
        <w:noProof/>
        <w:szCs w:val="20"/>
      </w:rPr>
      <w:t>4</w:t>
    </w:r>
    <w:r>
      <w:rPr>
        <w:rStyle w:val="PageNumber"/>
        <w:szCs w:val="20"/>
      </w:rPr>
      <w:fldChar w:fldCharType="end"/>
    </w:r>
    <w:r>
      <w:rPr>
        <w:rFonts w:cs="Arial"/>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F8E" w:rsidRDefault="00771F8E">
      <w:r>
        <w:separator/>
      </w:r>
    </w:p>
    <w:p w:rsidR="00771F8E" w:rsidRDefault="00771F8E"/>
    <w:p w:rsidR="00771F8E" w:rsidRDefault="00771F8E"/>
  </w:footnote>
  <w:footnote w:type="continuationSeparator" w:id="0">
    <w:p w:rsidR="00771F8E" w:rsidRDefault="00771F8E">
      <w:r>
        <w:continuationSeparator/>
      </w:r>
    </w:p>
    <w:p w:rsidR="00771F8E" w:rsidRDefault="00771F8E"/>
    <w:p w:rsidR="00771F8E" w:rsidRDefault="00771F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1CF" w:rsidRDefault="00DD51CF"/>
  <w:p w:rsidR="00DD51CF" w:rsidRDefault="00DD51CF"/>
  <w:p w:rsidR="00DD51CF" w:rsidRDefault="00DD51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4BE4"/>
    <w:multiLevelType w:val="hybridMultilevel"/>
    <w:tmpl w:val="3196D52C"/>
    <w:lvl w:ilvl="0" w:tplc="7890CC10">
      <w:start w:val="1"/>
      <w:numFmt w:val="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1C10505"/>
    <w:multiLevelType w:val="hybridMultilevel"/>
    <w:tmpl w:val="92BA5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5707D"/>
    <w:multiLevelType w:val="multilevel"/>
    <w:tmpl w:val="17D8188A"/>
    <w:lvl w:ilvl="0">
      <w:start w:val="1"/>
      <w:numFmt w:val="decimal"/>
      <w:lvlText w:val="%1."/>
      <w:lvlJc w:val="left"/>
      <w:pPr>
        <w:ind w:left="1080" w:hanging="360"/>
      </w:pPr>
      <w:rPr>
        <w:rFonts w:hint="default"/>
      </w:rPr>
    </w:lvl>
    <w:lvl w:ilvl="1">
      <w:start w:val="1"/>
      <w:numFmt w:val="bullet"/>
      <w:lvlText w:val=""/>
      <w:lvlJc w:val="left"/>
      <w:pPr>
        <w:ind w:left="1305" w:hanging="585"/>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C29C9"/>
    <w:multiLevelType w:val="hybridMultilevel"/>
    <w:tmpl w:val="9DF8C6A2"/>
    <w:lvl w:ilvl="0" w:tplc="0AE2C1E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DF50D4"/>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482BBC"/>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71F02D0"/>
    <w:multiLevelType w:val="multilevel"/>
    <w:tmpl w:val="DB2E0F04"/>
    <w:lvl w:ilvl="0">
      <w:start w:val="1"/>
      <w:numFmt w:val="upperLetter"/>
      <w:lvlText w:val="%1."/>
      <w:lvlJc w:val="left"/>
      <w:pPr>
        <w:ind w:left="855" w:hanging="360"/>
      </w:pPr>
      <w:rPr>
        <w:rFonts w:hint="default"/>
      </w:rPr>
    </w:lvl>
    <w:lvl w:ilvl="1">
      <w:start w:val="1"/>
      <w:numFmt w:val="lowerLetter"/>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abstractNum w:abstractNumId="14"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ED678FC"/>
    <w:multiLevelType w:val="hybridMultilevel"/>
    <w:tmpl w:val="800A8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15:restartNumberingAfterBreak="0">
    <w:nsid w:val="2EF060EB"/>
    <w:multiLevelType w:val="hybridMultilevel"/>
    <w:tmpl w:val="D8D63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F41E3"/>
    <w:multiLevelType w:val="hybridMultilevel"/>
    <w:tmpl w:val="D3A8584A"/>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7405D"/>
    <w:multiLevelType w:val="hybridMultilevel"/>
    <w:tmpl w:val="A8DED570"/>
    <w:lvl w:ilvl="0" w:tplc="511E83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255D9"/>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F34704"/>
    <w:multiLevelType w:val="hybridMultilevel"/>
    <w:tmpl w:val="16C25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B1C3E36"/>
    <w:multiLevelType w:val="hybridMultilevel"/>
    <w:tmpl w:val="BB52E2D6"/>
    <w:lvl w:ilvl="0" w:tplc="04090017">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840C2"/>
    <w:multiLevelType w:val="hybridMultilevel"/>
    <w:tmpl w:val="4572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9" w15:restartNumberingAfterBreak="0">
    <w:nsid w:val="5ECF06EA"/>
    <w:multiLevelType w:val="multilevel"/>
    <w:tmpl w:val="9D8817B4"/>
    <w:lvl w:ilvl="0">
      <w:start w:val="1"/>
      <w:numFmt w:val="decimal"/>
      <w:lvlText w:val="%1."/>
      <w:lvlJc w:val="left"/>
      <w:pPr>
        <w:ind w:left="1080" w:hanging="360"/>
      </w:pPr>
      <w:rPr>
        <w:rFonts w:hint="default"/>
      </w:rPr>
    </w:lvl>
    <w:lvl w:ilvl="1">
      <w:start w:val="1"/>
      <w:numFmt w:val="decimal"/>
      <w:lvlText w:val="%2."/>
      <w:lvlJc w:val="left"/>
      <w:pPr>
        <w:ind w:left="1305" w:hanging="585"/>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5F8078F4"/>
    <w:multiLevelType w:val="hybridMultilevel"/>
    <w:tmpl w:val="16C25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2E0386"/>
    <w:multiLevelType w:val="hybridMultilevel"/>
    <w:tmpl w:val="87B22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A371DA8"/>
    <w:multiLevelType w:val="hybridMultilevel"/>
    <w:tmpl w:val="16C259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3A542BD"/>
    <w:multiLevelType w:val="hybridMultilevel"/>
    <w:tmpl w:val="90744A54"/>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0E78AD"/>
    <w:multiLevelType w:val="hybridMultilevel"/>
    <w:tmpl w:val="90744A54"/>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F5E0E"/>
    <w:multiLevelType w:val="hybridMultilevel"/>
    <w:tmpl w:val="57D62E38"/>
    <w:lvl w:ilvl="0" w:tplc="A860DD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F3D09"/>
    <w:multiLevelType w:val="multilevel"/>
    <w:tmpl w:val="DB2E0F04"/>
    <w:lvl w:ilvl="0">
      <w:start w:val="1"/>
      <w:numFmt w:val="upperLetter"/>
      <w:lvlText w:val="%1."/>
      <w:lvlJc w:val="left"/>
      <w:pPr>
        <w:ind w:left="855" w:hanging="360"/>
      </w:pPr>
      <w:rPr>
        <w:rFonts w:hint="default"/>
      </w:rPr>
    </w:lvl>
    <w:lvl w:ilvl="1">
      <w:start w:val="1"/>
      <w:numFmt w:val="lowerLetter"/>
      <w:lvlText w:val="%2)"/>
      <w:lvlJc w:val="left"/>
      <w:pPr>
        <w:ind w:left="1080" w:hanging="585"/>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295" w:hanging="1800"/>
      </w:pPr>
      <w:rPr>
        <w:rFonts w:hint="default"/>
      </w:rPr>
    </w:lvl>
  </w:abstractNum>
  <w:num w:numId="1">
    <w:abstractNumId w:val="6"/>
  </w:num>
  <w:num w:numId="2">
    <w:abstractNumId w:val="11"/>
  </w:num>
  <w:num w:numId="3">
    <w:abstractNumId w:val="14"/>
  </w:num>
  <w:num w:numId="4">
    <w:abstractNumId w:val="36"/>
  </w:num>
  <w:num w:numId="5">
    <w:abstractNumId w:val="19"/>
  </w:num>
  <w:num w:numId="6">
    <w:abstractNumId w:val="25"/>
  </w:num>
  <w:num w:numId="7">
    <w:abstractNumId w:val="25"/>
  </w:num>
  <w:num w:numId="8">
    <w:abstractNumId w:val="28"/>
  </w:num>
  <w:num w:numId="9">
    <w:abstractNumId w:val="8"/>
  </w:num>
  <w:num w:numId="10">
    <w:abstractNumId w:val="32"/>
  </w:num>
  <w:num w:numId="11">
    <w:abstractNumId w:val="34"/>
  </w:num>
  <w:num w:numId="12">
    <w:abstractNumId w:val="20"/>
  </w:num>
  <w:num w:numId="13">
    <w:abstractNumId w:val="18"/>
  </w:num>
  <w:num w:numId="14">
    <w:abstractNumId w:val="12"/>
  </w:num>
  <w:num w:numId="15">
    <w:abstractNumId w:val="4"/>
  </w:num>
  <w:num w:numId="16">
    <w:abstractNumId w:val="16"/>
  </w:num>
  <w:num w:numId="17">
    <w:abstractNumId w:val="0"/>
  </w:num>
  <w:num w:numId="18">
    <w:abstractNumId w:val="10"/>
  </w:num>
  <w:num w:numId="19">
    <w:abstractNumId w:val="2"/>
  </w:num>
  <w:num w:numId="20">
    <w:abstractNumId w:val="29"/>
  </w:num>
  <w:num w:numId="21">
    <w:abstractNumId w:val="39"/>
  </w:num>
  <w:num w:numId="22">
    <w:abstractNumId w:val="13"/>
  </w:num>
  <w:num w:numId="23">
    <w:abstractNumId w:val="3"/>
  </w:num>
  <w:num w:numId="24">
    <w:abstractNumId w:val="17"/>
  </w:num>
  <w:num w:numId="25">
    <w:abstractNumId w:val="1"/>
  </w:num>
  <w:num w:numId="26">
    <w:abstractNumId w:val="30"/>
  </w:num>
  <w:num w:numId="27">
    <w:abstractNumId w:val="33"/>
  </w:num>
  <w:num w:numId="28">
    <w:abstractNumId w:val="24"/>
  </w:num>
  <w:num w:numId="29">
    <w:abstractNumId w:val="21"/>
  </w:num>
  <w:num w:numId="30">
    <w:abstractNumId w:val="26"/>
  </w:num>
  <w:num w:numId="31">
    <w:abstractNumId w:val="5"/>
  </w:num>
  <w:num w:numId="32">
    <w:abstractNumId w:val="23"/>
  </w:num>
  <w:num w:numId="33">
    <w:abstractNumId w:val="7"/>
  </w:num>
  <w:num w:numId="34">
    <w:abstractNumId w:val="9"/>
  </w:num>
  <w:num w:numId="35">
    <w:abstractNumId w:val="31"/>
  </w:num>
  <w:num w:numId="36">
    <w:abstractNumId w:val="15"/>
  </w:num>
  <w:num w:numId="37">
    <w:abstractNumId w:val="22"/>
  </w:num>
  <w:num w:numId="38">
    <w:abstractNumId w:val="38"/>
  </w:num>
  <w:num w:numId="39">
    <w:abstractNumId w:val="27"/>
  </w:num>
  <w:num w:numId="40">
    <w:abstractNumId w:val="37"/>
  </w:num>
  <w:num w:numId="41">
    <w:abstractNumId w:val="35"/>
  </w:num>
  <w:num w:numId="42">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2C"/>
    <w:rsid w:val="00000789"/>
    <w:rsid w:val="0000137B"/>
    <w:rsid w:val="00004E21"/>
    <w:rsid w:val="0000623E"/>
    <w:rsid w:val="000104BE"/>
    <w:rsid w:val="0001126E"/>
    <w:rsid w:val="0002364E"/>
    <w:rsid w:val="000258D3"/>
    <w:rsid w:val="00031CF0"/>
    <w:rsid w:val="000321C9"/>
    <w:rsid w:val="000323EB"/>
    <w:rsid w:val="00033B85"/>
    <w:rsid w:val="00033C79"/>
    <w:rsid w:val="0003526D"/>
    <w:rsid w:val="00035376"/>
    <w:rsid w:val="0003663F"/>
    <w:rsid w:val="000378EC"/>
    <w:rsid w:val="00040B8A"/>
    <w:rsid w:val="00041584"/>
    <w:rsid w:val="000520C0"/>
    <w:rsid w:val="00061B7A"/>
    <w:rsid w:val="000628AB"/>
    <w:rsid w:val="00062B2B"/>
    <w:rsid w:val="00063594"/>
    <w:rsid w:val="000663A8"/>
    <w:rsid w:val="0006794F"/>
    <w:rsid w:val="00070F7C"/>
    <w:rsid w:val="00076DE6"/>
    <w:rsid w:val="00077302"/>
    <w:rsid w:val="00081CA4"/>
    <w:rsid w:val="000821EF"/>
    <w:rsid w:val="00082DAE"/>
    <w:rsid w:val="0008482A"/>
    <w:rsid w:val="00085987"/>
    <w:rsid w:val="00086307"/>
    <w:rsid w:val="00086311"/>
    <w:rsid w:val="00090A1D"/>
    <w:rsid w:val="00093E87"/>
    <w:rsid w:val="000959B4"/>
    <w:rsid w:val="000B394E"/>
    <w:rsid w:val="000B6392"/>
    <w:rsid w:val="000C0C44"/>
    <w:rsid w:val="000C2D0C"/>
    <w:rsid w:val="000D0819"/>
    <w:rsid w:val="000D229C"/>
    <w:rsid w:val="000D4209"/>
    <w:rsid w:val="000D664D"/>
    <w:rsid w:val="000E4062"/>
    <w:rsid w:val="000E4903"/>
    <w:rsid w:val="000E7D0C"/>
    <w:rsid w:val="00100EE1"/>
    <w:rsid w:val="00102C57"/>
    <w:rsid w:val="00114CE5"/>
    <w:rsid w:val="00115D40"/>
    <w:rsid w:val="00120DEC"/>
    <w:rsid w:val="0012438D"/>
    <w:rsid w:val="0013198A"/>
    <w:rsid w:val="00141C43"/>
    <w:rsid w:val="0014471F"/>
    <w:rsid w:val="0014765B"/>
    <w:rsid w:val="001476AD"/>
    <w:rsid w:val="0015667F"/>
    <w:rsid w:val="00162520"/>
    <w:rsid w:val="0016715E"/>
    <w:rsid w:val="00173174"/>
    <w:rsid w:val="0017545E"/>
    <w:rsid w:val="00175EB9"/>
    <w:rsid w:val="00186354"/>
    <w:rsid w:val="00190D27"/>
    <w:rsid w:val="00190E73"/>
    <w:rsid w:val="0019344C"/>
    <w:rsid w:val="00193E61"/>
    <w:rsid w:val="00196FD5"/>
    <w:rsid w:val="00197928"/>
    <w:rsid w:val="001A2926"/>
    <w:rsid w:val="001A48D2"/>
    <w:rsid w:val="001A6573"/>
    <w:rsid w:val="001A7A42"/>
    <w:rsid w:val="001B05D7"/>
    <w:rsid w:val="001B7A3E"/>
    <w:rsid w:val="001C0049"/>
    <w:rsid w:val="001C0CBF"/>
    <w:rsid w:val="001C13A6"/>
    <w:rsid w:val="001C6033"/>
    <w:rsid w:val="001D26A2"/>
    <w:rsid w:val="001D4156"/>
    <w:rsid w:val="001D4C5C"/>
    <w:rsid w:val="001D59F5"/>
    <w:rsid w:val="001D73CA"/>
    <w:rsid w:val="001D7A02"/>
    <w:rsid w:val="001E0A6E"/>
    <w:rsid w:val="001E20D8"/>
    <w:rsid w:val="001F58C5"/>
    <w:rsid w:val="002033F3"/>
    <w:rsid w:val="0020345D"/>
    <w:rsid w:val="00206ACF"/>
    <w:rsid w:val="00206F6F"/>
    <w:rsid w:val="00210941"/>
    <w:rsid w:val="002116CA"/>
    <w:rsid w:val="002156F7"/>
    <w:rsid w:val="00217F09"/>
    <w:rsid w:val="00225368"/>
    <w:rsid w:val="00230889"/>
    <w:rsid w:val="00233829"/>
    <w:rsid w:val="00234CF8"/>
    <w:rsid w:val="00235482"/>
    <w:rsid w:val="00237032"/>
    <w:rsid w:val="00241359"/>
    <w:rsid w:val="00245CA9"/>
    <w:rsid w:val="00250BAA"/>
    <w:rsid w:val="002620F2"/>
    <w:rsid w:val="00266517"/>
    <w:rsid w:val="00271395"/>
    <w:rsid w:val="00274F45"/>
    <w:rsid w:val="0027539B"/>
    <w:rsid w:val="00277856"/>
    <w:rsid w:val="00283F6E"/>
    <w:rsid w:val="002856A1"/>
    <w:rsid w:val="0028642C"/>
    <w:rsid w:val="00290712"/>
    <w:rsid w:val="002936B0"/>
    <w:rsid w:val="00297EF3"/>
    <w:rsid w:val="002B0DB9"/>
    <w:rsid w:val="002B5F54"/>
    <w:rsid w:val="002C35D6"/>
    <w:rsid w:val="002C6852"/>
    <w:rsid w:val="002D2896"/>
    <w:rsid w:val="002D290F"/>
    <w:rsid w:val="002D3A71"/>
    <w:rsid w:val="002D67C9"/>
    <w:rsid w:val="002D7575"/>
    <w:rsid w:val="002D7EC0"/>
    <w:rsid w:val="002E1258"/>
    <w:rsid w:val="002E1EAF"/>
    <w:rsid w:val="002E23F9"/>
    <w:rsid w:val="002E4C90"/>
    <w:rsid w:val="002E73F5"/>
    <w:rsid w:val="002F0CD0"/>
    <w:rsid w:val="003003A5"/>
    <w:rsid w:val="00300CDC"/>
    <w:rsid w:val="00300D83"/>
    <w:rsid w:val="00312F13"/>
    <w:rsid w:val="0031338D"/>
    <w:rsid w:val="003139D9"/>
    <w:rsid w:val="003225FA"/>
    <w:rsid w:val="003259A5"/>
    <w:rsid w:val="00330968"/>
    <w:rsid w:val="00332079"/>
    <w:rsid w:val="0033278B"/>
    <w:rsid w:val="0033382D"/>
    <w:rsid w:val="0033450A"/>
    <w:rsid w:val="00337F67"/>
    <w:rsid w:val="00345FBE"/>
    <w:rsid w:val="00346EF1"/>
    <w:rsid w:val="00350437"/>
    <w:rsid w:val="00351688"/>
    <w:rsid w:val="00353372"/>
    <w:rsid w:val="00353962"/>
    <w:rsid w:val="00353C05"/>
    <w:rsid w:val="00356873"/>
    <w:rsid w:val="00360363"/>
    <w:rsid w:val="0037006C"/>
    <w:rsid w:val="00371DBC"/>
    <w:rsid w:val="003723D5"/>
    <w:rsid w:val="003742ED"/>
    <w:rsid w:val="00375492"/>
    <w:rsid w:val="00382AA7"/>
    <w:rsid w:val="00384B96"/>
    <w:rsid w:val="00390338"/>
    <w:rsid w:val="003930AE"/>
    <w:rsid w:val="00396200"/>
    <w:rsid w:val="0039755C"/>
    <w:rsid w:val="0039771C"/>
    <w:rsid w:val="003A1201"/>
    <w:rsid w:val="003A1697"/>
    <w:rsid w:val="003A184B"/>
    <w:rsid w:val="003A1A3B"/>
    <w:rsid w:val="003B5780"/>
    <w:rsid w:val="003C1870"/>
    <w:rsid w:val="003C1C7F"/>
    <w:rsid w:val="003C2A5A"/>
    <w:rsid w:val="003C5430"/>
    <w:rsid w:val="003C58F3"/>
    <w:rsid w:val="003C6C52"/>
    <w:rsid w:val="003D3115"/>
    <w:rsid w:val="003D664F"/>
    <w:rsid w:val="003E54C3"/>
    <w:rsid w:val="003F3018"/>
    <w:rsid w:val="003F6724"/>
    <w:rsid w:val="003F7500"/>
    <w:rsid w:val="00402AAC"/>
    <w:rsid w:val="004049A7"/>
    <w:rsid w:val="004052C7"/>
    <w:rsid w:val="00416647"/>
    <w:rsid w:val="00416A27"/>
    <w:rsid w:val="00416E2E"/>
    <w:rsid w:val="0042127F"/>
    <w:rsid w:val="00421F05"/>
    <w:rsid w:val="00426F0D"/>
    <w:rsid w:val="004275D4"/>
    <w:rsid w:val="00430270"/>
    <w:rsid w:val="004358E8"/>
    <w:rsid w:val="004361A1"/>
    <w:rsid w:val="004414F7"/>
    <w:rsid w:val="00443867"/>
    <w:rsid w:val="004464EA"/>
    <w:rsid w:val="0046239E"/>
    <w:rsid w:val="00463882"/>
    <w:rsid w:val="00467E25"/>
    <w:rsid w:val="00473623"/>
    <w:rsid w:val="00480598"/>
    <w:rsid w:val="00487448"/>
    <w:rsid w:val="00490E28"/>
    <w:rsid w:val="004914B0"/>
    <w:rsid w:val="004A34F1"/>
    <w:rsid w:val="004A3E85"/>
    <w:rsid w:val="004A4262"/>
    <w:rsid w:val="004B115B"/>
    <w:rsid w:val="004B3D7D"/>
    <w:rsid w:val="004B4CA1"/>
    <w:rsid w:val="004B7660"/>
    <w:rsid w:val="004C17D6"/>
    <w:rsid w:val="004C5FC6"/>
    <w:rsid w:val="004D0063"/>
    <w:rsid w:val="004D0F8B"/>
    <w:rsid w:val="004D1442"/>
    <w:rsid w:val="004D1612"/>
    <w:rsid w:val="004D6F60"/>
    <w:rsid w:val="004E5968"/>
    <w:rsid w:val="004E6D83"/>
    <w:rsid w:val="004F150E"/>
    <w:rsid w:val="004F518D"/>
    <w:rsid w:val="004F58B8"/>
    <w:rsid w:val="004F7672"/>
    <w:rsid w:val="00503188"/>
    <w:rsid w:val="00505F9B"/>
    <w:rsid w:val="00510B70"/>
    <w:rsid w:val="00510C02"/>
    <w:rsid w:val="00511289"/>
    <w:rsid w:val="005114E7"/>
    <w:rsid w:val="0051245C"/>
    <w:rsid w:val="00517B3E"/>
    <w:rsid w:val="0052354D"/>
    <w:rsid w:val="005358D8"/>
    <w:rsid w:val="00540877"/>
    <w:rsid w:val="005467D2"/>
    <w:rsid w:val="00547C51"/>
    <w:rsid w:val="00547E24"/>
    <w:rsid w:val="00553463"/>
    <w:rsid w:val="00553B7B"/>
    <w:rsid w:val="0055513E"/>
    <w:rsid w:val="005559DD"/>
    <w:rsid w:val="00561579"/>
    <w:rsid w:val="00563561"/>
    <w:rsid w:val="00567628"/>
    <w:rsid w:val="005701D0"/>
    <w:rsid w:val="00570F4E"/>
    <w:rsid w:val="00576F02"/>
    <w:rsid w:val="005830EA"/>
    <w:rsid w:val="00583FE2"/>
    <w:rsid w:val="005862D2"/>
    <w:rsid w:val="00593499"/>
    <w:rsid w:val="00596A0A"/>
    <w:rsid w:val="00597277"/>
    <w:rsid w:val="005A3F94"/>
    <w:rsid w:val="005B127E"/>
    <w:rsid w:val="005B13D1"/>
    <w:rsid w:val="005B5291"/>
    <w:rsid w:val="005B72DF"/>
    <w:rsid w:val="005B76AD"/>
    <w:rsid w:val="005C137E"/>
    <w:rsid w:val="005C27EF"/>
    <w:rsid w:val="005C2FC6"/>
    <w:rsid w:val="005C7C00"/>
    <w:rsid w:val="005D694B"/>
    <w:rsid w:val="005D73E1"/>
    <w:rsid w:val="005E047C"/>
    <w:rsid w:val="005F277C"/>
    <w:rsid w:val="005F309D"/>
    <w:rsid w:val="005F3AF5"/>
    <w:rsid w:val="00603E14"/>
    <w:rsid w:val="0060659A"/>
    <w:rsid w:val="00610F52"/>
    <w:rsid w:val="0061186C"/>
    <w:rsid w:val="00614259"/>
    <w:rsid w:val="00615D63"/>
    <w:rsid w:val="0061721F"/>
    <w:rsid w:val="00625199"/>
    <w:rsid w:val="00630518"/>
    <w:rsid w:val="006306CB"/>
    <w:rsid w:val="0063317C"/>
    <w:rsid w:val="00634026"/>
    <w:rsid w:val="0064287E"/>
    <w:rsid w:val="00644C3A"/>
    <w:rsid w:val="00646DBE"/>
    <w:rsid w:val="006539B5"/>
    <w:rsid w:val="00660B6A"/>
    <w:rsid w:val="00660DA3"/>
    <w:rsid w:val="00663BB0"/>
    <w:rsid w:val="0066435F"/>
    <w:rsid w:val="006643BB"/>
    <w:rsid w:val="00666E84"/>
    <w:rsid w:val="00671E89"/>
    <w:rsid w:val="006723B0"/>
    <w:rsid w:val="00674DF9"/>
    <w:rsid w:val="00676EE0"/>
    <w:rsid w:val="006831D3"/>
    <w:rsid w:val="006853D5"/>
    <w:rsid w:val="006870F5"/>
    <w:rsid w:val="00687294"/>
    <w:rsid w:val="00687BBC"/>
    <w:rsid w:val="00691627"/>
    <w:rsid w:val="006920FC"/>
    <w:rsid w:val="006942E1"/>
    <w:rsid w:val="00694BC5"/>
    <w:rsid w:val="00695246"/>
    <w:rsid w:val="00697CE3"/>
    <w:rsid w:val="006A0F96"/>
    <w:rsid w:val="006A1C59"/>
    <w:rsid w:val="006A3994"/>
    <w:rsid w:val="006B0662"/>
    <w:rsid w:val="006B1718"/>
    <w:rsid w:val="006B2ECD"/>
    <w:rsid w:val="006B2FC6"/>
    <w:rsid w:val="006B4693"/>
    <w:rsid w:val="006B55F7"/>
    <w:rsid w:val="006B5D5C"/>
    <w:rsid w:val="006B6F9C"/>
    <w:rsid w:val="006B773D"/>
    <w:rsid w:val="006C0CA6"/>
    <w:rsid w:val="006C375B"/>
    <w:rsid w:val="006C3CB8"/>
    <w:rsid w:val="006C4560"/>
    <w:rsid w:val="006D2624"/>
    <w:rsid w:val="006D2BE1"/>
    <w:rsid w:val="006D2D2B"/>
    <w:rsid w:val="006D62AC"/>
    <w:rsid w:val="006D7A2A"/>
    <w:rsid w:val="006E08BF"/>
    <w:rsid w:val="006E1B77"/>
    <w:rsid w:val="006E236B"/>
    <w:rsid w:val="006F44D7"/>
    <w:rsid w:val="007010AB"/>
    <w:rsid w:val="0070172B"/>
    <w:rsid w:val="00701A9A"/>
    <w:rsid w:val="00702AE0"/>
    <w:rsid w:val="00703011"/>
    <w:rsid w:val="00703CFB"/>
    <w:rsid w:val="00704B42"/>
    <w:rsid w:val="00711FB4"/>
    <w:rsid w:val="007127A7"/>
    <w:rsid w:val="00722241"/>
    <w:rsid w:val="00724C9B"/>
    <w:rsid w:val="00726444"/>
    <w:rsid w:val="00732254"/>
    <w:rsid w:val="007349C5"/>
    <w:rsid w:val="00735A10"/>
    <w:rsid w:val="007447E6"/>
    <w:rsid w:val="007503EC"/>
    <w:rsid w:val="007504F3"/>
    <w:rsid w:val="00751F48"/>
    <w:rsid w:val="00752A53"/>
    <w:rsid w:val="00752CEB"/>
    <w:rsid w:val="0075405A"/>
    <w:rsid w:val="0075497D"/>
    <w:rsid w:val="00755055"/>
    <w:rsid w:val="00761D9F"/>
    <w:rsid w:val="007654F9"/>
    <w:rsid w:val="00765B7D"/>
    <w:rsid w:val="00765C3D"/>
    <w:rsid w:val="00767CA2"/>
    <w:rsid w:val="00771F8E"/>
    <w:rsid w:val="00772E42"/>
    <w:rsid w:val="00773B80"/>
    <w:rsid w:val="00774450"/>
    <w:rsid w:val="007746D3"/>
    <w:rsid w:val="0078258D"/>
    <w:rsid w:val="00782AE1"/>
    <w:rsid w:val="007912B8"/>
    <w:rsid w:val="007951B7"/>
    <w:rsid w:val="00795E8F"/>
    <w:rsid w:val="007A2308"/>
    <w:rsid w:val="007A2A3F"/>
    <w:rsid w:val="007B67FE"/>
    <w:rsid w:val="007B758C"/>
    <w:rsid w:val="007C2908"/>
    <w:rsid w:val="007C2E0B"/>
    <w:rsid w:val="007D437A"/>
    <w:rsid w:val="007D5C82"/>
    <w:rsid w:val="007D74C0"/>
    <w:rsid w:val="007E29B9"/>
    <w:rsid w:val="007E2DBE"/>
    <w:rsid w:val="007E3B86"/>
    <w:rsid w:val="007F7704"/>
    <w:rsid w:val="007F7ED2"/>
    <w:rsid w:val="008010D7"/>
    <w:rsid w:val="00804BA7"/>
    <w:rsid w:val="00805B2E"/>
    <w:rsid w:val="00806122"/>
    <w:rsid w:val="00806CCE"/>
    <w:rsid w:val="008102FE"/>
    <w:rsid w:val="008115DF"/>
    <w:rsid w:val="00813427"/>
    <w:rsid w:val="00816D76"/>
    <w:rsid w:val="00816E9A"/>
    <w:rsid w:val="0082478E"/>
    <w:rsid w:val="008310AF"/>
    <w:rsid w:val="00833BDF"/>
    <w:rsid w:val="00840FD4"/>
    <w:rsid w:val="008424CB"/>
    <w:rsid w:val="008425FE"/>
    <w:rsid w:val="00844D2C"/>
    <w:rsid w:val="00846FC3"/>
    <w:rsid w:val="00853D53"/>
    <w:rsid w:val="00856DA5"/>
    <w:rsid w:val="00861BC3"/>
    <w:rsid w:val="00863A0E"/>
    <w:rsid w:val="0086687A"/>
    <w:rsid w:val="008721A9"/>
    <w:rsid w:val="00882224"/>
    <w:rsid w:val="008908B3"/>
    <w:rsid w:val="008916AC"/>
    <w:rsid w:val="0089393B"/>
    <w:rsid w:val="0089470A"/>
    <w:rsid w:val="00894A97"/>
    <w:rsid w:val="008A4DD6"/>
    <w:rsid w:val="008A66BD"/>
    <w:rsid w:val="008A6F85"/>
    <w:rsid w:val="008B2BAD"/>
    <w:rsid w:val="008B33DF"/>
    <w:rsid w:val="008B4DDE"/>
    <w:rsid w:val="008C006F"/>
    <w:rsid w:val="008C15FA"/>
    <w:rsid w:val="008C1FB4"/>
    <w:rsid w:val="008C4222"/>
    <w:rsid w:val="008D415D"/>
    <w:rsid w:val="008D5F0D"/>
    <w:rsid w:val="008E0421"/>
    <w:rsid w:val="008E0A5A"/>
    <w:rsid w:val="008E4449"/>
    <w:rsid w:val="008E46B3"/>
    <w:rsid w:val="008E5309"/>
    <w:rsid w:val="008E5926"/>
    <w:rsid w:val="008F3936"/>
    <w:rsid w:val="00900F23"/>
    <w:rsid w:val="00901F94"/>
    <w:rsid w:val="00907AF2"/>
    <w:rsid w:val="00907D0E"/>
    <w:rsid w:val="00913E1C"/>
    <w:rsid w:val="00914135"/>
    <w:rsid w:val="00917804"/>
    <w:rsid w:val="00924517"/>
    <w:rsid w:val="009261E7"/>
    <w:rsid w:val="0092773B"/>
    <w:rsid w:val="0093587C"/>
    <w:rsid w:val="00936012"/>
    <w:rsid w:val="009418DE"/>
    <w:rsid w:val="009500A6"/>
    <w:rsid w:val="00952616"/>
    <w:rsid w:val="00953AF0"/>
    <w:rsid w:val="0095478F"/>
    <w:rsid w:val="00956049"/>
    <w:rsid w:val="00961790"/>
    <w:rsid w:val="00961F39"/>
    <w:rsid w:val="00964052"/>
    <w:rsid w:val="009750A7"/>
    <w:rsid w:val="00976002"/>
    <w:rsid w:val="0098172C"/>
    <w:rsid w:val="00981838"/>
    <w:rsid w:val="00992FA4"/>
    <w:rsid w:val="009A10D7"/>
    <w:rsid w:val="009A28FE"/>
    <w:rsid w:val="009A3D07"/>
    <w:rsid w:val="009A48F8"/>
    <w:rsid w:val="009A513A"/>
    <w:rsid w:val="009A7633"/>
    <w:rsid w:val="009B0417"/>
    <w:rsid w:val="009B4FC6"/>
    <w:rsid w:val="009B6A88"/>
    <w:rsid w:val="009C1ED9"/>
    <w:rsid w:val="009C3B01"/>
    <w:rsid w:val="009C3F59"/>
    <w:rsid w:val="009C3FEA"/>
    <w:rsid w:val="009C4414"/>
    <w:rsid w:val="009C62FC"/>
    <w:rsid w:val="009C665E"/>
    <w:rsid w:val="009D20C3"/>
    <w:rsid w:val="009D3D4C"/>
    <w:rsid w:val="009E608E"/>
    <w:rsid w:val="009F0E66"/>
    <w:rsid w:val="009F126B"/>
    <w:rsid w:val="009F46AE"/>
    <w:rsid w:val="00A01731"/>
    <w:rsid w:val="00A0227C"/>
    <w:rsid w:val="00A0522E"/>
    <w:rsid w:val="00A12384"/>
    <w:rsid w:val="00A1477F"/>
    <w:rsid w:val="00A1633C"/>
    <w:rsid w:val="00A17D75"/>
    <w:rsid w:val="00A21636"/>
    <w:rsid w:val="00A30EAE"/>
    <w:rsid w:val="00A35418"/>
    <w:rsid w:val="00A36948"/>
    <w:rsid w:val="00A36F97"/>
    <w:rsid w:val="00A4028F"/>
    <w:rsid w:val="00A4098B"/>
    <w:rsid w:val="00A4282B"/>
    <w:rsid w:val="00A44D2B"/>
    <w:rsid w:val="00A54B39"/>
    <w:rsid w:val="00A54BE6"/>
    <w:rsid w:val="00A55EF8"/>
    <w:rsid w:val="00A5673A"/>
    <w:rsid w:val="00A61EA3"/>
    <w:rsid w:val="00A642CE"/>
    <w:rsid w:val="00A716B3"/>
    <w:rsid w:val="00A72383"/>
    <w:rsid w:val="00A74851"/>
    <w:rsid w:val="00A776C9"/>
    <w:rsid w:val="00A802B3"/>
    <w:rsid w:val="00A807B5"/>
    <w:rsid w:val="00A8084B"/>
    <w:rsid w:val="00A8248B"/>
    <w:rsid w:val="00A842BB"/>
    <w:rsid w:val="00A87FA2"/>
    <w:rsid w:val="00A90B83"/>
    <w:rsid w:val="00A949F7"/>
    <w:rsid w:val="00A96310"/>
    <w:rsid w:val="00A97C9F"/>
    <w:rsid w:val="00AA08BE"/>
    <w:rsid w:val="00AA1919"/>
    <w:rsid w:val="00AA1942"/>
    <w:rsid w:val="00AA51D6"/>
    <w:rsid w:val="00AB5A2D"/>
    <w:rsid w:val="00AB5B86"/>
    <w:rsid w:val="00AB765C"/>
    <w:rsid w:val="00AD2190"/>
    <w:rsid w:val="00AD42BB"/>
    <w:rsid w:val="00AD6F9F"/>
    <w:rsid w:val="00AE097B"/>
    <w:rsid w:val="00AE1ED0"/>
    <w:rsid w:val="00AE2AEC"/>
    <w:rsid w:val="00AE74D7"/>
    <w:rsid w:val="00AE79C9"/>
    <w:rsid w:val="00AF2793"/>
    <w:rsid w:val="00AF7D3F"/>
    <w:rsid w:val="00B014B2"/>
    <w:rsid w:val="00B01614"/>
    <w:rsid w:val="00B0230A"/>
    <w:rsid w:val="00B0379F"/>
    <w:rsid w:val="00B0541F"/>
    <w:rsid w:val="00B11208"/>
    <w:rsid w:val="00B13227"/>
    <w:rsid w:val="00B22165"/>
    <w:rsid w:val="00B24620"/>
    <w:rsid w:val="00B249CF"/>
    <w:rsid w:val="00B30887"/>
    <w:rsid w:val="00B30D14"/>
    <w:rsid w:val="00B323CF"/>
    <w:rsid w:val="00B337F5"/>
    <w:rsid w:val="00B34B8B"/>
    <w:rsid w:val="00B42FCB"/>
    <w:rsid w:val="00B45581"/>
    <w:rsid w:val="00B45AC3"/>
    <w:rsid w:val="00B5045A"/>
    <w:rsid w:val="00B5225F"/>
    <w:rsid w:val="00B562C8"/>
    <w:rsid w:val="00B61A97"/>
    <w:rsid w:val="00B61E85"/>
    <w:rsid w:val="00B62813"/>
    <w:rsid w:val="00B63AF7"/>
    <w:rsid w:val="00B66EA3"/>
    <w:rsid w:val="00B72087"/>
    <w:rsid w:val="00B7621F"/>
    <w:rsid w:val="00B76927"/>
    <w:rsid w:val="00B77A89"/>
    <w:rsid w:val="00B77FF0"/>
    <w:rsid w:val="00B8061D"/>
    <w:rsid w:val="00B94BBB"/>
    <w:rsid w:val="00B955F7"/>
    <w:rsid w:val="00BA3B54"/>
    <w:rsid w:val="00BB1572"/>
    <w:rsid w:val="00BB244F"/>
    <w:rsid w:val="00BB3084"/>
    <w:rsid w:val="00BB5354"/>
    <w:rsid w:val="00BB5392"/>
    <w:rsid w:val="00BB5BF7"/>
    <w:rsid w:val="00BB5EB2"/>
    <w:rsid w:val="00BB648E"/>
    <w:rsid w:val="00BB77D9"/>
    <w:rsid w:val="00BC19F8"/>
    <w:rsid w:val="00BC3E25"/>
    <w:rsid w:val="00BC40D2"/>
    <w:rsid w:val="00BC571D"/>
    <w:rsid w:val="00BC5AB8"/>
    <w:rsid w:val="00BC6089"/>
    <w:rsid w:val="00BC795A"/>
    <w:rsid w:val="00BD2117"/>
    <w:rsid w:val="00BD2290"/>
    <w:rsid w:val="00BD48DA"/>
    <w:rsid w:val="00BD5DEB"/>
    <w:rsid w:val="00BD63F9"/>
    <w:rsid w:val="00BE1439"/>
    <w:rsid w:val="00BE2C5E"/>
    <w:rsid w:val="00BE4020"/>
    <w:rsid w:val="00BE55A3"/>
    <w:rsid w:val="00BF0F54"/>
    <w:rsid w:val="00BF197F"/>
    <w:rsid w:val="00BF777A"/>
    <w:rsid w:val="00C0246A"/>
    <w:rsid w:val="00C07F50"/>
    <w:rsid w:val="00C130A9"/>
    <w:rsid w:val="00C13302"/>
    <w:rsid w:val="00C13993"/>
    <w:rsid w:val="00C20315"/>
    <w:rsid w:val="00C20E02"/>
    <w:rsid w:val="00C2325B"/>
    <w:rsid w:val="00C242E5"/>
    <w:rsid w:val="00C371CA"/>
    <w:rsid w:val="00C3798A"/>
    <w:rsid w:val="00C46C16"/>
    <w:rsid w:val="00C51130"/>
    <w:rsid w:val="00C53B6C"/>
    <w:rsid w:val="00C5404B"/>
    <w:rsid w:val="00C545CD"/>
    <w:rsid w:val="00C60122"/>
    <w:rsid w:val="00C625FC"/>
    <w:rsid w:val="00C63AE7"/>
    <w:rsid w:val="00C63CA4"/>
    <w:rsid w:val="00C643B6"/>
    <w:rsid w:val="00C643F2"/>
    <w:rsid w:val="00C64ED2"/>
    <w:rsid w:val="00C6639D"/>
    <w:rsid w:val="00C70159"/>
    <w:rsid w:val="00C73BBE"/>
    <w:rsid w:val="00C825CE"/>
    <w:rsid w:val="00C825F1"/>
    <w:rsid w:val="00C86941"/>
    <w:rsid w:val="00C87736"/>
    <w:rsid w:val="00C97283"/>
    <w:rsid w:val="00CA21DF"/>
    <w:rsid w:val="00CA2833"/>
    <w:rsid w:val="00CA2AD1"/>
    <w:rsid w:val="00CA5E5C"/>
    <w:rsid w:val="00CA7C60"/>
    <w:rsid w:val="00CB4243"/>
    <w:rsid w:val="00CC0015"/>
    <w:rsid w:val="00CC3936"/>
    <w:rsid w:val="00CC5382"/>
    <w:rsid w:val="00CD14D8"/>
    <w:rsid w:val="00CD5791"/>
    <w:rsid w:val="00CD7BC5"/>
    <w:rsid w:val="00CE07F7"/>
    <w:rsid w:val="00CE122F"/>
    <w:rsid w:val="00CE17AE"/>
    <w:rsid w:val="00CE2381"/>
    <w:rsid w:val="00CE2A2C"/>
    <w:rsid w:val="00CE2ED8"/>
    <w:rsid w:val="00CE4D14"/>
    <w:rsid w:val="00CF7EC0"/>
    <w:rsid w:val="00D06490"/>
    <w:rsid w:val="00D11A07"/>
    <w:rsid w:val="00D13579"/>
    <w:rsid w:val="00D15480"/>
    <w:rsid w:val="00D17F15"/>
    <w:rsid w:val="00D246E5"/>
    <w:rsid w:val="00D31B72"/>
    <w:rsid w:val="00D33353"/>
    <w:rsid w:val="00D37136"/>
    <w:rsid w:val="00D40206"/>
    <w:rsid w:val="00D40913"/>
    <w:rsid w:val="00D4152A"/>
    <w:rsid w:val="00D425A0"/>
    <w:rsid w:val="00D43925"/>
    <w:rsid w:val="00D460D7"/>
    <w:rsid w:val="00D50AAE"/>
    <w:rsid w:val="00D52EFF"/>
    <w:rsid w:val="00D56263"/>
    <w:rsid w:val="00D56776"/>
    <w:rsid w:val="00D571F1"/>
    <w:rsid w:val="00D66393"/>
    <w:rsid w:val="00D74AC9"/>
    <w:rsid w:val="00D81FD2"/>
    <w:rsid w:val="00D853DB"/>
    <w:rsid w:val="00D87193"/>
    <w:rsid w:val="00D87327"/>
    <w:rsid w:val="00DA1351"/>
    <w:rsid w:val="00DA25C5"/>
    <w:rsid w:val="00DA347F"/>
    <w:rsid w:val="00DA3D01"/>
    <w:rsid w:val="00DA546C"/>
    <w:rsid w:val="00DA61ED"/>
    <w:rsid w:val="00DA7295"/>
    <w:rsid w:val="00DB0E96"/>
    <w:rsid w:val="00DB1521"/>
    <w:rsid w:val="00DB2458"/>
    <w:rsid w:val="00DB4502"/>
    <w:rsid w:val="00DB4DCF"/>
    <w:rsid w:val="00DB5FA6"/>
    <w:rsid w:val="00DC2EB7"/>
    <w:rsid w:val="00DC50BA"/>
    <w:rsid w:val="00DD0EA9"/>
    <w:rsid w:val="00DD51CF"/>
    <w:rsid w:val="00DD5C9A"/>
    <w:rsid w:val="00DE19EA"/>
    <w:rsid w:val="00DE5119"/>
    <w:rsid w:val="00DE6503"/>
    <w:rsid w:val="00DF2A3E"/>
    <w:rsid w:val="00DF4C74"/>
    <w:rsid w:val="00E01595"/>
    <w:rsid w:val="00E02179"/>
    <w:rsid w:val="00E04486"/>
    <w:rsid w:val="00E04A3E"/>
    <w:rsid w:val="00E05130"/>
    <w:rsid w:val="00E14351"/>
    <w:rsid w:val="00E17A3E"/>
    <w:rsid w:val="00E20C9D"/>
    <w:rsid w:val="00E20E98"/>
    <w:rsid w:val="00E23A6B"/>
    <w:rsid w:val="00E24E79"/>
    <w:rsid w:val="00E273BA"/>
    <w:rsid w:val="00E31E3D"/>
    <w:rsid w:val="00E333E0"/>
    <w:rsid w:val="00E36D28"/>
    <w:rsid w:val="00E40570"/>
    <w:rsid w:val="00E41DD1"/>
    <w:rsid w:val="00E43A3D"/>
    <w:rsid w:val="00E500A6"/>
    <w:rsid w:val="00E50BDD"/>
    <w:rsid w:val="00E5432F"/>
    <w:rsid w:val="00E637E3"/>
    <w:rsid w:val="00E64903"/>
    <w:rsid w:val="00E651BB"/>
    <w:rsid w:val="00E717BA"/>
    <w:rsid w:val="00E72FA5"/>
    <w:rsid w:val="00E7483D"/>
    <w:rsid w:val="00E75C4F"/>
    <w:rsid w:val="00E765B5"/>
    <w:rsid w:val="00E83056"/>
    <w:rsid w:val="00E839AB"/>
    <w:rsid w:val="00E8706A"/>
    <w:rsid w:val="00E95DCC"/>
    <w:rsid w:val="00E9705D"/>
    <w:rsid w:val="00EA0B39"/>
    <w:rsid w:val="00EA5FA1"/>
    <w:rsid w:val="00EB1DC0"/>
    <w:rsid w:val="00EC0C42"/>
    <w:rsid w:val="00EC3E90"/>
    <w:rsid w:val="00EC3F60"/>
    <w:rsid w:val="00EC6B30"/>
    <w:rsid w:val="00EC6FDB"/>
    <w:rsid w:val="00ED09E4"/>
    <w:rsid w:val="00ED49C7"/>
    <w:rsid w:val="00ED7A7A"/>
    <w:rsid w:val="00EE5438"/>
    <w:rsid w:val="00EE6741"/>
    <w:rsid w:val="00EF0ABD"/>
    <w:rsid w:val="00EF612F"/>
    <w:rsid w:val="00EF64CB"/>
    <w:rsid w:val="00EF6594"/>
    <w:rsid w:val="00F0049C"/>
    <w:rsid w:val="00F00F9E"/>
    <w:rsid w:val="00F03C06"/>
    <w:rsid w:val="00F0486D"/>
    <w:rsid w:val="00F07435"/>
    <w:rsid w:val="00F174D8"/>
    <w:rsid w:val="00F232DA"/>
    <w:rsid w:val="00F37F09"/>
    <w:rsid w:val="00F4699C"/>
    <w:rsid w:val="00F55C84"/>
    <w:rsid w:val="00F57D0C"/>
    <w:rsid w:val="00F608D0"/>
    <w:rsid w:val="00F64D73"/>
    <w:rsid w:val="00F70D5D"/>
    <w:rsid w:val="00F743FB"/>
    <w:rsid w:val="00F779CC"/>
    <w:rsid w:val="00F779E2"/>
    <w:rsid w:val="00F80736"/>
    <w:rsid w:val="00F80899"/>
    <w:rsid w:val="00F81552"/>
    <w:rsid w:val="00F81850"/>
    <w:rsid w:val="00F840A4"/>
    <w:rsid w:val="00F84C65"/>
    <w:rsid w:val="00F9133A"/>
    <w:rsid w:val="00F92B84"/>
    <w:rsid w:val="00F94F7A"/>
    <w:rsid w:val="00FA03BF"/>
    <w:rsid w:val="00FA1011"/>
    <w:rsid w:val="00FA1785"/>
    <w:rsid w:val="00FA6579"/>
    <w:rsid w:val="00FB12A1"/>
    <w:rsid w:val="00FB13B9"/>
    <w:rsid w:val="00FB1495"/>
    <w:rsid w:val="00FB1B54"/>
    <w:rsid w:val="00FB3066"/>
    <w:rsid w:val="00FB7021"/>
    <w:rsid w:val="00FB7BBB"/>
    <w:rsid w:val="00FC22B3"/>
    <w:rsid w:val="00FC5B8B"/>
    <w:rsid w:val="00FC5C2A"/>
    <w:rsid w:val="00FD086F"/>
    <w:rsid w:val="00FD0997"/>
    <w:rsid w:val="00FD27ED"/>
    <w:rsid w:val="00FD4361"/>
    <w:rsid w:val="00FE4569"/>
    <w:rsid w:val="00FE735D"/>
    <w:rsid w:val="00FF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B73840-35C5-46C5-839A-FCB33CDD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DB1521"/>
    <w:pPr>
      <w:keepNext/>
      <w:spacing w:after="120"/>
      <w:outlineLvl w:val="0"/>
    </w:pPr>
    <w:rPr>
      <w:rFonts w:cs="Arial"/>
      <w:b/>
      <w:bCs/>
    </w:rPr>
  </w:style>
  <w:style w:type="paragraph" w:styleId="Heading2">
    <w:name w:val="heading 2"/>
    <w:basedOn w:val="Normal"/>
    <w:qFormat/>
    <w:rsid w:val="00DB1521"/>
    <w:pPr>
      <w:keepNext/>
      <w:outlineLvl w:val="1"/>
    </w:pPr>
    <w:rPr>
      <w:b/>
      <w:bCs/>
      <w:sz w:val="28"/>
      <w:szCs w:val="28"/>
      <w:u w:val="single"/>
    </w:rPr>
  </w:style>
  <w:style w:type="paragraph" w:styleId="Heading3">
    <w:name w:val="heading 3"/>
    <w:basedOn w:val="Normal"/>
    <w:next w:val="Normal"/>
    <w:link w:val="Heading3Char"/>
    <w:qFormat/>
    <w:rsid w:val="00C97283"/>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C97283"/>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C97283"/>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97283"/>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97283"/>
    <w:pPr>
      <w:spacing w:before="240" w:after="60"/>
      <w:outlineLvl w:val="6"/>
    </w:pPr>
    <w:rPr>
      <w:rFonts w:ascii="Calibri" w:hAnsi="Calibri"/>
    </w:rPr>
  </w:style>
  <w:style w:type="paragraph" w:styleId="Heading8">
    <w:name w:val="heading 8"/>
    <w:basedOn w:val="Normal"/>
    <w:next w:val="Normal"/>
    <w:link w:val="Heading8Char"/>
    <w:qFormat/>
    <w:rsid w:val="00C97283"/>
    <w:pPr>
      <w:spacing w:before="240" w:after="60"/>
      <w:outlineLvl w:val="7"/>
    </w:pPr>
    <w:rPr>
      <w:rFonts w:ascii="Calibri" w:hAnsi="Calibri"/>
      <w:i/>
      <w:iCs/>
    </w:rPr>
  </w:style>
  <w:style w:type="paragraph" w:styleId="Heading9">
    <w:name w:val="heading 9"/>
    <w:basedOn w:val="Normal"/>
    <w:next w:val="Normal"/>
    <w:link w:val="Heading9Char"/>
    <w:qFormat/>
    <w:rsid w:val="00C9728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sid w:val="008102FE"/>
    <w:rPr>
      <w:rFonts w:ascii="Arial" w:hAnsi="Arial"/>
      <w:szCs w:val="24"/>
    </w:rPr>
  </w:style>
  <w:style w:type="character" w:styleId="PageNumber">
    <w:name w:val="page number"/>
    <w:unhideWhenUsed/>
    <w:rsid w:val="008102FE"/>
    <w:rPr>
      <w:rFonts w:ascii="Arial" w:hAnsi="Arial" w:cs="Arial" w:hint="default"/>
      <w:sz w:val="20"/>
    </w:rPr>
  </w:style>
  <w:style w:type="paragraph" w:styleId="Header">
    <w:name w:val="header"/>
    <w:basedOn w:val="Normal"/>
    <w:link w:val="HeaderChar"/>
    <w:rsid w:val="00E72FA5"/>
    <w:pPr>
      <w:tabs>
        <w:tab w:val="center" w:pos="4680"/>
        <w:tab w:val="right" w:pos="9360"/>
      </w:tabs>
    </w:pPr>
  </w:style>
  <w:style w:type="paragraph" w:styleId="BalloonText">
    <w:name w:val="Balloon Text"/>
    <w:basedOn w:val="Normal"/>
    <w:semiHidden/>
    <w:rsid w:val="00DB1521"/>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19"/>
      </w:numPr>
    </w:pPr>
  </w:style>
  <w:style w:type="paragraph" w:styleId="Caption">
    <w:name w:val="caption"/>
    <w:basedOn w:val="Normal"/>
    <w:next w:val="Normal"/>
    <w:qFormat/>
    <w:rsid w:val="00DB1521"/>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C371CA"/>
    <w:pPr>
      <w:shd w:val="clear" w:color="auto" w:fill="0000FF"/>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sid w:val="00DB1521"/>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sid w:val="00DB1521"/>
    <w:rPr>
      <w:sz w:val="16"/>
      <w:szCs w:val="16"/>
    </w:rPr>
  </w:style>
  <w:style w:type="paragraph" w:styleId="CommentText">
    <w:name w:val="annotation text"/>
    <w:basedOn w:val="Normal"/>
    <w:semiHidden/>
    <w:rsid w:val="00DB1521"/>
    <w:rPr>
      <w:sz w:val="20"/>
      <w:szCs w:val="20"/>
    </w:rPr>
  </w:style>
  <w:style w:type="paragraph" w:styleId="CommentSubject">
    <w:name w:val="annotation subject"/>
    <w:basedOn w:val="CommentText"/>
    <w:next w:val="CommentText"/>
    <w:semiHidden/>
    <w:rsid w:val="00F9133A"/>
    <w:rPr>
      <w:b/>
      <w:bCs/>
    </w:rPr>
  </w:style>
  <w:style w:type="character" w:customStyle="1" w:styleId="HeaderChar">
    <w:name w:val="Header Char"/>
    <w:link w:val="Header"/>
    <w:rsid w:val="00E72FA5"/>
    <w:rPr>
      <w:rFonts w:ascii="Arial" w:hAnsi="Arial"/>
      <w:sz w:val="24"/>
      <w:szCs w:val="24"/>
    </w:rPr>
  </w:style>
  <w:style w:type="paragraph" w:styleId="ListParagraph">
    <w:name w:val="List Paragraph"/>
    <w:basedOn w:val="Normal"/>
    <w:uiPriority w:val="34"/>
    <w:qFormat/>
    <w:rsid w:val="009E608E"/>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semiHidden/>
    <w:rsid w:val="00C97283"/>
    <w:rPr>
      <w:rFonts w:ascii="Cambria" w:eastAsia="Times New Roman" w:hAnsi="Cambria" w:cs="Times New Roman"/>
      <w:b/>
      <w:bCs/>
      <w:sz w:val="26"/>
      <w:szCs w:val="26"/>
    </w:rPr>
  </w:style>
  <w:style w:type="character" w:customStyle="1" w:styleId="Heading4Char">
    <w:name w:val="Heading 4 Char"/>
    <w:link w:val="Heading4"/>
    <w:semiHidden/>
    <w:rsid w:val="00C97283"/>
    <w:rPr>
      <w:rFonts w:ascii="Calibri" w:eastAsia="Times New Roman" w:hAnsi="Calibri" w:cs="Times New Roman"/>
      <w:b/>
      <w:bCs/>
      <w:sz w:val="28"/>
      <w:szCs w:val="28"/>
    </w:rPr>
  </w:style>
  <w:style w:type="character" w:customStyle="1" w:styleId="Heading5Char">
    <w:name w:val="Heading 5 Char"/>
    <w:link w:val="Heading5"/>
    <w:semiHidden/>
    <w:rsid w:val="00C97283"/>
    <w:rPr>
      <w:rFonts w:ascii="Calibri" w:eastAsia="Times New Roman" w:hAnsi="Calibri" w:cs="Times New Roman"/>
      <w:b/>
      <w:bCs/>
      <w:i/>
      <w:iCs/>
      <w:sz w:val="26"/>
      <w:szCs w:val="26"/>
    </w:rPr>
  </w:style>
  <w:style w:type="paragraph" w:customStyle="1" w:styleId="activityreferences">
    <w:name w:val="activity references"/>
    <w:basedOn w:val="Normal"/>
    <w:rsid w:val="00A36F97"/>
    <w:pPr>
      <w:ind w:left="1440"/>
    </w:pPr>
    <w:rPr>
      <w:rFonts w:cs="Arial"/>
    </w:rPr>
  </w:style>
  <w:style w:type="character" w:customStyle="1" w:styleId="Heading6Char">
    <w:name w:val="Heading 6 Char"/>
    <w:link w:val="Heading6"/>
    <w:semiHidden/>
    <w:rsid w:val="00C97283"/>
    <w:rPr>
      <w:rFonts w:ascii="Calibri" w:eastAsia="Times New Roman" w:hAnsi="Calibri" w:cs="Times New Roman"/>
      <w:b/>
      <w:bCs/>
      <w:sz w:val="22"/>
      <w:szCs w:val="22"/>
    </w:rPr>
  </w:style>
  <w:style w:type="paragraph" w:customStyle="1" w:styleId="ActivitySubNumber">
    <w:name w:val="ActivitySubNumber"/>
    <w:basedOn w:val="Normal"/>
    <w:rsid w:val="00190E73"/>
    <w:pPr>
      <w:tabs>
        <w:tab w:val="num" w:pos="720"/>
      </w:tabs>
      <w:ind w:left="720" w:hanging="360"/>
    </w:pPr>
    <w:rPr>
      <w:rFonts w:cs="Arial"/>
    </w:rPr>
  </w:style>
  <w:style w:type="character" w:customStyle="1" w:styleId="Heading7Char">
    <w:name w:val="Heading 7 Char"/>
    <w:link w:val="Heading7"/>
    <w:semiHidden/>
    <w:rsid w:val="00C97283"/>
    <w:rPr>
      <w:rFonts w:ascii="Calibri" w:eastAsia="Times New Roman" w:hAnsi="Calibri" w:cs="Times New Roman"/>
      <w:sz w:val="24"/>
      <w:szCs w:val="24"/>
    </w:rPr>
  </w:style>
  <w:style w:type="character" w:customStyle="1" w:styleId="Heading8Char">
    <w:name w:val="Heading 8 Char"/>
    <w:link w:val="Heading8"/>
    <w:semiHidden/>
    <w:rsid w:val="00C97283"/>
    <w:rPr>
      <w:rFonts w:ascii="Calibri" w:eastAsia="Times New Roman" w:hAnsi="Calibri" w:cs="Times New Roman"/>
      <w:i/>
      <w:iCs/>
      <w:sz w:val="24"/>
      <w:szCs w:val="24"/>
    </w:rPr>
  </w:style>
  <w:style w:type="character" w:customStyle="1" w:styleId="Heading9Char">
    <w:name w:val="Heading 9 Char"/>
    <w:link w:val="Heading9"/>
    <w:semiHidden/>
    <w:rsid w:val="00C97283"/>
    <w:rPr>
      <w:rFonts w:ascii="Cambria" w:eastAsia="Times New Roman" w:hAnsi="Cambria" w:cs="Times New Roman"/>
      <w:sz w:val="22"/>
      <w:szCs w:val="22"/>
    </w:rPr>
  </w:style>
  <w:style w:type="table" w:customStyle="1" w:styleId="LightShading-Accent11">
    <w:name w:val="Light Shading - Accent 11"/>
    <w:basedOn w:val="TableNormal"/>
    <w:uiPriority w:val="60"/>
    <w:rsid w:val="008425F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F4699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Emphasis">
    <w:name w:val="Emphasis"/>
    <w:qFormat/>
    <w:rsid w:val="00F4699C"/>
    <w:rPr>
      <w:i/>
      <w:iCs/>
    </w:rPr>
  </w:style>
  <w:style w:type="paragraph" w:customStyle="1" w:styleId="activitybody0">
    <w:name w:val="activitybody"/>
    <w:basedOn w:val="Normal"/>
    <w:rsid w:val="006F44D7"/>
    <w:pPr>
      <w:ind w:left="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5"/>
      </w:numPr>
    </w:pPr>
  </w:style>
  <w:style w:type="paragraph" w:customStyle="1" w:styleId="ActivitySubLetter">
    <w:name w:val="ActivitySubLetter"/>
    <w:basedOn w:val="Normal"/>
    <w:rsid w:val="00190E73"/>
    <w:pPr>
      <w:numPr>
        <w:numId w:val="8"/>
      </w:numPr>
      <w:spacing w:after="120"/>
    </w:pPr>
    <w:rPr>
      <w:rFonts w:cs="Arial"/>
    </w:rPr>
  </w:style>
  <w:style w:type="paragraph" w:customStyle="1" w:styleId="Picture">
    <w:name w:val="Picture"/>
    <w:basedOn w:val="Normal"/>
    <w:link w:val="PictureChar"/>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2"/>
      </w:numPr>
    </w:pPr>
  </w:style>
  <w:style w:type="numbering" w:customStyle="1" w:styleId="ProcedureBullet">
    <w:name w:val="Procedure Bullet"/>
    <w:basedOn w:val="NoList"/>
    <w:rsid w:val="0061721F"/>
    <w:pPr>
      <w:numPr>
        <w:numId w:val="1"/>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3"/>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4"/>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6"/>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9"/>
      </w:numPr>
    </w:pPr>
  </w:style>
  <w:style w:type="paragraph" w:customStyle="1" w:styleId="ActivityNumbers">
    <w:name w:val="Activity Numbers"/>
    <w:basedOn w:val="Normal"/>
    <w:rsid w:val="00C63CA4"/>
    <w:pPr>
      <w:spacing w:after="120"/>
    </w:pPr>
    <w:rPr>
      <w:rFonts w:cs="Arial"/>
    </w:rPr>
  </w:style>
  <w:style w:type="numbering" w:customStyle="1" w:styleId="ArrowBulletedOutline">
    <w:name w:val="Arrow Bulleted + Outline"/>
    <w:basedOn w:val="NoList"/>
    <w:rsid w:val="00687BBC"/>
    <w:pPr>
      <w:numPr>
        <w:numId w:val="10"/>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11"/>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12"/>
      </w:numPr>
    </w:pPr>
    <w:rPr>
      <w:sz w:val="20"/>
    </w:rPr>
  </w:style>
  <w:style w:type="numbering" w:customStyle="1" w:styleId="AlphaCapital">
    <w:name w:val="Alpha Capital"/>
    <w:basedOn w:val="NoList"/>
    <w:rsid w:val="00625199"/>
    <w:pPr>
      <w:numPr>
        <w:numId w:val="15"/>
      </w:numPr>
    </w:pPr>
  </w:style>
  <w:style w:type="numbering" w:customStyle="1" w:styleId="LetterBoldList">
    <w:name w:val="Letter Bold List"/>
    <w:basedOn w:val="NoList"/>
    <w:rsid w:val="00BA3B54"/>
    <w:pPr>
      <w:numPr>
        <w:numId w:val="13"/>
      </w:numPr>
    </w:pPr>
  </w:style>
  <w:style w:type="numbering" w:customStyle="1" w:styleId="TopicalOutlineNumbers">
    <w:name w:val="Topical Outline Numbers"/>
    <w:rsid w:val="00A61EA3"/>
    <w:pPr>
      <w:numPr>
        <w:numId w:val="14"/>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16"/>
      </w:numPr>
    </w:pPr>
    <w:rPr>
      <w:rFonts w:cs="Arial"/>
    </w:rPr>
  </w:style>
  <w:style w:type="paragraph" w:customStyle="1" w:styleId="ActivitySubBullet">
    <w:name w:val="ActivitySubBullet"/>
    <w:basedOn w:val="Normal"/>
    <w:rsid w:val="00061B7A"/>
    <w:pPr>
      <w:tabs>
        <w:tab w:val="num" w:pos="1080"/>
      </w:tabs>
      <w:ind w:left="1080" w:hanging="360"/>
    </w:pPr>
    <w:rPr>
      <w:szCs w:val="20"/>
    </w:rPr>
  </w:style>
  <w:style w:type="paragraph" w:customStyle="1" w:styleId="ActivitySubLetHLItalic">
    <w:name w:val="ActivitySubLetHL + Italic"/>
    <w:basedOn w:val="ActivitySubLetter"/>
    <w:rsid w:val="00F64D73"/>
    <w:pPr>
      <w:numPr>
        <w:numId w:val="18"/>
      </w:numPr>
    </w:pPr>
    <w:rPr>
      <w:i/>
      <w:iCs/>
    </w:rPr>
  </w:style>
  <w:style w:type="table" w:styleId="TableGrid">
    <w:name w:val="Table Grid"/>
    <w:basedOn w:val="TableNormal"/>
    <w:uiPriority w:val="59"/>
    <w:rsid w:val="00DA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41DD1"/>
    <w:rPr>
      <w:color w:val="808080"/>
    </w:rPr>
  </w:style>
  <w:style w:type="paragraph" w:customStyle="1" w:styleId="activitysection0">
    <w:name w:val="activitysection"/>
    <w:basedOn w:val="Normal"/>
    <w:rsid w:val="004E5968"/>
    <w:pPr>
      <w:spacing w:after="120"/>
    </w:pPr>
    <w:rPr>
      <w:rFonts w:cs="Arial"/>
      <w:b/>
      <w:bCs/>
      <w:sz w:val="32"/>
      <w:szCs w:val="32"/>
    </w:rPr>
  </w:style>
  <w:style w:type="character" w:customStyle="1" w:styleId="PictureChar">
    <w:name w:val="Picture Char"/>
    <w:link w:val="Picture"/>
    <w:locked/>
    <w:rsid w:val="00BB5392"/>
    <w:rPr>
      <w:rFonts w:ascii="Arial" w:hAnsi="Arial"/>
      <w:sz w:val="24"/>
    </w:rPr>
  </w:style>
  <w:style w:type="character" w:customStyle="1" w:styleId="FooterChar1">
    <w:name w:val="Footer Char1"/>
    <w:semiHidden/>
    <w:locked/>
    <w:rsid w:val="00C20E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20235">
      <w:bodyDiv w:val="1"/>
      <w:marLeft w:val="0"/>
      <w:marRight w:val="0"/>
      <w:marTop w:val="0"/>
      <w:marBottom w:val="0"/>
      <w:divBdr>
        <w:top w:val="none" w:sz="0" w:space="0" w:color="auto"/>
        <w:left w:val="none" w:sz="0" w:space="0" w:color="auto"/>
        <w:bottom w:val="none" w:sz="0" w:space="0" w:color="auto"/>
        <w:right w:val="none" w:sz="0" w:space="0" w:color="auto"/>
      </w:divBdr>
    </w:div>
    <w:div w:id="790053924">
      <w:bodyDiv w:val="1"/>
      <w:marLeft w:val="0"/>
      <w:marRight w:val="0"/>
      <w:marTop w:val="0"/>
      <w:marBottom w:val="0"/>
      <w:divBdr>
        <w:top w:val="none" w:sz="0" w:space="0" w:color="auto"/>
        <w:left w:val="none" w:sz="0" w:space="0" w:color="auto"/>
        <w:bottom w:val="none" w:sz="0" w:space="0" w:color="auto"/>
        <w:right w:val="none" w:sz="0" w:space="0" w:color="auto"/>
      </w:divBdr>
    </w:div>
    <w:div w:id="1145705364">
      <w:bodyDiv w:val="1"/>
      <w:marLeft w:val="0"/>
      <w:marRight w:val="0"/>
      <w:marTop w:val="0"/>
      <w:marBottom w:val="0"/>
      <w:divBdr>
        <w:top w:val="none" w:sz="0" w:space="0" w:color="auto"/>
        <w:left w:val="none" w:sz="0" w:space="0" w:color="auto"/>
        <w:bottom w:val="none" w:sz="0" w:space="0" w:color="auto"/>
        <w:right w:val="none" w:sz="0" w:space="0" w:color="auto"/>
      </w:divBdr>
    </w:div>
    <w:div w:id="1219125172">
      <w:bodyDiv w:val="1"/>
      <w:marLeft w:val="0"/>
      <w:marRight w:val="0"/>
      <w:marTop w:val="0"/>
      <w:marBottom w:val="0"/>
      <w:divBdr>
        <w:top w:val="none" w:sz="0" w:space="0" w:color="auto"/>
        <w:left w:val="none" w:sz="0" w:space="0" w:color="auto"/>
        <w:bottom w:val="none" w:sz="0" w:space="0" w:color="auto"/>
        <w:right w:val="none" w:sz="0" w:space="0" w:color="auto"/>
      </w:divBdr>
    </w:div>
    <w:div w:id="1289511188">
      <w:bodyDiv w:val="1"/>
      <w:marLeft w:val="0"/>
      <w:marRight w:val="0"/>
      <w:marTop w:val="0"/>
      <w:marBottom w:val="0"/>
      <w:divBdr>
        <w:top w:val="none" w:sz="0" w:space="0" w:color="auto"/>
        <w:left w:val="none" w:sz="0" w:space="0" w:color="auto"/>
        <w:bottom w:val="none" w:sz="0" w:space="0" w:color="auto"/>
        <w:right w:val="none" w:sz="0" w:space="0" w:color="auto"/>
      </w:divBdr>
    </w:div>
    <w:div w:id="1328242458">
      <w:bodyDiv w:val="1"/>
      <w:marLeft w:val="0"/>
      <w:marRight w:val="0"/>
      <w:marTop w:val="0"/>
      <w:marBottom w:val="0"/>
      <w:divBdr>
        <w:top w:val="none" w:sz="0" w:space="0" w:color="auto"/>
        <w:left w:val="none" w:sz="0" w:space="0" w:color="auto"/>
        <w:bottom w:val="none" w:sz="0" w:space="0" w:color="auto"/>
        <w:right w:val="none" w:sz="0" w:space="0" w:color="auto"/>
      </w:divBdr>
    </w:div>
    <w:div w:id="1704361580">
      <w:bodyDiv w:val="1"/>
      <w:marLeft w:val="0"/>
      <w:marRight w:val="0"/>
      <w:marTop w:val="0"/>
      <w:marBottom w:val="0"/>
      <w:divBdr>
        <w:top w:val="none" w:sz="0" w:space="0" w:color="auto"/>
        <w:left w:val="none" w:sz="0" w:space="0" w:color="auto"/>
        <w:bottom w:val="none" w:sz="0" w:space="0" w:color="auto"/>
        <w:right w:val="none" w:sz="0" w:space="0" w:color="auto"/>
      </w:divBdr>
    </w:div>
    <w:div w:id="17073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zite.MAIN\AppData\Roaming\Microsoft\Templates\PLTW\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EABA4-F9C4-4CD5-B7FA-37BF6E26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Activity 2.2.2 NAND Logic Design</vt:lpstr>
    </vt:vector>
  </TitlesOfParts>
  <Manager>Jason Rausch</Manager>
  <Company>Project Lead The Way, Inc.</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2.2.2 NAND Logic Design</dc:title>
  <dc:subject>Digital Electronics - PLTW</dc:subject>
  <dc:creator>DE Revision Team</dc:creator>
  <cp:keywords>APB</cp:keywords>
  <cp:lastModifiedBy>Intel</cp:lastModifiedBy>
  <cp:revision>2</cp:revision>
  <cp:lastPrinted>2008-02-26T22:16:00Z</cp:lastPrinted>
  <dcterms:created xsi:type="dcterms:W3CDTF">2018-01-17T23:15:00Z</dcterms:created>
  <dcterms:modified xsi:type="dcterms:W3CDTF">2018-01-17T23:15:00Z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